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110" w:rsidRDefault="00C316CB" w:rsidP="00B732A6">
      <w:pPr>
        <w:pStyle w:val="Title"/>
        <w:tabs>
          <w:tab w:val="left" w:pos="6390"/>
        </w:tabs>
        <w:jc w:val="right"/>
      </w:pPr>
      <w:r>
        <w:t>Tutor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5-2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C316CB" w:rsidP="005F58B2">
                <w:pPr>
                  <w:pStyle w:val="Details"/>
                </w:pPr>
                <w:r>
                  <w:t>May 24,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C316CB" w:rsidP="00C316CB">
            <w:pPr>
              <w:pStyle w:val="Details"/>
            </w:pPr>
            <w:r>
              <w:t>11:35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C316CB" w:rsidP="00C316CB">
            <w:pPr>
              <w:pStyle w:val="Details"/>
            </w:pPr>
            <w:r>
              <w:t>2.40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:rsidTr="00C316CB">
        <w:trPr>
          <w:trHeight w:val="360"/>
        </w:trPr>
        <w:tc>
          <w:tcPr>
            <w:tcW w:w="1971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19" w:type="dxa"/>
            <w:shd w:val="clear" w:color="auto" w:fill="auto"/>
            <w:vAlign w:val="center"/>
          </w:tcPr>
          <w:p w:rsidR="0085168B" w:rsidRPr="00C316CB" w:rsidRDefault="00C316CB" w:rsidP="005052C5">
            <w:r>
              <w:t>Tutor</w:t>
            </w:r>
          </w:p>
        </w:tc>
      </w:tr>
      <w:tr w:rsidR="0085168B" w:rsidRPr="00692553" w:rsidTr="00C316CB">
        <w:trPr>
          <w:trHeight w:val="360"/>
        </w:trPr>
        <w:tc>
          <w:tcPr>
            <w:tcW w:w="1971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19" w:type="dxa"/>
            <w:shd w:val="clear" w:color="auto" w:fill="auto"/>
            <w:vAlign w:val="center"/>
          </w:tcPr>
          <w:p w:rsidR="0085168B" w:rsidRPr="00692553" w:rsidRDefault="00C316CB" w:rsidP="005052C5">
            <w:proofErr w:type="spellStart"/>
            <w:r>
              <w:t>Hristian</w:t>
            </w:r>
            <w:proofErr w:type="spellEnd"/>
          </w:p>
        </w:tc>
      </w:tr>
      <w:tr w:rsidR="0085168B" w:rsidRPr="00692553" w:rsidTr="00C316CB">
        <w:trPr>
          <w:trHeight w:val="360"/>
        </w:trPr>
        <w:tc>
          <w:tcPr>
            <w:tcW w:w="1971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19" w:type="dxa"/>
            <w:shd w:val="clear" w:color="auto" w:fill="auto"/>
            <w:vAlign w:val="center"/>
          </w:tcPr>
          <w:p w:rsidR="0085168B" w:rsidRPr="00692553" w:rsidRDefault="00C316CB" w:rsidP="005052C5">
            <w:proofErr w:type="spellStart"/>
            <w:r>
              <w:t>Atanas</w:t>
            </w:r>
            <w:proofErr w:type="spellEnd"/>
          </w:p>
        </w:tc>
      </w:tr>
      <w:tr w:rsidR="0085168B" w:rsidRPr="00692553" w:rsidTr="00C316CB">
        <w:trPr>
          <w:trHeight w:val="360"/>
        </w:trPr>
        <w:tc>
          <w:tcPr>
            <w:tcW w:w="1971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19" w:type="dxa"/>
            <w:shd w:val="clear" w:color="auto" w:fill="auto"/>
            <w:vAlign w:val="center"/>
          </w:tcPr>
          <w:p w:rsidR="0085168B" w:rsidRPr="00692553" w:rsidRDefault="00C316CB" w:rsidP="005052C5">
            <w:r>
              <w:t>Default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C316CB" w:rsidP="00C316CB">
            <w:pPr>
              <w:pStyle w:val="Heading4"/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>
              <w:t>11:35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C316CB" w:rsidP="00C316CB">
            <w:pPr>
              <w:pStyle w:val="Heading4"/>
            </w:pPr>
            <w:r>
              <w:t>11:</w:t>
            </w:r>
            <w:r w:rsidR="00360D0B">
              <w:t>50</w:t>
            </w:r>
          </w:p>
        </w:tc>
        <w:tc>
          <w:tcPr>
            <w:tcW w:w="12040" w:type="dxa"/>
          </w:tcPr>
          <w:p w:rsidR="00BD3928" w:rsidRDefault="00360D0B" w:rsidP="00360D0B">
            <w:pPr>
              <w:pStyle w:val="Heading4"/>
            </w:pPr>
            <w:r>
              <w:t>Shop application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E71DBA" w:rsidRPr="00692553" w:rsidTr="00360D0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bookmarkStart w:id="3" w:name="MinuteDiscussion" w:displacedByCustomXml="next"/>
          <w:bookmarkEnd w:id="3" w:displacedByCustomXml="next"/>
          <w:sdt>
            <w:sdtPr>
              <w:id w:val="44968333"/>
              <w:placeholder>
                <w:docPart w:val="D9A395FDC3E54EB8B132C21EE29F1085"/>
              </w:placeholder>
              <w:temporary/>
              <w:showingPlcHdr/>
            </w:sdtPr>
            <w:sdtEndPr/>
            <w:sdtContent>
              <w:p w:rsidR="00E71DBA" w:rsidRPr="00692553" w:rsidRDefault="00BD3928" w:rsidP="00D8181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360D0B" w:rsidP="005052C5">
            <w:r>
              <w:t>Present the shop application.</w:t>
            </w:r>
          </w:p>
        </w:tc>
      </w:tr>
      <w:tr w:rsidR="00BD3928" w:rsidRPr="00692553" w:rsidTr="00360D0B">
        <w:trPr>
          <w:trHeight w:val="288"/>
        </w:trPr>
        <w:tc>
          <w:tcPr>
            <w:tcW w:w="1373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9E1182" w:rsidP="00D8181B">
            <w:pPr>
              <w:pStyle w:val="Heading3"/>
            </w:pPr>
            <w:sdt>
              <w:sdtPr>
                <w:id w:val="1016576172"/>
                <w:placeholder>
                  <w:docPart w:val="01566A3529AD46A09747DAD1598B5E24"/>
                </w:placeholder>
                <w:temporary/>
                <w:showingPlcHdr/>
              </w:sdtPr>
              <w:sdtEndPr/>
              <w:sdtContent>
                <w:r w:rsidR="00BD3928">
                  <w:t>[Topic]</w:t>
                </w:r>
              </w:sdtContent>
            </w:sdt>
          </w:p>
        </w:tc>
        <w:tc>
          <w:tcPr>
            <w:tcW w:w="8717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BD3928" w:rsidRPr="00692553" w:rsidTr="00360D0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4" w:name="MinuteConclusion"/>
            <w:bookmarkEnd w:id="4"/>
            <w:r>
              <w:t>Comments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</w:tbl>
    <w:p w:rsidR="00D8181B" w:rsidRDefault="00D8181B">
      <w:bookmarkStart w:id="5" w:name="MinuteActionItems"/>
      <w:bookmarkEnd w:id="5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360D0B" w:rsidP="00360D0B">
            <w:pPr>
              <w:pStyle w:val="Heading4"/>
            </w:pPr>
            <w:r>
              <w:t>11:50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360D0B" w:rsidP="00360D0B">
            <w:pPr>
              <w:pStyle w:val="Heading4"/>
            </w:pPr>
            <w:r>
              <w:t>12:15</w:t>
            </w:r>
          </w:p>
        </w:tc>
        <w:tc>
          <w:tcPr>
            <w:tcW w:w="12040" w:type="dxa"/>
          </w:tcPr>
          <w:p w:rsidR="004D71EC" w:rsidRDefault="00360D0B" w:rsidP="00360D0B">
            <w:pPr>
              <w:pStyle w:val="Heading4"/>
            </w:pPr>
            <w:r>
              <w:t>Application for general management and other apps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882441354"/>
              <w:placeholder>
                <w:docPart w:val="14A932FDC8F94F9FB557C8A5AF9ED718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360D0B" w:rsidP="003F4E8B">
            <w:r>
              <w:t xml:space="preserve">Present the general app for managing the apps and </w:t>
            </w:r>
            <w:proofErr w:type="spellStart"/>
            <w:r>
              <w:t>discusss</w:t>
            </w:r>
            <w:proofErr w:type="spellEnd"/>
            <w:r>
              <w:t xml:space="preserve"> the rest of the apps.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9E1182" w:rsidP="003F4E8B">
            <w:pPr>
              <w:pStyle w:val="Heading3"/>
            </w:pPr>
            <w:sdt>
              <w:sdtPr>
                <w:id w:val="-1536803068"/>
                <w:placeholder>
                  <w:docPart w:val="13A371D6F359412B8E131AF5981DC7A3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360D0B" w:rsidP="003F4E8B">
            <w:r>
              <w:t>Ask questions about other specifications for the apps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9E1182" w:rsidP="003F4E8B">
            <w:pPr>
              <w:pStyle w:val="Heading3"/>
            </w:pPr>
            <w:sdt>
              <w:sdtPr>
                <w:id w:val="-937592083"/>
                <w:placeholder>
                  <w:docPart w:val="4B189A59E9364B76940A8539E7D982ED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B72581" w:rsidP="00360D0B">
            <w:pPr>
              <w:pStyle w:val="Heading4"/>
            </w:pPr>
            <w:r>
              <w:t>12:15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B72581" w:rsidP="00B72581">
            <w:pPr>
              <w:pStyle w:val="Heading4"/>
            </w:pPr>
            <w:r>
              <w:t>12:30</w:t>
            </w:r>
          </w:p>
        </w:tc>
        <w:tc>
          <w:tcPr>
            <w:tcW w:w="12040" w:type="dxa"/>
          </w:tcPr>
          <w:p w:rsidR="004D71EC" w:rsidRDefault="00B72581" w:rsidP="00B72581">
            <w:pPr>
              <w:pStyle w:val="Heading4"/>
            </w:pPr>
            <w:r>
              <w:t>Website finalization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232433601"/>
              <w:placeholder>
                <w:docPart w:val="CF5593BE35A247B6A3FA153AB0E001E4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B72581" w:rsidP="003F4E8B">
            <w:r>
              <w:t>Present the last of the website features.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9E1182" w:rsidP="003F4E8B">
            <w:pPr>
              <w:pStyle w:val="Heading3"/>
            </w:pPr>
            <w:sdt>
              <w:sdtPr>
                <w:id w:val="-356814443"/>
                <w:placeholder>
                  <w:docPart w:val="453C5A2D4B4F4CACB072ED7A56C3E7DA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9E1182" w:rsidP="003F4E8B">
            <w:pPr>
              <w:pStyle w:val="Heading3"/>
            </w:pPr>
            <w:sdt>
              <w:sdtPr>
                <w:id w:val="-1091080697"/>
                <w:placeholder>
                  <w:docPart w:val="420B70F1F630463FB9E930FF28E7AEE1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B72581" w:rsidP="00B72581">
            <w:pPr>
              <w:pStyle w:val="Heading4"/>
            </w:pPr>
            <w:r>
              <w:t>12:30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B72581" w:rsidP="00B72581">
            <w:pPr>
              <w:pStyle w:val="Heading4"/>
            </w:pPr>
            <w:r>
              <w:t>12:35</w:t>
            </w:r>
          </w:p>
        </w:tc>
        <w:tc>
          <w:tcPr>
            <w:tcW w:w="12040" w:type="dxa"/>
          </w:tcPr>
          <w:p w:rsidR="004D71EC" w:rsidRDefault="00B72581" w:rsidP="00B72581">
            <w:pPr>
              <w:pStyle w:val="Heading4"/>
            </w:pPr>
            <w:r>
              <w:t>General questions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4D71EC" w:rsidRPr="00692553" w:rsidTr="00B72581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1625434323"/>
              <w:placeholder>
                <w:docPart w:val="B2DBA469403A4051A777FFF60E53BD51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B72581" w:rsidP="003F4E8B">
            <w:r>
              <w:t>Ask questions that come up on the spot.</w:t>
            </w:r>
            <w:bookmarkStart w:id="6" w:name="_GoBack"/>
            <w:bookmarkEnd w:id="6"/>
          </w:p>
        </w:tc>
      </w:tr>
      <w:tr w:rsidR="004D71EC" w:rsidRPr="00692553" w:rsidTr="00B72581">
        <w:trPr>
          <w:trHeight w:val="288"/>
        </w:trPr>
        <w:tc>
          <w:tcPr>
            <w:tcW w:w="1373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9E1182" w:rsidP="003F4E8B">
            <w:pPr>
              <w:pStyle w:val="Heading3"/>
            </w:pPr>
            <w:sdt>
              <w:sdtPr>
                <w:id w:val="1981814629"/>
                <w:placeholder>
                  <w:docPart w:val="315F15F70C7A4D35A2749E549523795C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17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B72581">
        <w:trPr>
          <w:trHeight w:val="288"/>
        </w:trPr>
        <w:tc>
          <w:tcPr>
            <w:tcW w:w="1373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9E1182" w:rsidP="003F4E8B">
            <w:pPr>
              <w:pStyle w:val="Heading3"/>
            </w:pPr>
            <w:sdt>
              <w:sdtPr>
                <w:id w:val="-711261417"/>
                <w:placeholder>
                  <w:docPart w:val="1830A4CA38FB4C1285ED0BD8F48E3F8C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17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B72581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bookmarkEnd w:id="2"/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7C"/>
    <w:rsid w:val="000145A5"/>
    <w:rsid w:val="00043514"/>
    <w:rsid w:val="001A58FC"/>
    <w:rsid w:val="002138F0"/>
    <w:rsid w:val="0031517C"/>
    <w:rsid w:val="00344FA0"/>
    <w:rsid w:val="00360D0B"/>
    <w:rsid w:val="00417272"/>
    <w:rsid w:val="00423E89"/>
    <w:rsid w:val="00456620"/>
    <w:rsid w:val="00483D86"/>
    <w:rsid w:val="00495E0E"/>
    <w:rsid w:val="004D71EC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9E1182"/>
    <w:rsid w:val="00AE3851"/>
    <w:rsid w:val="00B72581"/>
    <w:rsid w:val="00B732A6"/>
    <w:rsid w:val="00B84015"/>
    <w:rsid w:val="00BB5323"/>
    <w:rsid w:val="00BD3928"/>
    <w:rsid w:val="00BF65DF"/>
    <w:rsid w:val="00C166AB"/>
    <w:rsid w:val="00C316C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D9A395FDC3E54EB8B132C21EE29F1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D9E08-EEBE-482B-B03C-9FD43E68F7EA}"/>
      </w:docPartPr>
      <w:docPartBody>
        <w:p w:rsidR="003E5167" w:rsidRDefault="00274832" w:rsidP="00274832">
          <w:pPr>
            <w:pStyle w:val="D9A395FDC3E54EB8B132C21EE29F1085"/>
          </w:pPr>
          <w:r>
            <w:t>[Item]</w:t>
          </w:r>
        </w:p>
      </w:docPartBody>
    </w:docPart>
    <w:docPart>
      <w:docPartPr>
        <w:name w:val="01566A3529AD46A09747DAD1598B5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A23E-046B-4A63-ACB8-47F6B995CAF1}"/>
      </w:docPartPr>
      <w:docPartBody>
        <w:p w:rsidR="003E5167" w:rsidRDefault="00274832" w:rsidP="00274832">
          <w:pPr>
            <w:pStyle w:val="01566A3529AD46A09747DAD1598B5E24"/>
          </w:pPr>
          <w:r>
            <w:t>[Topic]</w:t>
          </w:r>
        </w:p>
      </w:docPartBody>
    </w:docPart>
    <w:docPart>
      <w:docPartPr>
        <w:name w:val="14A932FDC8F94F9FB557C8A5AF9E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F181-8FC7-4F3E-B014-CA0F103255A1}"/>
      </w:docPartPr>
      <w:docPartBody>
        <w:p w:rsidR="003E5167" w:rsidRDefault="00274832" w:rsidP="00274832">
          <w:pPr>
            <w:pStyle w:val="14A932FDC8F94F9FB557C8A5AF9ED718"/>
          </w:pPr>
          <w:r>
            <w:t>[Item]</w:t>
          </w:r>
        </w:p>
      </w:docPartBody>
    </w:docPart>
    <w:docPart>
      <w:docPartPr>
        <w:name w:val="13A371D6F359412B8E131AF5981D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837F7-7D3D-4B2F-9A1E-5FEFB91FAF4F}"/>
      </w:docPartPr>
      <w:docPartBody>
        <w:p w:rsidR="003E5167" w:rsidRDefault="00274832" w:rsidP="00274832">
          <w:pPr>
            <w:pStyle w:val="13A371D6F359412B8E131AF5981DC7A3"/>
          </w:pPr>
          <w:r>
            <w:t>[Topic]</w:t>
          </w:r>
        </w:p>
      </w:docPartBody>
    </w:docPart>
    <w:docPart>
      <w:docPartPr>
        <w:name w:val="4B189A59E9364B76940A8539E7D98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6CED-002D-4932-800E-300E6C8252E4}"/>
      </w:docPartPr>
      <w:docPartBody>
        <w:p w:rsidR="003E5167" w:rsidRDefault="00274832" w:rsidP="00274832">
          <w:pPr>
            <w:pStyle w:val="4B189A59E9364B76940A8539E7D982ED"/>
          </w:pPr>
          <w:r>
            <w:t>[Speaker]</w:t>
          </w:r>
        </w:p>
      </w:docPartBody>
    </w:docPart>
    <w:docPart>
      <w:docPartPr>
        <w:name w:val="CF5593BE35A247B6A3FA153AB0E00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7BBD7-A542-4026-811B-7654A4ABE08D}"/>
      </w:docPartPr>
      <w:docPartBody>
        <w:p w:rsidR="003E5167" w:rsidRDefault="00274832" w:rsidP="00274832">
          <w:pPr>
            <w:pStyle w:val="CF5593BE35A247B6A3FA153AB0E001E4"/>
          </w:pPr>
          <w:r>
            <w:t>[Item]</w:t>
          </w:r>
        </w:p>
      </w:docPartBody>
    </w:docPart>
    <w:docPart>
      <w:docPartPr>
        <w:name w:val="453C5A2D4B4F4CACB072ED7A56C3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94878-B1FD-4456-955E-ACD1AD271B97}"/>
      </w:docPartPr>
      <w:docPartBody>
        <w:p w:rsidR="003E5167" w:rsidRDefault="00274832" w:rsidP="00274832">
          <w:pPr>
            <w:pStyle w:val="453C5A2D4B4F4CACB072ED7A56C3E7DA"/>
          </w:pPr>
          <w:r>
            <w:t>[Topic]</w:t>
          </w:r>
        </w:p>
      </w:docPartBody>
    </w:docPart>
    <w:docPart>
      <w:docPartPr>
        <w:name w:val="420B70F1F630463FB9E930FF28E7A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1E7E9-1523-4F3E-AD39-2F84E4E83198}"/>
      </w:docPartPr>
      <w:docPartBody>
        <w:p w:rsidR="003E5167" w:rsidRDefault="00274832" w:rsidP="00274832">
          <w:pPr>
            <w:pStyle w:val="420B70F1F630463FB9E930FF28E7AEE1"/>
          </w:pPr>
          <w:r>
            <w:t>[Speaker]</w:t>
          </w:r>
        </w:p>
      </w:docPartBody>
    </w:docPart>
    <w:docPart>
      <w:docPartPr>
        <w:name w:val="B2DBA469403A4051A777FFF60E53B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AB41E-2BA8-47DB-8CBA-CA28BA1F9B32}"/>
      </w:docPartPr>
      <w:docPartBody>
        <w:p w:rsidR="003E5167" w:rsidRDefault="00274832" w:rsidP="00274832">
          <w:pPr>
            <w:pStyle w:val="B2DBA469403A4051A777FFF60E53BD51"/>
          </w:pPr>
          <w:r>
            <w:t>[Item]</w:t>
          </w:r>
        </w:p>
      </w:docPartBody>
    </w:docPart>
    <w:docPart>
      <w:docPartPr>
        <w:name w:val="315F15F70C7A4D35A2749E5495237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1BFBE-1C8B-4BD6-B3C0-5F4F78AF0F0E}"/>
      </w:docPartPr>
      <w:docPartBody>
        <w:p w:rsidR="003E5167" w:rsidRDefault="00274832" w:rsidP="00274832">
          <w:pPr>
            <w:pStyle w:val="315F15F70C7A4D35A2749E549523795C"/>
          </w:pPr>
          <w:r>
            <w:t>[Topic]</w:t>
          </w:r>
        </w:p>
      </w:docPartBody>
    </w:docPart>
    <w:docPart>
      <w:docPartPr>
        <w:name w:val="1830A4CA38FB4C1285ED0BD8F48E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EA0D7-62A1-445F-8784-733987016DC7}"/>
      </w:docPartPr>
      <w:docPartBody>
        <w:p w:rsidR="003E5167" w:rsidRDefault="00274832" w:rsidP="00274832">
          <w:pPr>
            <w:pStyle w:val="1830A4CA38FB4C1285ED0BD8F48E3F8C"/>
          </w:pPr>
          <w:r>
            <w:t>[Speaker]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B6"/>
    <w:rsid w:val="001F2354"/>
    <w:rsid w:val="00274832"/>
    <w:rsid w:val="003E5167"/>
    <w:rsid w:val="00E746E8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lastModifiedBy>HomeAsus</cp:lastModifiedBy>
  <cp:revision>2</cp:revision>
  <cp:lastPrinted>2004-01-21T19:22:00Z</cp:lastPrinted>
  <dcterms:created xsi:type="dcterms:W3CDTF">2016-05-22T18:11:00Z</dcterms:created>
  <dcterms:modified xsi:type="dcterms:W3CDTF">2016-05-22T18:11:00Z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