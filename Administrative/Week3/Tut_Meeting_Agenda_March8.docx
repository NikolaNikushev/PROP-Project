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110" w:rsidRDefault="00A41E17" w:rsidP="00B732A6">
      <w:pPr>
        <w:pStyle w:val="Title"/>
        <w:tabs>
          <w:tab w:val="left" w:pos="6390"/>
        </w:tabs>
        <w:jc w:val="right"/>
      </w:pPr>
      <w:r>
        <w:t xml:space="preserve">Tutor/Client </w:t>
      </w:r>
      <w:r w:rsidR="00396911">
        <w:t xml:space="preserve">Meeting </w:t>
      </w:r>
      <w:r w:rsidR="00AD7811">
        <w:t>3</w:t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BD3928" w:rsidP="00954110">
            <w:pPr>
              <w:pStyle w:val="Heading1"/>
            </w:pPr>
            <w:r>
              <w:t>Agenda</w:t>
            </w:r>
          </w:p>
        </w:tc>
        <w:sdt>
          <w:sdtPr>
            <w:alias w:val="Date"/>
            <w:tag w:val="Date"/>
            <w:id w:val="48425581"/>
            <w:placeholder>
              <w:docPart w:val="7842CE1917634F62A4472266F7C7EB51"/>
            </w:placeholder>
            <w:date w:fullDate="2016-03-08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AD7811" w:rsidP="00AD7811">
                <w:pPr>
                  <w:pStyle w:val="Details"/>
                </w:pPr>
                <w:r>
                  <w:t>March 8, 2016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AD7811" w:rsidP="00F05C85">
            <w:pPr>
              <w:pStyle w:val="Details"/>
            </w:pPr>
            <w:r>
              <w:t>10</w:t>
            </w:r>
            <w:r w:rsidR="00F05C85">
              <w:t>:35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396911" w:rsidP="00396911">
            <w:pPr>
              <w:pStyle w:val="Details"/>
            </w:pPr>
            <w:r>
              <w:t>Room 2.40</w:t>
            </w: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396911" w:rsidP="002512E1">
            <w:r>
              <w:t>Tutor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B732A6" w:rsidP="00954110">
            <w:pPr>
              <w:pStyle w:val="Heading3"/>
            </w:pPr>
            <w:r>
              <w:t>CHAIRMAN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2512E1" w:rsidP="005052C5">
            <w:proofErr w:type="spellStart"/>
            <w:r>
              <w:t>Dmitrii</w:t>
            </w:r>
            <w:proofErr w:type="spellEnd"/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2512E1" w:rsidP="005052C5">
            <w:proofErr w:type="spellStart"/>
            <w:r>
              <w:t>Hristian</w:t>
            </w:r>
            <w:proofErr w:type="spellEnd"/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F05C85" w:rsidP="005052C5">
            <w:r>
              <w:t>DEFAULT</w:t>
            </w:r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  <w:bookmarkStart w:id="0" w:name="_GoBack"/>
      <w:bookmarkEnd w:id="0"/>
    </w:p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BD3928" w:rsidRPr="00954110" w:rsidTr="00BD3928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BD3928" w:rsidRPr="00954110" w:rsidRDefault="002512E1" w:rsidP="005B00CA">
            <w:pPr>
              <w:pStyle w:val="Heading4"/>
            </w:pPr>
            <w:bookmarkStart w:id="1" w:name="MinuteTopic"/>
            <w:bookmarkStart w:id="2" w:name="MinuteItems"/>
            <w:bookmarkStart w:id="3" w:name="MinuteTopicSection"/>
            <w:bookmarkEnd w:id="1"/>
            <w:bookmarkEnd w:id="2"/>
            <w:r>
              <w:t>10</w:t>
            </w:r>
            <w:r w:rsidR="005B00CA">
              <w:t>:35</w:t>
            </w:r>
          </w:p>
        </w:tc>
        <w:tc>
          <w:tcPr>
            <w:tcW w:w="180" w:type="dxa"/>
          </w:tcPr>
          <w:p w:rsidR="00BD3928" w:rsidRDefault="00BD3928" w:rsidP="00BD3928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BD3928" w:rsidRPr="00954110" w:rsidRDefault="002512E1" w:rsidP="002512E1">
            <w:pPr>
              <w:pStyle w:val="Heading4"/>
            </w:pPr>
            <w:r>
              <w:t>10</w:t>
            </w:r>
            <w:r w:rsidR="0032462E">
              <w:t>:</w:t>
            </w:r>
            <w:r>
              <w:t>50</w:t>
            </w:r>
          </w:p>
        </w:tc>
        <w:tc>
          <w:tcPr>
            <w:tcW w:w="12040" w:type="dxa"/>
          </w:tcPr>
          <w:p w:rsidR="00BD3928" w:rsidRDefault="002512E1" w:rsidP="0032462E">
            <w:pPr>
              <w:pStyle w:val="Heading4"/>
            </w:pPr>
            <w:r>
              <w:t>PRoject plan</w:t>
            </w:r>
          </w:p>
        </w:tc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BD3928" w:rsidRPr="00692553" w:rsidTr="00BD3928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3928" w:rsidRPr="00BD3928" w:rsidRDefault="005B00CA" w:rsidP="005B00CA">
            <w:pPr>
              <w:pStyle w:val="Heading3"/>
            </w:pPr>
            <w:bookmarkStart w:id="4" w:name="MinuteDiscussion"/>
            <w:bookmarkEnd w:id="4"/>
            <w:r>
              <w:t>INFO</w:t>
            </w:r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BD3928" w:rsidRPr="00CE6342" w:rsidRDefault="002512E1" w:rsidP="002512E1">
            <w:r>
              <w:t>Discuss the initial version of the project plan.</w:t>
            </w:r>
          </w:p>
        </w:tc>
      </w:tr>
      <w:tr w:rsidR="00BD3928" w:rsidRPr="00692553" w:rsidTr="00BD3928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3928" w:rsidRDefault="00BD3928" w:rsidP="00BD3928">
            <w:pPr>
              <w:pStyle w:val="Heading3"/>
            </w:pPr>
            <w:bookmarkStart w:id="5" w:name="MinuteConclusion"/>
            <w:bookmarkEnd w:id="5"/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BD3928" w:rsidRPr="00CE6342" w:rsidRDefault="00BD3928" w:rsidP="002512E1"/>
        </w:tc>
      </w:tr>
      <w:tr w:rsidR="00CB3760" w:rsidRPr="00692553" w:rsidTr="00BD3928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CB3760" w:rsidRPr="00CE6342" w:rsidRDefault="00CB3760" w:rsidP="005052C5"/>
        </w:tc>
      </w:tr>
      <w:tr w:rsidR="0085168B" w:rsidRPr="00692553" w:rsidTr="00BD3928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</w:tbl>
    <w:p w:rsidR="00D8181B" w:rsidRDefault="00D8181B">
      <w:bookmarkStart w:id="6" w:name="MinuteActionItems"/>
      <w:bookmarkEnd w:id="6"/>
    </w:p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4D71EC" w:rsidRPr="00954110" w:rsidTr="003F4E8B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2512E1" w:rsidP="00562682">
            <w:pPr>
              <w:pStyle w:val="Heading4"/>
            </w:pPr>
            <w:r>
              <w:t>10:50</w:t>
            </w:r>
          </w:p>
        </w:tc>
        <w:tc>
          <w:tcPr>
            <w:tcW w:w="180" w:type="dxa"/>
          </w:tcPr>
          <w:p w:rsidR="004D71EC" w:rsidRDefault="004D71EC" w:rsidP="003F4E8B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562682" w:rsidP="00EA1FA1">
            <w:pPr>
              <w:pStyle w:val="Heading4"/>
            </w:pPr>
            <w:r>
              <w:t>1</w:t>
            </w:r>
            <w:r w:rsidR="002512E1">
              <w:t>1</w:t>
            </w:r>
            <w:r>
              <w:t>:</w:t>
            </w:r>
            <w:r w:rsidR="00EA1FA1">
              <w:t>10</w:t>
            </w:r>
          </w:p>
        </w:tc>
        <w:tc>
          <w:tcPr>
            <w:tcW w:w="12040" w:type="dxa"/>
          </w:tcPr>
          <w:p w:rsidR="004D71EC" w:rsidRDefault="002512E1" w:rsidP="00562682">
            <w:pPr>
              <w:pStyle w:val="Heading4"/>
            </w:pPr>
            <w:r>
              <w:t>Event description</w:t>
            </w:r>
          </w:p>
        </w:tc>
      </w:tr>
    </w:tbl>
    <w:p w:rsidR="004D71EC" w:rsidRPr="00AD7811" w:rsidRDefault="004D71EC" w:rsidP="004D71EC">
      <w:pPr>
        <w:rPr>
          <w:lang w:val="ru-RU"/>
        </w:rPr>
      </w:pP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32462E" w:rsidRPr="00692553" w:rsidTr="003F4E8B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62E" w:rsidRPr="00BD3928" w:rsidRDefault="0032462E" w:rsidP="0032462E">
            <w:pPr>
              <w:pStyle w:val="Heading3"/>
            </w:pPr>
            <w:r>
              <w:t>INFO</w:t>
            </w:r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32462E" w:rsidRPr="00CE6342" w:rsidRDefault="002512E1" w:rsidP="002512E1">
            <w:r>
              <w:t>Discuss the event.</w:t>
            </w:r>
          </w:p>
        </w:tc>
      </w:tr>
      <w:tr w:rsidR="0032462E" w:rsidRPr="00692553" w:rsidTr="003F4E8B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62E" w:rsidRDefault="0032462E" w:rsidP="0032462E">
            <w:pPr>
              <w:pStyle w:val="Heading3"/>
            </w:pPr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2462E" w:rsidRPr="00CE6342" w:rsidRDefault="002512E1" w:rsidP="002512E1">
            <w:r>
              <w:t xml:space="preserve">Discuss the details, features and specification of the event. Explain the main idea of the event and what will be the </w:t>
            </w:r>
          </w:p>
        </w:tc>
      </w:tr>
      <w:tr w:rsidR="0032462E" w:rsidRPr="00692553" w:rsidTr="003F4E8B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32462E" w:rsidRPr="00CE6342" w:rsidRDefault="002512E1" w:rsidP="0032462E">
            <w:proofErr w:type="gramStart"/>
            <w:r>
              <w:t>target</w:t>
            </w:r>
            <w:proofErr w:type="gramEnd"/>
            <w:r>
              <w:t xml:space="preserve"> audience. Cover the scope of the events activities and facilities.</w:t>
            </w:r>
          </w:p>
        </w:tc>
      </w:tr>
      <w:tr w:rsidR="0032462E" w:rsidRPr="00692553" w:rsidTr="003F4E8B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2462E" w:rsidRPr="00692553" w:rsidRDefault="0032462E" w:rsidP="0032462E"/>
        </w:tc>
      </w:tr>
    </w:tbl>
    <w:p w:rsidR="00344FA0" w:rsidRDefault="00344FA0"/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562682" w:rsidRPr="00954110" w:rsidTr="000E5B99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562682" w:rsidRPr="00954110" w:rsidRDefault="00EA1FA1" w:rsidP="00EA1FA1">
            <w:pPr>
              <w:pStyle w:val="Heading4"/>
            </w:pPr>
            <w:r>
              <w:t>11</w:t>
            </w:r>
            <w:r w:rsidR="00562682">
              <w:t>:</w:t>
            </w:r>
            <w:r>
              <w:t>10</w:t>
            </w:r>
          </w:p>
        </w:tc>
        <w:tc>
          <w:tcPr>
            <w:tcW w:w="180" w:type="dxa"/>
          </w:tcPr>
          <w:p w:rsidR="00562682" w:rsidRDefault="00562682" w:rsidP="000E5B99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562682" w:rsidRPr="00954110" w:rsidRDefault="00562682" w:rsidP="00EA1FA1">
            <w:pPr>
              <w:pStyle w:val="Heading4"/>
            </w:pPr>
            <w:r>
              <w:t>1</w:t>
            </w:r>
            <w:r w:rsidR="00EA1FA1">
              <w:t>1</w:t>
            </w:r>
            <w:r>
              <w:t>:</w:t>
            </w:r>
            <w:r w:rsidR="00024177">
              <w:t>2</w:t>
            </w:r>
            <w:r w:rsidR="00EA1FA1">
              <w:t>5</w:t>
            </w:r>
          </w:p>
        </w:tc>
        <w:tc>
          <w:tcPr>
            <w:tcW w:w="12040" w:type="dxa"/>
          </w:tcPr>
          <w:p w:rsidR="00562682" w:rsidRDefault="00EA1FA1" w:rsidP="00562682">
            <w:pPr>
              <w:pStyle w:val="Heading4"/>
            </w:pPr>
            <w:r>
              <w:t>Processes</w:t>
            </w:r>
          </w:p>
        </w:tc>
      </w:tr>
    </w:tbl>
    <w:p w:rsidR="00562682" w:rsidRDefault="00562682" w:rsidP="00562682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562682" w:rsidRPr="00692553" w:rsidTr="000E5B99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62682" w:rsidRPr="00BD3928" w:rsidRDefault="00562682" w:rsidP="000E5B99">
            <w:pPr>
              <w:pStyle w:val="Heading3"/>
            </w:pPr>
            <w:r>
              <w:t>[INFO]</w:t>
            </w:r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562682" w:rsidRPr="00CE6342" w:rsidRDefault="00EA1FA1" w:rsidP="000E5B99">
            <w:r>
              <w:t>Discuss the processes in scope of the event.</w:t>
            </w:r>
          </w:p>
        </w:tc>
      </w:tr>
      <w:tr w:rsidR="00562682" w:rsidRPr="00692553" w:rsidTr="000E5B99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62682" w:rsidRDefault="00562682" w:rsidP="000E5B99">
            <w:pPr>
              <w:pStyle w:val="Heading3"/>
            </w:pPr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562682" w:rsidRPr="00CE6342" w:rsidRDefault="00EA1FA1" w:rsidP="000E5B99">
            <w:r>
              <w:t>Authorization, payment, website functionality</w:t>
            </w:r>
          </w:p>
        </w:tc>
      </w:tr>
      <w:tr w:rsidR="00562682" w:rsidRPr="00692553" w:rsidTr="000E5B99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562682" w:rsidRPr="00CE6342" w:rsidRDefault="00562682" w:rsidP="000E5B99"/>
        </w:tc>
      </w:tr>
      <w:tr w:rsidR="00562682" w:rsidRPr="00692553" w:rsidTr="000E5B99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562682" w:rsidRPr="00692553" w:rsidRDefault="00562682" w:rsidP="000E5B99"/>
        </w:tc>
      </w:tr>
    </w:tbl>
    <w:p w:rsidR="00562682" w:rsidRDefault="00562682"/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562682" w:rsidRPr="00954110" w:rsidTr="000E5B99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562682" w:rsidRPr="00954110" w:rsidRDefault="00562682" w:rsidP="00885608">
            <w:pPr>
              <w:pStyle w:val="Heading4"/>
            </w:pPr>
            <w:r>
              <w:t>1</w:t>
            </w:r>
            <w:r w:rsidR="00885608">
              <w:t>1</w:t>
            </w:r>
            <w:r w:rsidR="00024177">
              <w:t>:2</w:t>
            </w:r>
            <w:r w:rsidR="00885608">
              <w:t>5</w:t>
            </w:r>
          </w:p>
        </w:tc>
        <w:tc>
          <w:tcPr>
            <w:tcW w:w="180" w:type="dxa"/>
          </w:tcPr>
          <w:p w:rsidR="00562682" w:rsidRDefault="00562682" w:rsidP="000E5B99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562682" w:rsidRPr="00954110" w:rsidRDefault="00024177" w:rsidP="00885608">
            <w:pPr>
              <w:pStyle w:val="Heading4"/>
            </w:pPr>
            <w:r>
              <w:t>1</w:t>
            </w:r>
            <w:r w:rsidR="00885608">
              <w:t>1</w:t>
            </w:r>
            <w:r>
              <w:t>:3</w:t>
            </w:r>
            <w:r w:rsidR="00562682">
              <w:t>5</w:t>
            </w:r>
          </w:p>
        </w:tc>
        <w:tc>
          <w:tcPr>
            <w:tcW w:w="12040" w:type="dxa"/>
          </w:tcPr>
          <w:p w:rsidR="00562682" w:rsidRDefault="00885608" w:rsidP="00562682">
            <w:pPr>
              <w:pStyle w:val="Heading4"/>
            </w:pPr>
            <w:r>
              <w:t>Website</w:t>
            </w:r>
          </w:p>
        </w:tc>
      </w:tr>
    </w:tbl>
    <w:p w:rsidR="00562682" w:rsidRDefault="00562682" w:rsidP="00562682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562682" w:rsidRPr="00692553" w:rsidTr="000E5B99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62682" w:rsidRPr="00BD3928" w:rsidRDefault="00562682" w:rsidP="000E5B99">
            <w:pPr>
              <w:pStyle w:val="Heading3"/>
            </w:pPr>
            <w:r>
              <w:t>[INFO]</w:t>
            </w:r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562682" w:rsidRPr="00CE6342" w:rsidRDefault="00885608" w:rsidP="000E5B99">
            <w:r>
              <w:t xml:space="preserve">Discuss the website details. </w:t>
            </w:r>
          </w:p>
        </w:tc>
      </w:tr>
      <w:tr w:rsidR="00562682" w:rsidRPr="00692553" w:rsidTr="000E5B99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62682" w:rsidRDefault="00562682" w:rsidP="000E5B99">
            <w:pPr>
              <w:pStyle w:val="Heading3"/>
            </w:pPr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562682" w:rsidRPr="00CE6342" w:rsidRDefault="00885608" w:rsidP="00885608">
            <w:r>
              <w:t>Discuss and present website design concepts and solutions.</w:t>
            </w:r>
          </w:p>
        </w:tc>
      </w:tr>
      <w:tr w:rsidR="00562682" w:rsidRPr="00692553" w:rsidTr="000E5B99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562682" w:rsidRPr="00CE6342" w:rsidRDefault="00562682" w:rsidP="00024177"/>
        </w:tc>
      </w:tr>
      <w:tr w:rsidR="00562682" w:rsidRPr="00692553" w:rsidTr="000E5B99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562682" w:rsidRPr="00692553" w:rsidRDefault="00562682" w:rsidP="000E5B99"/>
        </w:tc>
      </w:tr>
    </w:tbl>
    <w:p w:rsidR="00562682" w:rsidRDefault="00562682"/>
    <w:p w:rsidR="00562682" w:rsidRDefault="00562682"/>
    <w:p w:rsidR="00562682" w:rsidRDefault="00562682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887"/>
        <w:gridCol w:w="8183"/>
      </w:tblGrid>
      <w:tr w:rsidR="00987202" w:rsidRPr="00692553" w:rsidTr="001A58FC">
        <w:trPr>
          <w:trHeight w:val="288"/>
        </w:trPr>
        <w:tc>
          <w:tcPr>
            <w:tcW w:w="1887" w:type="dxa"/>
            <w:shd w:val="clear" w:color="auto" w:fill="F2F2F2" w:themeFill="background1" w:themeFillShade="F2"/>
            <w:vAlign w:val="center"/>
          </w:tcPr>
          <w:bookmarkEnd w:id="3"/>
          <w:p w:rsidR="00987202" w:rsidRPr="00692553" w:rsidRDefault="00C166AB" w:rsidP="00D8181B">
            <w:pPr>
              <w:pStyle w:val="Heading3"/>
            </w:pPr>
            <w:r>
              <w:t>Special notes</w:t>
            </w:r>
          </w:p>
        </w:tc>
        <w:tc>
          <w:tcPr>
            <w:tcW w:w="8183" w:type="dxa"/>
            <w:shd w:val="clear" w:color="auto" w:fill="auto"/>
            <w:vAlign w:val="center"/>
          </w:tcPr>
          <w:p w:rsidR="00987202" w:rsidRPr="00692553" w:rsidRDefault="00987202" w:rsidP="00D621F4"/>
        </w:tc>
      </w:tr>
    </w:tbl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7C"/>
    <w:rsid w:val="000145A5"/>
    <w:rsid w:val="00024177"/>
    <w:rsid w:val="00043514"/>
    <w:rsid w:val="001A58FC"/>
    <w:rsid w:val="002138F0"/>
    <w:rsid w:val="002512E1"/>
    <w:rsid w:val="0031517C"/>
    <w:rsid w:val="0032462E"/>
    <w:rsid w:val="00344FA0"/>
    <w:rsid w:val="00396911"/>
    <w:rsid w:val="00417272"/>
    <w:rsid w:val="00423E89"/>
    <w:rsid w:val="00456620"/>
    <w:rsid w:val="00483D86"/>
    <w:rsid w:val="00495E0E"/>
    <w:rsid w:val="004D71EC"/>
    <w:rsid w:val="005052C5"/>
    <w:rsid w:val="00531002"/>
    <w:rsid w:val="00562682"/>
    <w:rsid w:val="005B00CA"/>
    <w:rsid w:val="005F58B2"/>
    <w:rsid w:val="00692553"/>
    <w:rsid w:val="006B704C"/>
    <w:rsid w:val="007554A1"/>
    <w:rsid w:val="007C174F"/>
    <w:rsid w:val="0085168B"/>
    <w:rsid w:val="00885608"/>
    <w:rsid w:val="008B2336"/>
    <w:rsid w:val="008F49C0"/>
    <w:rsid w:val="00954110"/>
    <w:rsid w:val="00987202"/>
    <w:rsid w:val="00A41E17"/>
    <w:rsid w:val="00AD7811"/>
    <w:rsid w:val="00AE3851"/>
    <w:rsid w:val="00B732A6"/>
    <w:rsid w:val="00B84015"/>
    <w:rsid w:val="00B944CE"/>
    <w:rsid w:val="00BB5323"/>
    <w:rsid w:val="00BD3928"/>
    <w:rsid w:val="00BF65DF"/>
    <w:rsid w:val="00C166AB"/>
    <w:rsid w:val="00CB3760"/>
    <w:rsid w:val="00CE6342"/>
    <w:rsid w:val="00D621F4"/>
    <w:rsid w:val="00D8181B"/>
    <w:rsid w:val="00D93A50"/>
    <w:rsid w:val="00E43BAB"/>
    <w:rsid w:val="00E4591C"/>
    <w:rsid w:val="00E60E43"/>
    <w:rsid w:val="00E71DBA"/>
    <w:rsid w:val="00E721C2"/>
    <w:rsid w:val="00EA1FA1"/>
    <w:rsid w:val="00EA2581"/>
    <w:rsid w:val="00F0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0D50B9F-7D4F-4589-97B8-77F16339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link w:val="Heading3Char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32462E"/>
    <w:rPr>
      <w:rFonts w:asciiTheme="minorHAnsi" w:hAnsiTheme="minorHAnsi"/>
      <w:b/>
      <w:caps/>
      <w:color w:val="7F7F7F" w:themeColor="text1" w:themeTint="80"/>
      <w:spacing w:val="4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y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842CE1917634F62A4472266F7C7E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6AEBB-7F98-4677-B29B-2572ABCA4479}"/>
      </w:docPartPr>
      <w:docPartBody>
        <w:p w:rsidR="00274832" w:rsidRDefault="00FA3591">
          <w:pPr>
            <w:pStyle w:val="7842CE1917634F62A4472266F7C7EB51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B6"/>
    <w:rsid w:val="00080062"/>
    <w:rsid w:val="00274832"/>
    <w:rsid w:val="0042209A"/>
    <w:rsid w:val="004D08A0"/>
    <w:rsid w:val="005E4CA6"/>
    <w:rsid w:val="006C3C6F"/>
    <w:rsid w:val="00C0254B"/>
    <w:rsid w:val="00E746E8"/>
    <w:rsid w:val="00EC0662"/>
    <w:rsid w:val="00F032B6"/>
    <w:rsid w:val="00FA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EE464547DF49A282C299EEDADFF19D">
    <w:name w:val="6CEE464547DF49A282C299EEDADFF19D"/>
  </w:style>
  <w:style w:type="paragraph" w:customStyle="1" w:styleId="7842CE1917634F62A4472266F7C7EB51">
    <w:name w:val="7842CE1917634F62A4472266F7C7EB51"/>
  </w:style>
  <w:style w:type="paragraph" w:customStyle="1" w:styleId="F59867C5D182422B9AB69D7FBD1DFAFE">
    <w:name w:val="F59867C5D182422B9AB69D7FBD1DFAFE"/>
  </w:style>
  <w:style w:type="paragraph" w:customStyle="1" w:styleId="FB9C322BF798431F92B41A0505D36390">
    <w:name w:val="FB9C322BF798431F92B41A0505D36390"/>
  </w:style>
  <w:style w:type="paragraph" w:customStyle="1" w:styleId="D95AB861312C427C8EF47068D1AA619D">
    <w:name w:val="D95AB861312C427C8EF47068D1AA619D"/>
  </w:style>
  <w:style w:type="paragraph" w:customStyle="1" w:styleId="9A2592C24965489E95C7A44DB87E834F">
    <w:name w:val="9A2592C24965489E95C7A44DB87E834F"/>
  </w:style>
  <w:style w:type="paragraph" w:customStyle="1" w:styleId="6B7BA7DE219A4DCCB2D766400A1F7D0C">
    <w:name w:val="6B7BA7DE219A4DCCB2D766400A1F7D0C"/>
  </w:style>
  <w:style w:type="paragraph" w:customStyle="1" w:styleId="E7A602CA65F24962A07BDB6317435605">
    <w:name w:val="E7A602CA65F24962A07BDB6317435605"/>
  </w:style>
  <w:style w:type="paragraph" w:customStyle="1" w:styleId="66CF9CB665FC4A4D9D0C64E8640A256C">
    <w:name w:val="66CF9CB665FC4A4D9D0C64E8640A256C"/>
  </w:style>
  <w:style w:type="paragraph" w:customStyle="1" w:styleId="BE4A1E34A69A46A1A79BECD7A1A9A7CF">
    <w:name w:val="BE4A1E34A69A46A1A79BECD7A1A9A7CF"/>
  </w:style>
  <w:style w:type="paragraph" w:customStyle="1" w:styleId="CA80D80FA56F44FAA6D48A0DD8542C39">
    <w:name w:val="CA80D80FA56F44FAA6D48A0DD8542C39"/>
  </w:style>
  <w:style w:type="paragraph" w:customStyle="1" w:styleId="AB1A2422C372481BB06C6C3F1F5F35FE">
    <w:name w:val="AB1A2422C372481BB06C6C3F1F5F35FE"/>
  </w:style>
  <w:style w:type="paragraph" w:customStyle="1" w:styleId="82BBAF09B4184B8F82E65777891337CB">
    <w:name w:val="82BBAF09B4184B8F82E65777891337CB"/>
  </w:style>
  <w:style w:type="paragraph" w:customStyle="1" w:styleId="F929096AE9A246A69F97A465EBA2DAE2">
    <w:name w:val="F929096AE9A246A69F97A465EBA2DAE2"/>
  </w:style>
  <w:style w:type="paragraph" w:customStyle="1" w:styleId="0407DEC1EE9A413181345823900F2F19">
    <w:name w:val="0407DEC1EE9A413181345823900F2F19"/>
  </w:style>
  <w:style w:type="paragraph" w:customStyle="1" w:styleId="1126BEDCEB664FAE8BFD25690B212232">
    <w:name w:val="1126BEDCEB664FAE8BFD25690B212232"/>
  </w:style>
  <w:style w:type="paragraph" w:customStyle="1" w:styleId="2994983D9990418A87D85E2136AA2362">
    <w:name w:val="2994983D9990418A87D85E2136AA2362"/>
  </w:style>
  <w:style w:type="paragraph" w:customStyle="1" w:styleId="29654508591D40ED8AAAC0FD3D8466A2">
    <w:name w:val="29654508591D40ED8AAAC0FD3D8466A2"/>
  </w:style>
  <w:style w:type="paragraph" w:customStyle="1" w:styleId="DA6BCFA4F9B544BB9A7D55767B2021AE">
    <w:name w:val="DA6BCFA4F9B544BB9A7D55767B2021AE"/>
  </w:style>
  <w:style w:type="paragraph" w:customStyle="1" w:styleId="2392C0F6BBEB4FC98874838C74874200">
    <w:name w:val="2392C0F6BBEB4FC98874838C74874200"/>
    <w:rsid w:val="00F032B6"/>
  </w:style>
  <w:style w:type="paragraph" w:customStyle="1" w:styleId="69ED4588D1CE4EB69D75AE19E8D45DCE">
    <w:name w:val="69ED4588D1CE4EB69D75AE19E8D45DCE"/>
    <w:rsid w:val="00F032B6"/>
  </w:style>
  <w:style w:type="paragraph" w:customStyle="1" w:styleId="B83D95CFA26944CCB36D3DD1E27BC7ED">
    <w:name w:val="B83D95CFA26944CCB36D3DD1E27BC7ED"/>
    <w:rsid w:val="00F032B6"/>
  </w:style>
  <w:style w:type="paragraph" w:customStyle="1" w:styleId="EAE40D88BCDF43E8AE405A799A399B58">
    <w:name w:val="EAE40D88BCDF43E8AE405A799A399B58"/>
    <w:rsid w:val="00F032B6"/>
  </w:style>
  <w:style w:type="paragraph" w:customStyle="1" w:styleId="06527958357748558BA52CF3F238D142">
    <w:name w:val="06527958357748558BA52CF3F238D142"/>
    <w:rsid w:val="00F032B6"/>
  </w:style>
  <w:style w:type="paragraph" w:customStyle="1" w:styleId="3162946A2836433EA405B97E03A46949">
    <w:name w:val="3162946A2836433EA405B97E03A46949"/>
    <w:rsid w:val="00F032B6"/>
  </w:style>
  <w:style w:type="paragraph" w:customStyle="1" w:styleId="0D3E69B1F1F54F01858C62BBB9BD9969">
    <w:name w:val="0D3E69B1F1F54F01858C62BBB9BD9969"/>
    <w:rsid w:val="00F032B6"/>
  </w:style>
  <w:style w:type="paragraph" w:customStyle="1" w:styleId="C6AD81B4C50C4B0AA6D9F171AA006007">
    <w:name w:val="C6AD81B4C50C4B0AA6D9F171AA006007"/>
    <w:rsid w:val="00F032B6"/>
  </w:style>
  <w:style w:type="paragraph" w:customStyle="1" w:styleId="731392AA12A7420587E5682D58141237">
    <w:name w:val="731392AA12A7420587E5682D58141237"/>
    <w:rsid w:val="00F032B6"/>
  </w:style>
  <w:style w:type="paragraph" w:customStyle="1" w:styleId="FB113C38AA5645F984164BEF8C43C42B">
    <w:name w:val="FB113C38AA5645F984164BEF8C43C42B"/>
    <w:rsid w:val="00F032B6"/>
  </w:style>
  <w:style w:type="paragraph" w:customStyle="1" w:styleId="A52DCE92A0E54274870AA9E134F37233">
    <w:name w:val="A52DCE92A0E54274870AA9E134F37233"/>
    <w:rsid w:val="00274832"/>
  </w:style>
  <w:style w:type="paragraph" w:customStyle="1" w:styleId="F137F88828134D54A07E264EDD2B49A6">
    <w:name w:val="F137F88828134D54A07E264EDD2B49A6"/>
    <w:rsid w:val="00274832"/>
  </w:style>
  <w:style w:type="paragraph" w:customStyle="1" w:styleId="DE96A980003F4C4E815779BBFB477DD8">
    <w:name w:val="DE96A980003F4C4E815779BBFB477DD8"/>
    <w:rsid w:val="00274832"/>
  </w:style>
  <w:style w:type="paragraph" w:customStyle="1" w:styleId="7649B864DA5E47E89F8FA4A1F43D2194">
    <w:name w:val="7649B864DA5E47E89F8FA4A1F43D2194"/>
    <w:rsid w:val="00274832"/>
  </w:style>
  <w:style w:type="paragraph" w:customStyle="1" w:styleId="CFBB45200806469CA449BB569C9911D8">
    <w:name w:val="CFBB45200806469CA449BB569C9911D8"/>
    <w:rsid w:val="00274832"/>
  </w:style>
  <w:style w:type="paragraph" w:customStyle="1" w:styleId="FBF3C4B0637E4F2C8675943BB2018C29">
    <w:name w:val="FBF3C4B0637E4F2C8675943BB2018C29"/>
    <w:rsid w:val="00274832"/>
  </w:style>
  <w:style w:type="paragraph" w:customStyle="1" w:styleId="32B9B889D9474F35908433653A2C359E">
    <w:name w:val="32B9B889D9474F35908433653A2C359E"/>
    <w:rsid w:val="00274832"/>
  </w:style>
  <w:style w:type="paragraph" w:customStyle="1" w:styleId="37F7BA8700A54A0488BFBF55D22EDF54">
    <w:name w:val="37F7BA8700A54A0488BFBF55D22EDF54"/>
    <w:rsid w:val="00274832"/>
  </w:style>
  <w:style w:type="paragraph" w:customStyle="1" w:styleId="77E06AA17A1D450AAF43BE7CE9216EF2">
    <w:name w:val="77E06AA17A1D450AAF43BE7CE9216EF2"/>
    <w:rsid w:val="00274832"/>
  </w:style>
  <w:style w:type="paragraph" w:customStyle="1" w:styleId="E13AEE830A2B48B6AAB8666AB512935A">
    <w:name w:val="E13AEE830A2B48B6AAB8666AB512935A"/>
    <w:rsid w:val="00274832"/>
  </w:style>
  <w:style w:type="paragraph" w:customStyle="1" w:styleId="14530C862C7343998831D6666AEA0D65">
    <w:name w:val="14530C862C7343998831D6666AEA0D65"/>
    <w:rsid w:val="00274832"/>
  </w:style>
  <w:style w:type="paragraph" w:customStyle="1" w:styleId="477BCE9E18BF4599B323735D655119E1">
    <w:name w:val="477BCE9E18BF4599B323735D655119E1"/>
    <w:rsid w:val="00274832"/>
  </w:style>
  <w:style w:type="paragraph" w:customStyle="1" w:styleId="D9A395FDC3E54EB8B132C21EE29F1085">
    <w:name w:val="D9A395FDC3E54EB8B132C21EE29F1085"/>
    <w:rsid w:val="00274832"/>
  </w:style>
  <w:style w:type="paragraph" w:customStyle="1" w:styleId="8FD762B08B414630BF7A72E9D3025D80">
    <w:name w:val="8FD762B08B414630BF7A72E9D3025D80"/>
    <w:rsid w:val="00274832"/>
  </w:style>
  <w:style w:type="paragraph" w:customStyle="1" w:styleId="AF5B33BD39EA42A6A7C51CE4E7FC9851">
    <w:name w:val="AF5B33BD39EA42A6A7C51CE4E7FC9851"/>
    <w:rsid w:val="00274832"/>
  </w:style>
  <w:style w:type="paragraph" w:customStyle="1" w:styleId="2105C49E84E94D7EA2B8E60AEF2CCCD9">
    <w:name w:val="2105C49E84E94D7EA2B8E60AEF2CCCD9"/>
    <w:rsid w:val="00274832"/>
  </w:style>
  <w:style w:type="paragraph" w:customStyle="1" w:styleId="01566A3529AD46A09747DAD1598B5E24">
    <w:name w:val="01566A3529AD46A09747DAD1598B5E24"/>
    <w:rsid w:val="00274832"/>
  </w:style>
  <w:style w:type="paragraph" w:customStyle="1" w:styleId="E3F23A7794024E40AF07F7E53DDC0662">
    <w:name w:val="E3F23A7794024E40AF07F7E53DDC0662"/>
    <w:rsid w:val="00274832"/>
  </w:style>
  <w:style w:type="paragraph" w:customStyle="1" w:styleId="849FD228FA1B44F3869A83300D7C5DB0">
    <w:name w:val="849FD228FA1B44F3869A83300D7C5DB0"/>
    <w:rsid w:val="00274832"/>
  </w:style>
  <w:style w:type="paragraph" w:customStyle="1" w:styleId="F32537E9B6074CA4AE7D173793627648">
    <w:name w:val="F32537E9B6074CA4AE7D173793627648"/>
    <w:rsid w:val="00274832"/>
  </w:style>
  <w:style w:type="paragraph" w:customStyle="1" w:styleId="802127BF69724D36AA7776443987F808">
    <w:name w:val="802127BF69724D36AA7776443987F808"/>
    <w:rsid w:val="00274832"/>
  </w:style>
  <w:style w:type="paragraph" w:customStyle="1" w:styleId="14A932FDC8F94F9FB557C8A5AF9ED718">
    <w:name w:val="14A932FDC8F94F9FB557C8A5AF9ED718"/>
    <w:rsid w:val="00274832"/>
  </w:style>
  <w:style w:type="paragraph" w:customStyle="1" w:styleId="13A371D6F359412B8E131AF5981DC7A3">
    <w:name w:val="13A371D6F359412B8E131AF5981DC7A3"/>
    <w:rsid w:val="00274832"/>
  </w:style>
  <w:style w:type="paragraph" w:customStyle="1" w:styleId="4B189A59E9364B76940A8539E7D982ED">
    <w:name w:val="4B189A59E9364B76940A8539E7D982ED"/>
    <w:rsid w:val="00274832"/>
  </w:style>
  <w:style w:type="paragraph" w:customStyle="1" w:styleId="11269B6AE8004D488F32BA4711C999DE">
    <w:name w:val="11269B6AE8004D488F32BA4711C999DE"/>
    <w:rsid w:val="00274832"/>
  </w:style>
  <w:style w:type="paragraph" w:customStyle="1" w:styleId="EAB9F6D2CF1848F6881BE4624F22E77F">
    <w:name w:val="EAB9F6D2CF1848F6881BE4624F22E77F"/>
    <w:rsid w:val="00274832"/>
  </w:style>
  <w:style w:type="paragraph" w:customStyle="1" w:styleId="97AE12D6BB224F4CA944EDB6C5F13FEB">
    <w:name w:val="97AE12D6BB224F4CA944EDB6C5F13FEB"/>
    <w:rsid w:val="00274832"/>
  </w:style>
  <w:style w:type="paragraph" w:customStyle="1" w:styleId="B791D9A0EE0D4043BFFE598C19242EBB">
    <w:name w:val="B791D9A0EE0D4043BFFE598C19242EBB"/>
    <w:rsid w:val="00274832"/>
  </w:style>
  <w:style w:type="paragraph" w:customStyle="1" w:styleId="CBE74D69AFF24D7792B78E3F9D2DA479">
    <w:name w:val="CBE74D69AFF24D7792B78E3F9D2DA479"/>
    <w:rsid w:val="00274832"/>
  </w:style>
  <w:style w:type="paragraph" w:customStyle="1" w:styleId="DA779965060F477B89DD9E185565CF87">
    <w:name w:val="DA779965060F477B89DD9E185565CF87"/>
    <w:rsid w:val="00274832"/>
  </w:style>
  <w:style w:type="paragraph" w:customStyle="1" w:styleId="A3A84658E25D4DE3ABBAE25E7911F6AC">
    <w:name w:val="A3A84658E25D4DE3ABBAE25E7911F6AC"/>
    <w:rsid w:val="00274832"/>
  </w:style>
  <w:style w:type="paragraph" w:customStyle="1" w:styleId="B0360E2D2F6C4B01A72BBE7B4C9148AE">
    <w:name w:val="B0360E2D2F6C4B01A72BBE7B4C9148AE"/>
    <w:rsid w:val="00274832"/>
  </w:style>
  <w:style w:type="paragraph" w:customStyle="1" w:styleId="32D755D22F134B1D88AB2E3AE7F5E70B">
    <w:name w:val="32D755D22F134B1D88AB2E3AE7F5E70B"/>
    <w:rsid w:val="00274832"/>
  </w:style>
  <w:style w:type="paragraph" w:customStyle="1" w:styleId="CF5593BE35A247B6A3FA153AB0E001E4">
    <w:name w:val="CF5593BE35A247B6A3FA153AB0E001E4"/>
    <w:rsid w:val="00274832"/>
  </w:style>
  <w:style w:type="paragraph" w:customStyle="1" w:styleId="453C5A2D4B4F4CACB072ED7A56C3E7DA">
    <w:name w:val="453C5A2D4B4F4CACB072ED7A56C3E7DA"/>
    <w:rsid w:val="00274832"/>
  </w:style>
  <w:style w:type="paragraph" w:customStyle="1" w:styleId="420B70F1F630463FB9E930FF28E7AEE1">
    <w:name w:val="420B70F1F630463FB9E930FF28E7AEE1"/>
    <w:rsid w:val="00274832"/>
  </w:style>
  <w:style w:type="paragraph" w:customStyle="1" w:styleId="B85C6CF5F8C2479F9CC973B049A029B4">
    <w:name w:val="B85C6CF5F8C2479F9CC973B049A029B4"/>
    <w:rsid w:val="00274832"/>
  </w:style>
  <w:style w:type="paragraph" w:customStyle="1" w:styleId="EDC04D9E38F848D4AD0357E8BD54B524">
    <w:name w:val="EDC04D9E38F848D4AD0357E8BD54B524"/>
    <w:rsid w:val="00274832"/>
  </w:style>
  <w:style w:type="paragraph" w:customStyle="1" w:styleId="33FB528BEA6A421DA6E75B77D54D1590">
    <w:name w:val="33FB528BEA6A421DA6E75B77D54D1590"/>
    <w:rsid w:val="00274832"/>
  </w:style>
  <w:style w:type="paragraph" w:customStyle="1" w:styleId="B2DBA469403A4051A777FFF60E53BD51">
    <w:name w:val="B2DBA469403A4051A777FFF60E53BD51"/>
    <w:rsid w:val="00274832"/>
  </w:style>
  <w:style w:type="paragraph" w:customStyle="1" w:styleId="315F15F70C7A4D35A2749E549523795C">
    <w:name w:val="315F15F70C7A4D35A2749E549523795C"/>
    <w:rsid w:val="00274832"/>
  </w:style>
  <w:style w:type="paragraph" w:customStyle="1" w:styleId="1830A4CA38FB4C1285ED0BD8F48E3F8C">
    <w:name w:val="1830A4CA38FB4C1285ED0BD8F48E3F8C"/>
    <w:rsid w:val="00274832"/>
  </w:style>
  <w:style w:type="paragraph" w:customStyle="1" w:styleId="6087601ED5AA477A97E6E625B8B7BD9D">
    <w:name w:val="6087601ED5AA477A97E6E625B8B7BD9D"/>
    <w:rsid w:val="00274832"/>
  </w:style>
  <w:style w:type="paragraph" w:customStyle="1" w:styleId="8E91D9CE93F046F6B3FC4DD38CB1026E">
    <w:name w:val="8E91D9CE93F046F6B3FC4DD38CB1026E"/>
    <w:rsid w:val="00274832"/>
  </w:style>
  <w:style w:type="paragraph" w:customStyle="1" w:styleId="D4CCBF57B3B5463489A14F22506E81CA">
    <w:name w:val="D4CCBF57B3B5463489A14F22506E81CA"/>
    <w:rsid w:val="00274832"/>
  </w:style>
  <w:style w:type="paragraph" w:customStyle="1" w:styleId="9C5D701D6C97456E85DB69B276F05227">
    <w:name w:val="9C5D701D6C97456E85DB69B276F05227"/>
    <w:rsid w:val="00274832"/>
  </w:style>
  <w:style w:type="paragraph" w:customStyle="1" w:styleId="13DBB2CD5557462587419B5E3F7AEF9F">
    <w:name w:val="13DBB2CD5557462587419B5E3F7AEF9F"/>
    <w:rsid w:val="00274832"/>
  </w:style>
  <w:style w:type="paragraph" w:customStyle="1" w:styleId="98A930BF6C3E4306BB054520FF67AE07">
    <w:name w:val="98A930BF6C3E4306BB054520FF67AE07"/>
    <w:rsid w:val="00274832"/>
  </w:style>
  <w:style w:type="paragraph" w:customStyle="1" w:styleId="C76DFCB8008448D08454624A607B935A">
    <w:name w:val="C76DFCB8008448D08454624A607B935A"/>
    <w:rsid w:val="00080062"/>
  </w:style>
  <w:style w:type="paragraph" w:customStyle="1" w:styleId="C686098692704B27A06FA3284E729065">
    <w:name w:val="C686098692704B27A06FA3284E729065"/>
    <w:rsid w:val="00080062"/>
  </w:style>
  <w:style w:type="paragraph" w:customStyle="1" w:styleId="684B39243602417789DB6AFB1177031E">
    <w:name w:val="684B39243602417789DB6AFB1177031E"/>
    <w:rsid w:val="00080062"/>
  </w:style>
  <w:style w:type="paragraph" w:customStyle="1" w:styleId="6E50506459DE48759A7F339FD64BF943">
    <w:name w:val="6E50506459DE48759A7F339FD64BF943"/>
    <w:rsid w:val="00080062"/>
  </w:style>
  <w:style w:type="paragraph" w:customStyle="1" w:styleId="E3DCB39D70D840208F0F7EBAB10A6B60">
    <w:name w:val="E3DCB39D70D840208F0F7EBAB10A6B60"/>
    <w:rsid w:val="00080062"/>
  </w:style>
  <w:style w:type="paragraph" w:customStyle="1" w:styleId="5EB0F3B46480472BBA169DC9EF889F06">
    <w:name w:val="5EB0F3B46480472BBA169DC9EF889F06"/>
    <w:rsid w:val="00080062"/>
  </w:style>
  <w:style w:type="paragraph" w:customStyle="1" w:styleId="D347BCE9E6424E9D9A671FF936640BDD">
    <w:name w:val="D347BCE9E6424E9D9A671FF936640BDD"/>
    <w:rsid w:val="00080062"/>
  </w:style>
  <w:style w:type="paragraph" w:customStyle="1" w:styleId="51C1113E75D14E879E6DE59A9BFDD29E">
    <w:name w:val="51C1113E75D14E879E6DE59A9BFDD29E"/>
    <w:rsid w:val="00080062"/>
  </w:style>
  <w:style w:type="paragraph" w:customStyle="1" w:styleId="6FD7241F963949A7BE3E06FDC430932E">
    <w:name w:val="6FD7241F963949A7BE3E06FDC430932E"/>
    <w:rsid w:val="00080062"/>
  </w:style>
  <w:style w:type="paragraph" w:customStyle="1" w:styleId="57F0BFFEB7EE41B680B190271FCFA256">
    <w:name w:val="57F0BFFEB7EE41B680B190271FCFA256"/>
    <w:rsid w:val="00080062"/>
  </w:style>
  <w:style w:type="paragraph" w:customStyle="1" w:styleId="B2137D79FA8D451F9FA2BE528C332B97">
    <w:name w:val="B2137D79FA8D451F9FA2BE528C332B97"/>
    <w:rsid w:val="00080062"/>
  </w:style>
  <w:style w:type="paragraph" w:customStyle="1" w:styleId="D705457EF89D4B21B1CE62E7DDD71358">
    <w:name w:val="D705457EF89D4B21B1CE62E7DDD71358"/>
    <w:rsid w:val="00080062"/>
  </w:style>
  <w:style w:type="paragraph" w:customStyle="1" w:styleId="7D232232E6154B1BB8A4B23C187B5FE6">
    <w:name w:val="7D232232E6154B1BB8A4B23C187B5FE6"/>
    <w:rsid w:val="00080062"/>
  </w:style>
  <w:style w:type="paragraph" w:customStyle="1" w:styleId="5CACDB6FB9AD4AD08CE698539082070D">
    <w:name w:val="5CACDB6FB9AD4AD08CE698539082070D"/>
    <w:rsid w:val="00080062"/>
  </w:style>
  <w:style w:type="paragraph" w:customStyle="1" w:styleId="C4082382EAEA4AF2BD2FAC1CF3FCF4EF">
    <w:name w:val="C4082382EAEA4AF2BD2FAC1CF3FCF4EF"/>
    <w:rsid w:val="00080062"/>
  </w:style>
  <w:style w:type="paragraph" w:customStyle="1" w:styleId="4B5E7421AC7F491989D6B6B186C43420">
    <w:name w:val="4B5E7421AC7F491989D6B6B186C43420"/>
    <w:rsid w:val="00080062"/>
  </w:style>
  <w:style w:type="paragraph" w:customStyle="1" w:styleId="2634BED6B767443BB6573139A4DBD1E7">
    <w:name w:val="2634BED6B767443BB6573139A4DBD1E7"/>
    <w:rsid w:val="00080062"/>
  </w:style>
  <w:style w:type="paragraph" w:customStyle="1" w:styleId="7F69D981A26B4D0EBB2BBE4580700EFE">
    <w:name w:val="7F69D981A26B4D0EBB2BBE4580700EFE"/>
    <w:rsid w:val="00080062"/>
  </w:style>
  <w:style w:type="paragraph" w:customStyle="1" w:styleId="92659962A0F8424DBB7C7F38D993A2F0">
    <w:name w:val="92659962A0F8424DBB7C7F38D993A2F0"/>
    <w:rsid w:val="00080062"/>
  </w:style>
  <w:style w:type="paragraph" w:customStyle="1" w:styleId="9C5FE28697BF4A3CBAF9659A369B189E">
    <w:name w:val="9C5FE28697BF4A3CBAF9659A369B189E"/>
    <w:rsid w:val="00080062"/>
  </w:style>
  <w:style w:type="paragraph" w:customStyle="1" w:styleId="323C3052501A431FBB2852F3EBD3FC60">
    <w:name w:val="323C3052501A431FBB2852F3EBD3FC60"/>
    <w:rsid w:val="00080062"/>
  </w:style>
  <w:style w:type="paragraph" w:customStyle="1" w:styleId="B00B14DC079640B7BE9DD669E9B293B8">
    <w:name w:val="B00B14DC079640B7BE9DD669E9B293B8"/>
    <w:rsid w:val="00080062"/>
  </w:style>
  <w:style w:type="paragraph" w:customStyle="1" w:styleId="47774307C8E642D0B3A5E78C5F50526D">
    <w:name w:val="47774307C8E642D0B3A5E78C5F50526D"/>
    <w:rsid w:val="00080062"/>
  </w:style>
  <w:style w:type="paragraph" w:customStyle="1" w:styleId="C71EC1B8A3284D7C839D7291FB7ED92C">
    <w:name w:val="C71EC1B8A3284D7C839D7291FB7ED92C"/>
    <w:rsid w:val="00080062"/>
  </w:style>
  <w:style w:type="paragraph" w:customStyle="1" w:styleId="5BE3D3BD476B4708B5E87BA457C8339F">
    <w:name w:val="5BE3D3BD476B4708B5E87BA457C8339F"/>
    <w:rsid w:val="00080062"/>
  </w:style>
  <w:style w:type="paragraph" w:customStyle="1" w:styleId="773BB6F5D093404AB06D0A5668D63E59">
    <w:name w:val="773BB6F5D093404AB06D0A5668D63E59"/>
    <w:rsid w:val="00080062"/>
  </w:style>
  <w:style w:type="paragraph" w:customStyle="1" w:styleId="5BEB72ACA22D4BD8843D5310F68928E6">
    <w:name w:val="5BEB72ACA22D4BD8843D5310F68928E6"/>
    <w:rsid w:val="00080062"/>
  </w:style>
  <w:style w:type="paragraph" w:customStyle="1" w:styleId="867E5B1FCE4145288387B77AEBF24464">
    <w:name w:val="867E5B1FCE4145288387B77AEBF24464"/>
    <w:rsid w:val="00080062"/>
  </w:style>
  <w:style w:type="paragraph" w:customStyle="1" w:styleId="2EF6B0C3BE844170AA6D2C399BAF9627">
    <w:name w:val="2EF6B0C3BE844170AA6D2C399BAF9627"/>
    <w:rsid w:val="00080062"/>
  </w:style>
  <w:style w:type="paragraph" w:customStyle="1" w:styleId="058894B02485462881D14B7EE471E808">
    <w:name w:val="058894B02485462881D14B7EE471E808"/>
    <w:rsid w:val="00080062"/>
  </w:style>
  <w:style w:type="paragraph" w:customStyle="1" w:styleId="0934257148924B7FB967569D851A0252">
    <w:name w:val="0934257148924B7FB967569D851A0252"/>
    <w:rsid w:val="00080062"/>
  </w:style>
  <w:style w:type="paragraph" w:customStyle="1" w:styleId="411A8F272BCB41C8A0B99908CE25C4A0">
    <w:name w:val="411A8F272BCB41C8A0B99908CE25C4A0"/>
    <w:rsid w:val="00080062"/>
  </w:style>
  <w:style w:type="paragraph" w:customStyle="1" w:styleId="60D677C96D834B2B90FAD6DE7D321B75">
    <w:name w:val="60D677C96D834B2B90FAD6DE7D321B75"/>
    <w:rsid w:val="000800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98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Dmitry Orlov</dc:creator>
  <cp:keywords/>
  <cp:lastModifiedBy>Dmitry Orlov</cp:lastModifiedBy>
  <cp:revision>12</cp:revision>
  <cp:lastPrinted>2004-01-21T19:22:00Z</cp:lastPrinted>
  <dcterms:created xsi:type="dcterms:W3CDTF">2016-02-23T22:51:00Z</dcterms:created>
  <dcterms:modified xsi:type="dcterms:W3CDTF">2016-03-06T21:46:00Z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