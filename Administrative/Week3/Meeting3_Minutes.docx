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a5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F59867C5D182422B9AB69D7FBD1DFAFE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6433A5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6433A5" w:rsidP="005052C5">
            <w:proofErr w:type="spellStart"/>
            <w:r>
              <w:t>Dimitar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6433A5" w:rsidP="005052C5">
            <w:r>
              <w:t>Atanas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6433A5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6433A5" w:rsidP="005052C5">
            <w:r>
              <w:t>DEFAULT</w:t>
            </w:r>
          </w:p>
        </w:tc>
      </w:tr>
    </w:tbl>
    <w:p w:rsidR="00954110" w:rsidRDefault="00954110" w:rsidP="00954110">
      <w:pPr>
        <w:pStyle w:val="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FE4628" w:rsidP="00FE4628">
            <w:pPr>
              <w:pStyle w:val="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FE4628" w:rsidP="00FE4628">
            <w:pPr>
              <w:pStyle w:val="4"/>
            </w:pPr>
            <w:r>
              <w:t>Event questions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6433A5" w:rsidP="005052C5">
            <w:r>
              <w:t>Questions regarding the type of the event.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6433A5" w:rsidRPr="00CE6342" w:rsidRDefault="006433A5" w:rsidP="006433A5">
            <w:r>
              <w:t xml:space="preserve">We can choose/create our own event (most of them are music events) given that it is in these boundaries: 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6433A5" w:rsidP="005052C5">
            <w:r>
              <w:t>Visitors must be between 4000 and 50 000.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6433A5" w:rsidP="005052C5">
            <w:r>
              <w:t>Age of visitors must be between 20 and 45.</w:t>
            </w:r>
          </w:p>
        </w:tc>
      </w:tr>
      <w:tr w:rsidR="00805C97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05C97" w:rsidRDefault="00805C97" w:rsidP="005052C5">
            <w:r>
              <w:t>The camping spots are mandatory</w:t>
            </w:r>
          </w:p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05C97" w:rsidP="005052C5">
            <w:r>
              <w:t>Choose</w:t>
            </w:r>
            <w:r w:rsidR="006433A5">
              <w:t xml:space="preserve"> event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6433A5" w:rsidP="005052C5">
            <w:r>
              <w:t>TEAM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6433A5" w:rsidP="005052C5">
            <w:r>
              <w:t>Friday</w:t>
            </w:r>
          </w:p>
        </w:tc>
      </w:tr>
      <w:tr w:rsidR="0085168B" w:rsidRPr="00692553" w:rsidTr="006433A5">
        <w:trPr>
          <w:trHeight w:val="36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805C97" w:rsidP="00805C97">
            <w:pPr>
              <w:pStyle w:val="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805C97" w:rsidP="00805C97">
            <w:pPr>
              <w:pStyle w:val="4"/>
            </w:pPr>
            <w:r>
              <w:t>entrance to the event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05C97" w:rsidP="00805C97">
            <w:r>
              <w:t xml:space="preserve">George doesn’t want people without legitimate entrance proof or hooligans entering the event. </w:t>
            </w:r>
            <w:r w:rsidR="003F6E86">
              <w:t>(1 ticket per person)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805C97" w:rsidP="00805C97">
            <w:r>
              <w:t>He also doesn’t want too long queues for entering the event.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BC1D0C" w:rsidP="00344FA0">
            <w:r>
              <w:t>He also wants the best price that’s liked by the visitors but also profitable.</w:t>
            </w: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F6E86" w:rsidRPr="00CE6342" w:rsidRDefault="00805C97" w:rsidP="003F6E86">
            <w:r>
              <w:t xml:space="preserve">We have to research and choose </w:t>
            </w:r>
            <w:r w:rsidR="00BC1D0C">
              <w:t>a secure and affordable authentication method</w:t>
            </w:r>
            <w:r w:rsidR="003F6E86">
              <w:t>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F6E86" w:rsidP="00344FA0">
            <w:r>
              <w:t>We have to choose the best price for the event.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F6E86" w:rsidP="00344FA0">
            <w:r>
              <w:t>We have to organize the way queues go as fast as possible.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F6E86" w:rsidP="00344FA0"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price, entrance, payment at the event, fraud and hooligans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F6E86" w:rsidP="00344FA0">
            <w:r>
              <w:t>TEAM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F6E86" w:rsidP="00344FA0">
            <w:r>
              <w:t>Saturday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F6E86" w:rsidP="003F6E86">
            <w:pPr>
              <w:pStyle w:val="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F6E86" w:rsidP="003F6E86">
            <w:pPr>
              <w:pStyle w:val="4"/>
            </w:pPr>
            <w:r>
              <w:t>Event stores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F6E86" w:rsidP="00344FA0">
            <w:r>
              <w:t xml:space="preserve">George wants us to keep track of </w:t>
            </w:r>
            <w:r w:rsidRPr="003F6E86">
              <w:t>how much of all the products are sold and how much are in storage</w:t>
            </w:r>
            <w:r>
              <w:t>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F6E86" w:rsidP="003F6E86">
            <w:r>
              <w:t>We have to put that information into the database.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F6E86" w:rsidP="00344FA0">
            <w:r>
              <w:t>We have to make a windows application to interact with the database.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lastRenderedPageBreak/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F6E86" w:rsidP="00344FA0">
            <w:r>
              <w:t>Design a proper DBMS, that has products included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B676A6" w:rsidP="003F6E86">
            <w:r>
              <w:t>TBD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F6E86" w:rsidP="00344FA0">
            <w:r>
              <w:t>Wednesday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B676A6" w:rsidP="00B676A6">
            <w:r>
              <w:t>Consider the application that interacts with the database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B676A6" w:rsidP="00344FA0">
            <w:r>
              <w:t>TBD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B676A6" w:rsidP="00344FA0">
            <w:r>
              <w:t>TBD</w:t>
            </w:r>
          </w:p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B676A6" w:rsidP="00B676A6">
            <w:pPr>
              <w:pStyle w:val="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B676A6" w:rsidP="00B676A6">
            <w:pPr>
              <w:pStyle w:val="4"/>
            </w:pPr>
            <w:r>
              <w:t>Website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B676A6" w:rsidP="00344FA0">
            <w:r>
              <w:t>George wants: all orders to be made through the website, the lineup, a page with rules,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B676A6" w:rsidP="00344FA0">
            <w:r>
              <w:t>No page for sponsors, a page for merchandise (optional)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B676A6" w:rsidP="00344FA0">
            <w:r>
              <w:t xml:space="preserve">He doesn’t want us to organize hardware, medical staff employees,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B676A6" w:rsidP="00344FA0">
            <w:r>
              <w:t>We have a sitemap</w:t>
            </w:r>
            <w:r w:rsidR="007C199B">
              <w:t>, but we need to modify it according to George’s requirements.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7C199B" w:rsidP="00344FA0">
            <w:r>
              <w:t>Modify sitemap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7C199B" w:rsidP="00344FA0">
            <w:r>
              <w:t>Dmitry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7C199B" w:rsidP="00344FA0">
            <w:r>
              <w:t>Friday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7C199B" w:rsidP="007C199B">
            <w:pPr>
              <w:pStyle w:val="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7C199B" w:rsidP="007C199B">
            <w:pPr>
              <w:pStyle w:val="4"/>
            </w:pPr>
            <w:r>
              <w:t>Meeting with bert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7C199B" w:rsidP="00344FA0">
            <w:r>
              <w:t>He said that we have to have a clear scope of what we have to do.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7C199B" w:rsidP="00344FA0">
            <w:r>
              <w:t>We shouldn’t make too many proposals for things we don’t have/want to do.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7C199B" w:rsidP="00344FA0">
            <w:r>
              <w:t>Discussed DBMS and the basics of the database for the project</w:t>
            </w:r>
          </w:p>
        </w:tc>
      </w:tr>
      <w:tr w:rsidR="00851436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436" w:rsidRDefault="00851436" w:rsidP="00344FA0">
            <w:r>
              <w:t>Discussed the front page of the project plan.</w:t>
            </w: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7C199B" w:rsidP="00344FA0">
            <w:r w:rsidRPr="007C199B">
              <w:t>WHEN WE ARE MEETING WITH CLIENT WE MUST HAVE CLEAR IDEAS, ASK ABOUT HIS CURRENT SITUATION, AND PROPOSE A BETTER SOLUTION</w:t>
            </w:r>
            <w:r>
              <w:t>!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851436" w:rsidP="00344FA0">
            <w:r>
              <w:t>We should have the company’s name and logo on the front page of the project plan.</w:t>
            </w:r>
            <w:bookmarkStart w:id="8" w:name="_GoBack"/>
            <w:bookmarkEnd w:id="8"/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7C199B" w:rsidP="00344FA0">
            <w:r>
              <w:t>Creating agenda for next meeting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7C199B" w:rsidP="00344FA0">
            <w:r>
              <w:t>TEAM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7C199B" w:rsidP="00344FA0">
            <w:r>
              <w:t>Sunday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2138F0"/>
    <w:rsid w:val="0031517C"/>
    <w:rsid w:val="00344FA0"/>
    <w:rsid w:val="003F6E86"/>
    <w:rsid w:val="00417272"/>
    <w:rsid w:val="00423E89"/>
    <w:rsid w:val="00456620"/>
    <w:rsid w:val="00495E0E"/>
    <w:rsid w:val="005052C5"/>
    <w:rsid w:val="00531002"/>
    <w:rsid w:val="005F58B2"/>
    <w:rsid w:val="006433A5"/>
    <w:rsid w:val="00692553"/>
    <w:rsid w:val="007554A1"/>
    <w:rsid w:val="007C174F"/>
    <w:rsid w:val="007C199B"/>
    <w:rsid w:val="00805C97"/>
    <w:rsid w:val="00851436"/>
    <w:rsid w:val="0085168B"/>
    <w:rsid w:val="008B2336"/>
    <w:rsid w:val="008F49C0"/>
    <w:rsid w:val="00954110"/>
    <w:rsid w:val="00987202"/>
    <w:rsid w:val="00AE3851"/>
    <w:rsid w:val="00B676A6"/>
    <w:rsid w:val="00B732A6"/>
    <w:rsid w:val="00B84015"/>
    <w:rsid w:val="00BB5323"/>
    <w:rsid w:val="00BC1D0C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F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1">
    <w:name w:val="heading 1"/>
    <w:basedOn w:val="a"/>
    <w:next w:val="a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2">
    <w:name w:val="heading 2"/>
    <w:basedOn w:val="a"/>
    <w:next w:val="a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3">
    <w:name w:val="heading 3"/>
    <w:basedOn w:val="a"/>
    <w:next w:val="a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4">
    <w:name w:val="heading 4"/>
    <w:basedOn w:val="a"/>
    <w:next w:val="a"/>
    <w:qFormat/>
    <w:rsid w:val="00344FA0"/>
    <w:pPr>
      <w:ind w:left="0"/>
      <w:outlineLvl w:val="3"/>
    </w:pPr>
    <w:rPr>
      <w:caps/>
    </w:rPr>
  </w:style>
  <w:style w:type="paragraph" w:styleId="5">
    <w:name w:val="heading 5"/>
    <w:basedOn w:val="a"/>
    <w:next w:val="a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unhideWhenUsed/>
    <w:rsid w:val="00CB3760"/>
    <w:rPr>
      <w:rFonts w:cs="Tahoma"/>
      <w:szCs w:val="16"/>
    </w:rPr>
  </w:style>
  <w:style w:type="paragraph" w:styleId="a5">
    <w:name w:val="Title"/>
    <w:basedOn w:val="a"/>
    <w:next w:val="a"/>
    <w:link w:val="a6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a6">
    <w:name w:val="Заглавие Знак"/>
    <w:basedOn w:val="a0"/>
    <w:link w:val="a5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a"/>
    <w:unhideWhenUsed/>
    <w:qFormat/>
    <w:rsid w:val="00344FA0"/>
    <w:pPr>
      <w:ind w:left="0"/>
      <w:jc w:val="right"/>
    </w:pPr>
    <w:rPr>
      <w:caps/>
    </w:rPr>
  </w:style>
  <w:style w:type="character" w:styleId="a7">
    <w:name w:val="Placeholder Text"/>
    <w:basedOn w:val="a0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CA4575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a3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CA4575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59867C5D182422B9AB69D7FBD1D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4CED-34E1-4609-9FAE-3DAE8B7745DE}"/>
      </w:docPartPr>
      <w:docPartBody>
        <w:p w:rsidR="00CA4575" w:rsidRDefault="00FA3591">
          <w:pPr>
            <w:pStyle w:val="F59867C5D182422B9AB69D7FBD1DFAFE"/>
          </w:pPr>
          <w:r>
            <w:t>[Meeting Time]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CA4575" w:rsidRDefault="00FA3591">
          <w:pPr>
            <w:pStyle w:val="FB9C322BF798431F92B41A0505D36390"/>
          </w:pPr>
          <w:r>
            <w:t>[Meeting 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1738A7"/>
    <w:rsid w:val="00CA4575"/>
    <w:rsid w:val="00D5247A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76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Atanas Naydenov</cp:lastModifiedBy>
  <cp:revision>4</cp:revision>
  <cp:lastPrinted>2004-01-21T19:22:00Z</cp:lastPrinted>
  <dcterms:created xsi:type="dcterms:W3CDTF">2016-02-23T22:23:00Z</dcterms:created>
  <dcterms:modified xsi:type="dcterms:W3CDTF">2016-03-02T22:07:00Z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