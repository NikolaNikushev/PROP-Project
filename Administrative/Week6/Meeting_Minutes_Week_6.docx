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0F01F6" w:rsidP="00B732A6">
      <w:pPr>
        <w:pStyle w:val="Title"/>
        <w:tabs>
          <w:tab w:val="left" w:pos="6390"/>
        </w:tabs>
        <w:jc w:val="right"/>
      </w:pPr>
      <w:r>
        <w:t>Meeting Week 6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3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0F01F6" w:rsidP="005F58B2">
                <w:pPr>
                  <w:pStyle w:val="Details"/>
                </w:pPr>
                <w:r>
                  <w:t>March 22,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0F01F6" w:rsidP="000F01F6">
            <w:pPr>
              <w:pStyle w:val="Details"/>
            </w:pPr>
            <w:r>
              <w:t>9:35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0F01F6" w:rsidP="000F01F6">
            <w:pPr>
              <w:pStyle w:val="Details"/>
            </w:pPr>
            <w:r>
              <w:t>2.42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650F71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85168B" w:rsidRPr="00692553" w:rsidRDefault="00D56069" w:rsidP="005052C5">
            <w:r>
              <w:t>Tutor Meeting</w:t>
            </w:r>
          </w:p>
        </w:tc>
      </w:tr>
      <w:tr w:rsidR="0085168B" w:rsidRPr="00692553" w:rsidTr="00650F71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85168B" w:rsidRPr="00692553" w:rsidRDefault="00650F71" w:rsidP="005052C5">
            <w:proofErr w:type="spellStart"/>
            <w:r>
              <w:t>Atanas</w:t>
            </w:r>
            <w:proofErr w:type="spellEnd"/>
          </w:p>
        </w:tc>
      </w:tr>
      <w:tr w:rsidR="0085168B" w:rsidRPr="00692553" w:rsidTr="00650F71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85168B" w:rsidRPr="00692553" w:rsidRDefault="00650F71" w:rsidP="005052C5">
            <w:proofErr w:type="spellStart"/>
            <w:r>
              <w:t>Dmitrii</w:t>
            </w:r>
            <w:proofErr w:type="spellEnd"/>
          </w:p>
        </w:tc>
      </w:tr>
      <w:tr w:rsidR="0085168B" w:rsidRPr="00692553" w:rsidTr="00650F71">
        <w:trPr>
          <w:trHeight w:val="360"/>
        </w:trPr>
        <w:tc>
          <w:tcPr>
            <w:tcW w:w="1971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19" w:type="dxa"/>
            <w:shd w:val="clear" w:color="auto" w:fill="auto"/>
            <w:vAlign w:val="center"/>
          </w:tcPr>
          <w:p w:rsidR="0085168B" w:rsidRPr="00692553" w:rsidRDefault="000C1ADF" w:rsidP="005052C5">
            <w:r>
              <w:t>Group + Tutor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p w:rsidR="00D8181B" w:rsidRDefault="00D8181B" w:rsidP="00481979">
      <w:pPr>
        <w:ind w:left="0"/>
      </w:pPr>
      <w:bookmarkStart w:id="0" w:name="MinuteTopicSection"/>
      <w:bookmarkStart w:id="1" w:name="MinuteItems"/>
      <w:bookmarkStart w:id="2" w:name="MinuteTopic"/>
      <w:bookmarkStart w:id="3" w:name="MinuteDiscussion"/>
      <w:bookmarkEnd w:id="1"/>
      <w:bookmarkEnd w:id="2"/>
      <w:bookmarkEnd w:id="3"/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773D81" w:rsidP="003D51AD">
            <w:pPr>
              <w:pStyle w:val="Heading4"/>
            </w:pPr>
            <w:r>
              <w:t>10min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773D81" w:rsidP="003D51AD">
            <w:pPr>
              <w:pStyle w:val="Heading4"/>
            </w:pPr>
            <w:r>
              <w:t>WEBSITE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48197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773D81" w:rsidP="00481979">
            <w:proofErr w:type="spellStart"/>
            <w:r>
              <w:t>Dicsused</w:t>
            </w:r>
            <w:proofErr w:type="spellEnd"/>
            <w:r>
              <w:t xml:space="preserve"> the website</w:t>
            </w:r>
            <w:r w:rsidR="00481979">
              <w:t xml:space="preserve"> </w:t>
            </w:r>
            <w:r>
              <w:t>design</w:t>
            </w:r>
          </w:p>
        </w:tc>
      </w:tr>
      <w:tr w:rsidR="00344FA0" w:rsidRPr="00692553" w:rsidTr="0048197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773D81" w:rsidP="00344FA0">
            <w:r>
              <w:t xml:space="preserve">Should consider referring to bootstraps and templates to solve certain troubles and difficulties while writing code. </w:t>
            </w:r>
          </w:p>
        </w:tc>
      </w:tr>
      <w:tr w:rsidR="00773D81" w:rsidRPr="00692553" w:rsidTr="0048197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773D81" w:rsidRDefault="00773D81" w:rsidP="00344FA0">
            <w:r>
              <w:t>If everything goes as planned until the next block we should be ready with the website</w:t>
            </w:r>
          </w:p>
        </w:tc>
      </w:tr>
      <w:tr w:rsidR="00344FA0" w:rsidRPr="00692553" w:rsidTr="0048197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773D81" w:rsidP="00773D81">
            <w:r>
              <w:t xml:space="preserve">Everything is fine so far. </w:t>
            </w:r>
          </w:p>
        </w:tc>
      </w:tr>
      <w:tr w:rsidR="00344FA0" w:rsidRPr="00692553" w:rsidTr="0048197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CE6342" w:rsidRDefault="00773D81" w:rsidP="00344FA0">
            <w:r>
              <w:t>Continue working!</w:t>
            </w:r>
          </w:p>
        </w:tc>
      </w:tr>
      <w:tr w:rsidR="00344FA0" w:rsidRPr="00692553" w:rsidTr="00481979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481979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061366" w:rsidP="00344FA0">
            <w:r>
              <w:t>Continue working, implement the functionality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D51AD" w:rsidP="00344FA0">
            <w:r>
              <w:t>TEAM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D51AD" w:rsidP="00344FA0">
            <w:r>
              <w:t>N/A</w:t>
            </w:r>
          </w:p>
        </w:tc>
      </w:tr>
      <w:tr w:rsidR="00061366" w:rsidRPr="00692553" w:rsidTr="00481979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061366" w:rsidRDefault="00061366" w:rsidP="00344FA0">
            <w:r>
              <w:t>Integrate the database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061366" w:rsidRDefault="00061366" w:rsidP="00344FA0">
            <w:r>
              <w:t>TBD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061366" w:rsidRDefault="00012C9D" w:rsidP="00344FA0">
            <w:r>
              <w:t>TBD</w:t>
            </w:r>
          </w:p>
        </w:tc>
      </w:tr>
      <w:tr w:rsidR="00344FA0" w:rsidRPr="00692553" w:rsidTr="00481979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344FA0" w:rsidP="0021679D">
            <w:pPr>
              <w:ind w:left="0"/>
            </w:pP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1F4AC8" w:rsidP="00713636">
            <w:pPr>
              <w:pStyle w:val="Heading4"/>
            </w:pPr>
            <w:r>
              <w:t>35</w:t>
            </w:r>
            <w:r w:rsidR="00012C9D">
              <w:t>MIN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012C9D" w:rsidP="003D51AD">
            <w:pPr>
              <w:pStyle w:val="Heading4"/>
            </w:pPr>
            <w:r>
              <w:t>RFID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21679D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1F4AC8" w:rsidRDefault="001F4AC8" w:rsidP="00344FA0">
            <w:r>
              <w:t>Download the drivers from phidgets.com (+code examples and help files, if necessary)</w:t>
            </w:r>
          </w:p>
        </w:tc>
      </w:tr>
      <w:tr w:rsidR="00344FA0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1F4AC8" w:rsidRDefault="003033C2" w:rsidP="00344FA0">
            <w:r>
              <w:t>Driver will provide and serve as a DLL for .NET</w:t>
            </w:r>
          </w:p>
        </w:tc>
      </w:tr>
      <w:tr w:rsidR="003033C2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033C2" w:rsidRDefault="003033C2" w:rsidP="003033C2">
            <w:r>
              <w:t xml:space="preserve">RFID reader kit consists of a tag and an antenna, which work by principles of induction.  (more here </w:t>
            </w:r>
            <w:hyperlink r:id="rId6" w:history="1">
              <w:r w:rsidRPr="009771D6">
                <w:rPr>
                  <w:rStyle w:val="Hyperlink"/>
                </w:rPr>
                <w:t>http://blog.atlasrfidstore.com/rfid-tag-basics</w:t>
              </w:r>
            </w:hyperlink>
            <w:r>
              <w:t xml:space="preserve"> )</w:t>
            </w:r>
          </w:p>
        </w:tc>
      </w:tr>
      <w:tr w:rsidR="003033C2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033C2" w:rsidRDefault="003033C2" w:rsidP="003033C2">
            <w:r>
              <w:t>A unique tag number is a string</w:t>
            </w:r>
          </w:p>
        </w:tc>
      </w:tr>
      <w:tr w:rsidR="003033C2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033C2" w:rsidRDefault="00650F71" w:rsidP="00650F71">
            <w:r>
              <w:t>A</w:t>
            </w:r>
            <w:r w:rsidR="003033C2">
              <w:t xml:space="preserve">dditional hardware </w:t>
            </w:r>
            <w:proofErr w:type="gramStart"/>
            <w:r w:rsidR="003033C2">
              <w:t>can be attached</w:t>
            </w:r>
            <w:proofErr w:type="gramEnd"/>
            <w:r>
              <w:t xml:space="preserve"> to the antenna </w:t>
            </w:r>
            <w:r w:rsidR="003033C2">
              <w:t xml:space="preserve">through the ground, </w:t>
            </w:r>
            <w:proofErr w:type="spellStart"/>
            <w:r w:rsidR="003033C2">
              <w:t>lowV</w:t>
            </w:r>
            <w:proofErr w:type="spellEnd"/>
            <w:r w:rsidR="003033C2">
              <w:t xml:space="preserve">, </w:t>
            </w:r>
            <w:proofErr w:type="spellStart"/>
            <w:r w:rsidR="003033C2">
              <w:t>highV</w:t>
            </w:r>
            <w:proofErr w:type="spellEnd"/>
            <w:r w:rsidR="003033C2">
              <w:t xml:space="preserve"> connector. </w:t>
            </w:r>
          </w:p>
        </w:tc>
      </w:tr>
      <w:tr w:rsidR="003033C2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033C2" w:rsidRDefault="003033C2" w:rsidP="003033C2">
            <w:r>
              <w:t>Demonstration of the application.</w:t>
            </w:r>
          </w:p>
        </w:tc>
      </w:tr>
      <w:tr w:rsidR="003033C2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033C2" w:rsidRDefault="003033C2" w:rsidP="003033C2">
            <w:r>
              <w:t xml:space="preserve">Queries to the database </w:t>
            </w:r>
            <w:proofErr w:type="gramStart"/>
            <w:r>
              <w:t>should be sent</w:t>
            </w:r>
            <w:proofErr w:type="gramEnd"/>
            <w:r>
              <w:t xml:space="preserve"> according to the desired result and performed actions, the visitor’s information is queried by RFID.</w:t>
            </w:r>
          </w:p>
        </w:tc>
      </w:tr>
      <w:tr w:rsidR="003033C2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033C2" w:rsidRDefault="003033C2" w:rsidP="00927D33">
            <w:r>
              <w:t xml:space="preserve">Application functionality explained and </w:t>
            </w:r>
            <w:r w:rsidR="00927D33">
              <w:t xml:space="preserve">noted down. The C# project </w:t>
            </w:r>
            <w:proofErr w:type="gramStart"/>
            <w:r w:rsidR="00927D33">
              <w:t>is shared</w:t>
            </w:r>
            <w:proofErr w:type="gramEnd"/>
            <w:r w:rsidR="00927D33">
              <w:t xml:space="preserve"> via e-mail.</w:t>
            </w:r>
          </w:p>
        </w:tc>
      </w:tr>
      <w:tr w:rsidR="00927D33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927D33" w:rsidRDefault="00927D33" w:rsidP="00927D33"/>
        </w:tc>
      </w:tr>
      <w:tr w:rsidR="00344FA0" w:rsidRPr="00692553" w:rsidTr="0021679D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927D33" w:rsidP="00812C53">
            <w:r>
              <w:t xml:space="preserve">Now it is clear how </w:t>
            </w:r>
            <w:proofErr w:type="gramStart"/>
            <w:r>
              <w:t>to get started and operate the RFID tags</w:t>
            </w:r>
            <w:proofErr w:type="gramEnd"/>
            <w:r>
              <w:t>.</w:t>
            </w:r>
          </w:p>
        </w:tc>
      </w:tr>
      <w:tr w:rsidR="00344FA0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CE6342" w:rsidRDefault="00927D33" w:rsidP="004D61E2">
            <w:r>
              <w:t>Try out and play around with RFIDs, consider database redesign according to the new information.</w:t>
            </w:r>
          </w:p>
        </w:tc>
      </w:tr>
      <w:tr w:rsidR="00927D33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927D33" w:rsidRDefault="00927D33" w:rsidP="00927D33">
            <w:r>
              <w:t xml:space="preserve">We should define the processes better and start creating queries </w:t>
            </w:r>
          </w:p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4D61E2" w:rsidP="00344FA0">
            <w:r>
              <w:t>Modify the database design model.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927D33" w:rsidP="00344FA0">
            <w:proofErr w:type="spellStart"/>
            <w:r>
              <w:t>Dnitrii</w:t>
            </w:r>
            <w:proofErr w:type="spellEnd"/>
          </w:p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927D33" w:rsidP="00344FA0">
            <w:r>
              <w:t>WEDNESDAY</w:t>
            </w:r>
          </w:p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927D33" w:rsidP="00344FA0">
            <w:r>
              <w:t>Try out the application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927D33" w:rsidP="00344FA0">
            <w:r>
              <w:t>N/A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927D33" w:rsidP="00344FA0">
            <w:r>
              <w:t>N/A</w:t>
            </w:r>
          </w:p>
        </w:tc>
      </w:tr>
      <w:tr w:rsidR="00927D33" w:rsidRPr="00692553" w:rsidTr="0021679D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927D33" w:rsidRDefault="00927D33" w:rsidP="00927D33">
            <w:r>
              <w:t>Start defining queries and classes for the future apps.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927D33" w:rsidRPr="00692553" w:rsidRDefault="00927D33" w:rsidP="00344FA0">
            <w:r>
              <w:t>TBD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927D33" w:rsidRPr="00692553" w:rsidRDefault="00927D33" w:rsidP="00927D33">
            <w:r>
              <w:t xml:space="preserve">TBD </w:t>
            </w:r>
            <w:r w:rsidRPr="00927D33">
              <w:rPr>
                <w:sz w:val="12"/>
                <w:szCs w:val="12"/>
              </w:rPr>
              <w:t xml:space="preserve">(WEBSITE IS THE FIRST </w:t>
            </w:r>
            <w:r>
              <w:rPr>
                <w:sz w:val="12"/>
                <w:szCs w:val="12"/>
              </w:rPr>
              <w:t>PRIORITY</w:t>
            </w:r>
            <w:r w:rsidRPr="00927D33">
              <w:rPr>
                <w:sz w:val="12"/>
                <w:szCs w:val="12"/>
              </w:rPr>
              <w:t>)</w:t>
            </w:r>
          </w:p>
        </w:tc>
      </w:tr>
    </w:tbl>
    <w:p w:rsidR="00344FA0" w:rsidRDefault="00344FA0"/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431A1F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lastRenderedPageBreak/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927D33" w:rsidP="00344FA0">
            <w:r>
              <w:t xml:space="preserve">Discussed the possibilities of PHP and JS (AJAX) </w:t>
            </w:r>
          </w:p>
        </w:tc>
      </w:tr>
      <w:tr w:rsidR="00344FA0" w:rsidRPr="00692553" w:rsidTr="00431A1F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927D33" w:rsidP="00927D33">
            <w:r>
              <w:t xml:space="preserve">Should find a good way to way PHP and JS in the website, if it is necessary </w:t>
            </w:r>
          </w:p>
        </w:tc>
      </w:tr>
      <w:tr w:rsidR="00927D33" w:rsidRPr="00692553" w:rsidTr="00431A1F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927D33" w:rsidRDefault="00927D33" w:rsidP="00344FA0">
            <w:r>
              <w:t>Efficiency should be considered, but should not be prioritized</w:t>
            </w:r>
          </w:p>
        </w:tc>
      </w:tr>
      <w:tr w:rsidR="00927D33" w:rsidRPr="00692553" w:rsidTr="00431A1F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927D33" w:rsidRDefault="00927D33" w:rsidP="00344FA0">
            <w:r>
              <w:t>Structure is very important</w:t>
            </w:r>
          </w:p>
        </w:tc>
      </w:tr>
      <w:tr w:rsidR="00927D33" w:rsidRPr="00692553" w:rsidTr="00431A1F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927D33" w:rsidRDefault="00927D33" w:rsidP="00344FA0"/>
        </w:tc>
      </w:tr>
      <w:tr w:rsidR="00344FA0" w:rsidRPr="00692553" w:rsidTr="00431A1F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CD4FDB" w:rsidP="00CD4FDB">
            <w:r>
              <w:t xml:space="preserve">Best solutions should be chosen, the arguments for the choices should be convincing and stated in the </w:t>
            </w:r>
          </w:p>
        </w:tc>
      </w:tr>
      <w:tr w:rsidR="00344FA0" w:rsidRPr="00692553" w:rsidTr="00431A1F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CE6342" w:rsidRDefault="00CD4FDB" w:rsidP="00344FA0">
            <w:r>
              <w:t>P</w:t>
            </w:r>
            <w:r>
              <w:t>rocess</w:t>
            </w:r>
            <w:r>
              <w:t xml:space="preserve"> Report, Website Specification and Set Up Document later. </w:t>
            </w:r>
          </w:p>
        </w:tc>
      </w:tr>
      <w:tr w:rsidR="00344FA0" w:rsidRPr="00692553" w:rsidTr="00431A1F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431A1F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CD4FDB" w:rsidP="00344FA0">
            <w:r>
              <w:t>Learn more about PHP and AJAX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CD4FDB" w:rsidP="00344FA0">
            <w:r>
              <w:t>TEAM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AD46AE" w:rsidP="00344FA0">
            <w:r>
              <w:t>N/A</w:t>
            </w:r>
          </w:p>
        </w:tc>
      </w:tr>
      <w:tr w:rsidR="00344FA0" w:rsidRPr="00692553" w:rsidTr="00431A1F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CD4FDB" w:rsidP="00344FA0">
            <w:r>
              <w:t>Make sure the website is developed in regards to efficiency and structure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CD4FDB" w:rsidP="00344FA0">
            <w:r>
              <w:t>TEAM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CD4FDB" w:rsidP="00344FA0">
            <w:r>
              <w:t>N/A</w:t>
            </w:r>
          </w:p>
        </w:tc>
      </w:tr>
    </w:tbl>
    <w:tbl>
      <w:tblPr>
        <w:tblpPr w:leftFromText="180" w:rightFromText="180" w:vertAnchor="text" w:horzAnchor="margin" w:tblpY="-3883"/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431A1F" w:rsidRPr="00954110" w:rsidTr="00431A1F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431A1F" w:rsidRPr="00954110" w:rsidRDefault="00431A1F" w:rsidP="00431A1F">
            <w:pPr>
              <w:pStyle w:val="Heading4"/>
            </w:pPr>
            <w:r>
              <w:t>10 MIN</w:t>
            </w:r>
          </w:p>
        </w:tc>
        <w:tc>
          <w:tcPr>
            <w:tcW w:w="4044" w:type="dxa"/>
            <w:shd w:val="clear" w:color="auto" w:fill="auto"/>
            <w:tcMar>
              <w:left w:w="0" w:type="dxa"/>
            </w:tcMar>
            <w:vAlign w:val="center"/>
          </w:tcPr>
          <w:p w:rsidR="00431A1F" w:rsidRPr="00954110" w:rsidRDefault="00431A1F" w:rsidP="00431A1F">
            <w:pPr>
              <w:pStyle w:val="Heading4"/>
            </w:pPr>
            <w:r>
              <w:t>PHP AND JAVASRIPT</w:t>
            </w:r>
          </w:p>
        </w:tc>
      </w:tr>
    </w:tbl>
    <w:p w:rsidR="00344FA0" w:rsidRDefault="00344FA0"/>
    <w:bookmarkEnd w:id="0"/>
    <w:p w:rsidR="00713636" w:rsidRDefault="00713636" w:rsidP="00BB5323"/>
    <w:p w:rsidR="00C7288B" w:rsidRDefault="00C7288B" w:rsidP="00BB5323"/>
    <w:p w:rsidR="0085168B" w:rsidRDefault="00431A1F" w:rsidP="00BB5323">
      <w:proofErr w:type="gramStart"/>
      <w:r>
        <w:t>10</w:t>
      </w:r>
      <w:proofErr w:type="gramEnd"/>
      <w:r>
        <w:t xml:space="preserve"> MIN</w:t>
      </w:r>
      <w:r w:rsidR="00713636" w:rsidRPr="00713636">
        <w:tab/>
      </w:r>
      <w:r w:rsidR="00713636">
        <w:t xml:space="preserve">                                   </w:t>
      </w:r>
      <w:r>
        <w:t>DOCUMENTS</w:t>
      </w:r>
    </w:p>
    <w:p w:rsidR="00431A1F" w:rsidRDefault="00431A1F" w:rsidP="00BB5323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713636" w:rsidRPr="00692553" w:rsidTr="00361C88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3636" w:rsidRPr="00CE6342" w:rsidRDefault="00713636" w:rsidP="00431A1F">
            <w:r>
              <w:t xml:space="preserve">Discussed </w:t>
            </w:r>
            <w:r w:rsidR="00431A1F">
              <w:t>the purpose and contents of the Set Up Document, Process Report and Specifications</w:t>
            </w:r>
          </w:p>
        </w:tc>
      </w:tr>
      <w:tr w:rsidR="00713636" w:rsidRPr="00692553" w:rsidTr="00361C88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713636" w:rsidRPr="00692553" w:rsidRDefault="00431A1F" w:rsidP="00431A1F">
            <w:r>
              <w:t>The Website Specification should include the descriptions of the chosen solutions and functions, directory structure of the website,</w:t>
            </w:r>
          </w:p>
        </w:tc>
      </w:tr>
      <w:tr w:rsidR="00431A1F" w:rsidRPr="00692553" w:rsidTr="00361C88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431A1F" w:rsidRDefault="00431A1F" w:rsidP="00431A1F">
            <w:proofErr w:type="gramStart"/>
            <w:r>
              <w:t>functionality</w:t>
            </w:r>
            <w:proofErr w:type="gramEnd"/>
            <w:r>
              <w:t xml:space="preserve"> and process details, description of the requirements.</w:t>
            </w:r>
          </w:p>
        </w:tc>
      </w:tr>
      <w:tr w:rsidR="00713636" w:rsidRPr="00692553" w:rsidTr="00361C88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3636" w:rsidRPr="00CE6342" w:rsidRDefault="00431A1F" w:rsidP="00431A1F">
            <w:r>
              <w:t>The documents should be created when necessary in a properly</w:t>
            </w:r>
            <w:bookmarkStart w:id="4" w:name="_GoBack"/>
            <w:bookmarkEnd w:id="4"/>
            <w:r>
              <w:t xml:space="preserve"> detailed way.</w:t>
            </w:r>
          </w:p>
        </w:tc>
      </w:tr>
      <w:tr w:rsidR="00713636" w:rsidRPr="00692553" w:rsidTr="00361C88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713636" w:rsidRPr="00CE6342" w:rsidRDefault="00713636" w:rsidP="00361C88"/>
        </w:tc>
      </w:tr>
      <w:tr w:rsidR="00713636" w:rsidRPr="00692553" w:rsidTr="00361C88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Deadline</w:t>
            </w:r>
          </w:p>
        </w:tc>
      </w:tr>
      <w:tr w:rsidR="00713636" w:rsidRPr="00692553" w:rsidTr="00361C88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713636" w:rsidRPr="00692553" w:rsidRDefault="00713636" w:rsidP="000E213F">
            <w:pPr>
              <w:ind w:left="0"/>
            </w:pPr>
          </w:p>
        </w:tc>
        <w:tc>
          <w:tcPr>
            <w:tcW w:w="2711" w:type="dxa"/>
            <w:shd w:val="clear" w:color="auto" w:fill="auto"/>
            <w:vAlign w:val="center"/>
          </w:tcPr>
          <w:p w:rsidR="00713636" w:rsidRPr="00692553" w:rsidRDefault="00713636" w:rsidP="00361C88"/>
        </w:tc>
        <w:tc>
          <w:tcPr>
            <w:tcW w:w="1470" w:type="dxa"/>
            <w:shd w:val="clear" w:color="auto" w:fill="auto"/>
            <w:vAlign w:val="center"/>
          </w:tcPr>
          <w:p w:rsidR="00713636" w:rsidRPr="00692553" w:rsidRDefault="00713636" w:rsidP="00361C88"/>
        </w:tc>
      </w:tr>
      <w:tr w:rsidR="00713636" w:rsidRPr="00692553" w:rsidTr="00361C88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713636" w:rsidRPr="00692553" w:rsidRDefault="00713636" w:rsidP="00361C88"/>
        </w:tc>
        <w:tc>
          <w:tcPr>
            <w:tcW w:w="2711" w:type="dxa"/>
            <w:shd w:val="clear" w:color="auto" w:fill="auto"/>
            <w:vAlign w:val="center"/>
          </w:tcPr>
          <w:p w:rsidR="00713636" w:rsidRPr="00692553" w:rsidRDefault="00713636" w:rsidP="00361C88"/>
        </w:tc>
        <w:tc>
          <w:tcPr>
            <w:tcW w:w="1470" w:type="dxa"/>
            <w:shd w:val="clear" w:color="auto" w:fill="auto"/>
            <w:vAlign w:val="center"/>
          </w:tcPr>
          <w:p w:rsidR="00713636" w:rsidRPr="00692553" w:rsidRDefault="00713636" w:rsidP="00361C88"/>
        </w:tc>
      </w:tr>
    </w:tbl>
    <w:p w:rsidR="00713636" w:rsidRPr="00692553" w:rsidRDefault="00713636" w:rsidP="00BB5323"/>
    <w:sectPr w:rsidR="00713636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C"/>
    <w:rsid w:val="00012C9D"/>
    <w:rsid w:val="000145A5"/>
    <w:rsid w:val="00043514"/>
    <w:rsid w:val="00061366"/>
    <w:rsid w:val="00097BF5"/>
    <w:rsid w:val="000C1ADF"/>
    <w:rsid w:val="000E213F"/>
    <w:rsid w:val="000F01F6"/>
    <w:rsid w:val="001A58FC"/>
    <w:rsid w:val="001F4AC8"/>
    <w:rsid w:val="002138F0"/>
    <w:rsid w:val="0021679D"/>
    <w:rsid w:val="003033C2"/>
    <w:rsid w:val="0031517C"/>
    <w:rsid w:val="00344FA0"/>
    <w:rsid w:val="003D51AD"/>
    <w:rsid w:val="00417272"/>
    <w:rsid w:val="00423E89"/>
    <w:rsid w:val="00431A1F"/>
    <w:rsid w:val="00456620"/>
    <w:rsid w:val="00481979"/>
    <w:rsid w:val="00482FE1"/>
    <w:rsid w:val="00495E0E"/>
    <w:rsid w:val="004D61E2"/>
    <w:rsid w:val="005052C5"/>
    <w:rsid w:val="00531002"/>
    <w:rsid w:val="005F58B2"/>
    <w:rsid w:val="00650F71"/>
    <w:rsid w:val="00692553"/>
    <w:rsid w:val="00713636"/>
    <w:rsid w:val="007554A1"/>
    <w:rsid w:val="00773D81"/>
    <w:rsid w:val="007C174F"/>
    <w:rsid w:val="00812C53"/>
    <w:rsid w:val="0085168B"/>
    <w:rsid w:val="008A5FE8"/>
    <w:rsid w:val="008B2336"/>
    <w:rsid w:val="008F49C0"/>
    <w:rsid w:val="00927D33"/>
    <w:rsid w:val="00954110"/>
    <w:rsid w:val="00987202"/>
    <w:rsid w:val="00AD46AE"/>
    <w:rsid w:val="00AE3851"/>
    <w:rsid w:val="00B732A6"/>
    <w:rsid w:val="00B84015"/>
    <w:rsid w:val="00BB5323"/>
    <w:rsid w:val="00BF65DF"/>
    <w:rsid w:val="00C166AB"/>
    <w:rsid w:val="00C31BD9"/>
    <w:rsid w:val="00C7288B"/>
    <w:rsid w:val="00CB3760"/>
    <w:rsid w:val="00CD4FDB"/>
    <w:rsid w:val="00CE6342"/>
    <w:rsid w:val="00D56069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B688B6-5BB5-44F5-83D9-E6AF70D1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styleId="Hyperlink">
    <w:name w:val="Hyperlink"/>
    <w:basedOn w:val="DefaultParagraphFont"/>
    <w:unhideWhenUsed/>
    <w:rsid w:val="003033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atlasrfidstore.com/rfid-tag-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7103AD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2A1EE8"/>
    <w:rsid w:val="00402DE2"/>
    <w:rsid w:val="007103AD"/>
    <w:rsid w:val="00B9438D"/>
    <w:rsid w:val="00E37919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100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Dmitry Orlov</cp:lastModifiedBy>
  <cp:revision>18</cp:revision>
  <cp:lastPrinted>2004-01-21T19:22:00Z</cp:lastPrinted>
  <dcterms:created xsi:type="dcterms:W3CDTF">2016-03-09T21:09:00Z</dcterms:created>
  <dcterms:modified xsi:type="dcterms:W3CDTF">2016-03-22T13:01:00Z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