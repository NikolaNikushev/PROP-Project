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863EB4" w:rsidP="00B732A6">
      <w:pPr>
        <w:pStyle w:val="Title"/>
        <w:tabs>
          <w:tab w:val="left" w:pos="6390"/>
        </w:tabs>
        <w:jc w:val="right"/>
      </w:pPr>
      <w:r>
        <w:t>Group Meeting 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2-2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863EB4" w:rsidP="005F58B2">
                <w:pPr>
                  <w:pStyle w:val="Details"/>
                </w:pPr>
                <w:r>
                  <w:t>February 24,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863EB4" w:rsidP="00BD3928">
            <w:pPr>
              <w:pStyle w:val="Details"/>
            </w:pPr>
            <w:r>
              <w:t>N/a</w:t>
            </w:r>
            <w:r w:rsidR="00BD3928">
              <w:t xml:space="preserve"> Minutes</w:t>
            </w:r>
          </w:p>
        </w:tc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63EB4" w:rsidP="005052C5">
            <w:r>
              <w:t>Group meeting (the first official one)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63EB4" w:rsidP="005052C5">
            <w:r>
              <w:t xml:space="preserve">Dmitrii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63EB4" w:rsidP="005052C5">
            <w:r>
              <w:t>Atanas, Dimitar, Dmitrii, Hristian</w:t>
            </w:r>
          </w:p>
        </w:tc>
      </w:tr>
    </w:tbl>
    <w:p w:rsidR="00D8181B" w:rsidRDefault="00954110" w:rsidP="00863EB4">
      <w:pPr>
        <w:pStyle w:val="Heading2"/>
      </w:pPr>
      <w:r w:rsidRPr="00692553">
        <w:t>Agenda topics</w:t>
      </w:r>
      <w:bookmarkStart w:id="0" w:name="MinuteTopicSection"/>
      <w:bookmarkStart w:id="1" w:name="MinuteTopic"/>
      <w:bookmarkStart w:id="2" w:name="MinuteItems"/>
      <w:bookmarkStart w:id="3" w:name="MinuteActionItems"/>
      <w:bookmarkEnd w:id="1"/>
      <w:bookmarkEnd w:id="2"/>
      <w:bookmarkEnd w:id="3"/>
    </w:p>
    <w:p w:rsidR="00863EB4" w:rsidRPr="00863EB4" w:rsidRDefault="00863EB4" w:rsidP="00863EB4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70"/>
        <w:gridCol w:w="1800"/>
        <w:gridCol w:w="12040"/>
      </w:tblGrid>
      <w:tr w:rsidR="004D71EC" w:rsidRPr="00954110" w:rsidTr="00863EB4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863EB4" w:rsidP="00863EB4">
            <w:pPr>
              <w:pStyle w:val="Heading4"/>
            </w:pPr>
            <w:r>
              <w:t>7:00</w:t>
            </w:r>
          </w:p>
        </w:tc>
        <w:tc>
          <w:tcPr>
            <w:tcW w:w="27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80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863EB4" w:rsidP="00863EB4">
            <w:pPr>
              <w:pStyle w:val="Heading4"/>
            </w:pPr>
            <w:r>
              <w:t>7:15</w:t>
            </w:r>
          </w:p>
        </w:tc>
        <w:tc>
          <w:tcPr>
            <w:tcW w:w="12040" w:type="dxa"/>
          </w:tcPr>
          <w:p w:rsidR="004D71EC" w:rsidRDefault="00863EB4" w:rsidP="00863EB4">
            <w:pPr>
              <w:pStyle w:val="Heading4"/>
            </w:pPr>
            <w:r>
              <w:t>File control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882441354"/>
              <w:placeholder>
                <w:docPart w:val="14A932FDC8F94F9FB557C8A5AF9ED718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863EB4" w:rsidP="003F4E8B">
            <w:r>
              <w:t>GitHub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1536803068"/>
                <w:placeholder>
                  <w:docPart w:val="13A371D6F359412B8E131AF5981DC7A3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863EB4" w:rsidP="003F4E8B">
            <w:r>
              <w:t>Make sure that everybody got access to GitHub repository and knows how to use it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937592083"/>
                <w:placeholder>
                  <w:docPart w:val="4B189A59E9364B76940A8539E7D982ED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863EB4" w:rsidP="003F4E8B">
            <w:r>
              <w:t>Dmitrii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863EB4" w:rsidP="003F4E8B">
            <w:r>
              <w:t>Go through all the features and make test commits</w:t>
            </w:r>
          </w:p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70"/>
        <w:gridCol w:w="1800"/>
        <w:gridCol w:w="12040"/>
      </w:tblGrid>
      <w:tr w:rsidR="00863EB4" w:rsidRPr="00954110" w:rsidTr="00B35B7A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863EB4" w:rsidRPr="00954110" w:rsidRDefault="00863EB4" w:rsidP="00863EB4">
            <w:pPr>
              <w:pStyle w:val="Heading4"/>
            </w:pPr>
            <w:r>
              <w:t>7:</w:t>
            </w:r>
            <w:r>
              <w:t>15</w:t>
            </w:r>
          </w:p>
        </w:tc>
        <w:tc>
          <w:tcPr>
            <w:tcW w:w="270" w:type="dxa"/>
          </w:tcPr>
          <w:p w:rsidR="00863EB4" w:rsidRDefault="00863EB4" w:rsidP="00B35B7A">
            <w:pPr>
              <w:pStyle w:val="Heading4"/>
            </w:pPr>
            <w:r w:rsidRPr="00E7243F">
              <w:t>–</w:t>
            </w:r>
          </w:p>
        </w:tc>
        <w:tc>
          <w:tcPr>
            <w:tcW w:w="1800" w:type="dxa"/>
            <w:shd w:val="clear" w:color="auto" w:fill="auto"/>
            <w:tcMar>
              <w:left w:w="0" w:type="dxa"/>
            </w:tcMar>
            <w:vAlign w:val="center"/>
          </w:tcPr>
          <w:p w:rsidR="00863EB4" w:rsidRPr="00954110" w:rsidRDefault="00863EB4" w:rsidP="00863EB4">
            <w:pPr>
              <w:pStyle w:val="Heading4"/>
            </w:pPr>
            <w:r>
              <w:t>7:35</w:t>
            </w:r>
          </w:p>
        </w:tc>
        <w:tc>
          <w:tcPr>
            <w:tcW w:w="12040" w:type="dxa"/>
          </w:tcPr>
          <w:p w:rsidR="00863EB4" w:rsidRDefault="00863EB4" w:rsidP="00B35B7A">
            <w:pPr>
              <w:pStyle w:val="Heading4"/>
            </w:pPr>
            <w:r>
              <w:t>CHAIRMAN</w:t>
            </w:r>
          </w:p>
        </w:tc>
      </w:tr>
    </w:tbl>
    <w:p w:rsidR="00863EB4" w:rsidRDefault="00863EB4" w:rsidP="00863EB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863EB4" w:rsidRPr="00692553" w:rsidTr="00B35B7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bookmarkStart w:id="4" w:name="MinuteDiscussion" w:displacedByCustomXml="next"/>
          <w:bookmarkEnd w:id="4" w:displacedByCustomXml="next"/>
          <w:sdt>
            <w:sdtPr>
              <w:id w:val="44968333"/>
              <w:placeholder>
                <w:docPart w:val="44FDFDDF555742778AFC287B8B46BC43"/>
              </w:placeholder>
              <w:temporary/>
              <w:showingPlcHdr/>
            </w:sdtPr>
            <w:sdtContent>
              <w:p w:rsidR="00863EB4" w:rsidRPr="00692553" w:rsidRDefault="00863EB4" w:rsidP="00B35B7A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63EB4" w:rsidRPr="00CE6342" w:rsidRDefault="00863EB4" w:rsidP="00B35B7A">
            <w:r>
              <w:t>Discuss the chairman’s role</w:t>
            </w:r>
          </w:p>
        </w:tc>
      </w:tr>
      <w:tr w:rsidR="00863EB4" w:rsidRPr="00692553" w:rsidTr="00B35B7A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63EB4" w:rsidRPr="00BD3928" w:rsidRDefault="00863EB4" w:rsidP="00B35B7A">
            <w:pPr>
              <w:pStyle w:val="Heading3"/>
            </w:pPr>
            <w:sdt>
              <w:sdtPr>
                <w:id w:val="1016576172"/>
                <w:placeholder>
                  <w:docPart w:val="960E1CF3F4DE4D6E8B26149D75565FA9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863EB4" w:rsidRPr="00CE6342" w:rsidRDefault="00863EB4" w:rsidP="00B35B7A">
            <w:r>
              <w:t>Need to agree on the next chairman and the changing schedule</w:t>
            </w:r>
          </w:p>
        </w:tc>
      </w:tr>
      <w:tr w:rsidR="00863EB4" w:rsidRPr="00692553" w:rsidTr="00B35B7A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63EB4" w:rsidRPr="00BD3928" w:rsidRDefault="00863EB4" w:rsidP="00B35B7A">
            <w:pPr>
              <w:pStyle w:val="Heading3"/>
            </w:pPr>
            <w:sdt>
              <w:sdtPr>
                <w:id w:val="40102982"/>
                <w:placeholder>
                  <w:docPart w:val="60997556485E436EBC055F83F5D34BF0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863EB4" w:rsidRPr="00CE6342" w:rsidRDefault="00D6240C" w:rsidP="00B35B7A">
            <w:r>
              <w:t>Dmitrii</w:t>
            </w:r>
          </w:p>
        </w:tc>
      </w:tr>
      <w:tr w:rsidR="00863EB4" w:rsidRPr="00692553" w:rsidTr="00B35B7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63EB4" w:rsidRDefault="00863EB4" w:rsidP="00B35B7A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63EB4" w:rsidRPr="00CE6342" w:rsidRDefault="00863EB4" w:rsidP="00B35B7A">
            <w:r>
              <w:t>Discuss who will be the chairman of the upcoming meeting. He will have to take responsibility to manage the next meeting’s agenda</w:t>
            </w:r>
          </w:p>
        </w:tc>
      </w:tr>
      <w:tr w:rsidR="00863EB4" w:rsidRPr="00692553" w:rsidTr="00B35B7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863EB4" w:rsidRPr="00CE6342" w:rsidRDefault="00863EB4" w:rsidP="00B35B7A">
            <w:r>
              <w:t>We need to discuss the way we are going to create group meeting’s agendas</w:t>
            </w:r>
          </w:p>
        </w:tc>
      </w:tr>
      <w:tr w:rsidR="00863EB4" w:rsidRPr="00692553" w:rsidTr="00B35B7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63EB4" w:rsidRPr="00692553" w:rsidRDefault="00863EB4" w:rsidP="00B35B7A"/>
        </w:tc>
      </w:tr>
    </w:tbl>
    <w:p w:rsidR="00863EB4" w:rsidRDefault="00863EB4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70"/>
        <w:gridCol w:w="1800"/>
        <w:gridCol w:w="12040"/>
      </w:tblGrid>
      <w:tr w:rsidR="004D71EC" w:rsidRPr="00954110" w:rsidTr="00D6240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863EB4" w:rsidP="00863EB4">
            <w:pPr>
              <w:pStyle w:val="Heading4"/>
            </w:pPr>
            <w:r>
              <w:t>7:35</w:t>
            </w:r>
          </w:p>
        </w:tc>
        <w:tc>
          <w:tcPr>
            <w:tcW w:w="27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80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D6240C" w:rsidP="00D6240C">
            <w:pPr>
              <w:pStyle w:val="Heading4"/>
            </w:pPr>
            <w:r>
              <w:t>7:45</w:t>
            </w:r>
          </w:p>
        </w:tc>
        <w:tc>
          <w:tcPr>
            <w:tcW w:w="12040" w:type="dxa"/>
          </w:tcPr>
          <w:p w:rsidR="004D71EC" w:rsidRDefault="00D6240C" w:rsidP="00D6240C">
            <w:pPr>
              <w:pStyle w:val="Heading4"/>
            </w:pPr>
            <w:r>
              <w:t>Notetaker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232433601"/>
              <w:placeholder>
                <w:docPart w:val="CF5593BE35A247B6A3FA153AB0E001E4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Mintutes from prev meeting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356814443"/>
                <w:placeholder>
                  <w:docPart w:val="453C5A2D4B4F4CACB072ED7A56C3E7DA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 xml:space="preserve">Necessary to reach an agreement who will be the notetaker in the future and during this meeting in particular 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1091080697"/>
                <w:placeholder>
                  <w:docPart w:val="420B70F1F630463FB9E930FF28E7AEE1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Dmitrii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Go through the meeting 2 minutes and discuss their importance</w:t>
            </w:r>
          </w:p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70"/>
        <w:gridCol w:w="1800"/>
        <w:gridCol w:w="12040"/>
      </w:tblGrid>
      <w:tr w:rsidR="004D71EC" w:rsidRPr="00954110" w:rsidTr="00D6240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D6240C" w:rsidP="00D6240C">
            <w:pPr>
              <w:pStyle w:val="Heading4"/>
            </w:pPr>
            <w:r>
              <w:t>7:45</w:t>
            </w:r>
          </w:p>
        </w:tc>
        <w:tc>
          <w:tcPr>
            <w:tcW w:w="27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80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D6240C" w:rsidP="00D6240C">
            <w:pPr>
              <w:pStyle w:val="Heading4"/>
            </w:pPr>
            <w:r>
              <w:t>8:00</w:t>
            </w:r>
          </w:p>
        </w:tc>
        <w:tc>
          <w:tcPr>
            <w:tcW w:w="12040" w:type="dxa"/>
          </w:tcPr>
          <w:p w:rsidR="004D71EC" w:rsidRDefault="00D6240C" w:rsidP="00D6240C">
            <w:pPr>
              <w:pStyle w:val="Heading4"/>
            </w:pPr>
            <w:r>
              <w:t>Meeting Schedule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1625434323"/>
              <w:placeholder>
                <w:docPart w:val="B2DBA469403A4051A777FFF60E53BD51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Discuss the meeting schedule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1981814629"/>
                <w:placeholder>
                  <w:docPart w:val="315F15F70C7A4D35A2749E549523795C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I have a new proposal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711261417"/>
                <w:placeholder>
                  <w:docPart w:val="1830A4CA38FB4C1285ED0BD8F48E3F8C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Dmitrii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D6240C" w:rsidP="003F4E8B">
            <w:r>
              <w:t>We make an additional meeting every Wednesday after POPD in the university’s project room</w:t>
            </w:r>
          </w:p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70"/>
        <w:gridCol w:w="1800"/>
        <w:gridCol w:w="12040"/>
      </w:tblGrid>
      <w:tr w:rsidR="00D6240C" w:rsidRPr="00954110" w:rsidTr="00D6240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bookmarkEnd w:id="0"/>
          <w:p w:rsidR="00D6240C" w:rsidRPr="00954110" w:rsidRDefault="00D6240C" w:rsidP="00D6240C">
            <w:pPr>
              <w:pStyle w:val="Heading4"/>
            </w:pPr>
            <w:r>
              <w:t>8:00</w:t>
            </w:r>
          </w:p>
        </w:tc>
        <w:tc>
          <w:tcPr>
            <w:tcW w:w="270" w:type="dxa"/>
          </w:tcPr>
          <w:p w:rsidR="00D6240C" w:rsidRDefault="00D6240C" w:rsidP="00D6240C">
            <w:pPr>
              <w:pStyle w:val="Heading4"/>
            </w:pPr>
            <w:r w:rsidRPr="00E7243F">
              <w:t>–</w:t>
            </w:r>
          </w:p>
        </w:tc>
        <w:tc>
          <w:tcPr>
            <w:tcW w:w="1800" w:type="dxa"/>
            <w:shd w:val="clear" w:color="auto" w:fill="auto"/>
            <w:tcMar>
              <w:left w:w="0" w:type="dxa"/>
            </w:tcMar>
            <w:vAlign w:val="center"/>
          </w:tcPr>
          <w:p w:rsidR="00D6240C" w:rsidRPr="00954110" w:rsidRDefault="00D6240C" w:rsidP="003F3A3C">
            <w:pPr>
              <w:pStyle w:val="Heading4"/>
            </w:pPr>
            <w:r>
              <w:t>8:</w:t>
            </w:r>
            <w:r w:rsidR="003F3A3C">
              <w:t>50</w:t>
            </w:r>
          </w:p>
        </w:tc>
        <w:tc>
          <w:tcPr>
            <w:tcW w:w="12040" w:type="dxa"/>
          </w:tcPr>
          <w:p w:rsidR="00D6240C" w:rsidRDefault="00D6240C" w:rsidP="00D6240C">
            <w:pPr>
              <w:pStyle w:val="Heading4"/>
            </w:pPr>
            <w:r>
              <w:t>Project plan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-1265768015"/>
              <w:placeholder>
                <w:docPart w:val="9C5D701D6C97456E85DB69B276F05227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7C7B1E" w:rsidP="003F4E8B">
            <w:r>
              <w:t>Questions. Project Plan.</w:t>
            </w:r>
            <w:r w:rsidR="003F3A3C">
              <w:t xml:space="preserve"> Work Breakdown Structure.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2038961910"/>
                <w:placeholder>
                  <w:docPart w:val="13DBB2CD5557462587419B5E3F7AEF9F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3F3A3C" w:rsidP="003F4E8B">
            <w:r>
              <w:t>Discuss all the important details about the project itself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3F3A3C" w:rsidP="003F4E8B">
            <w:pPr>
              <w:pStyle w:val="Heading3"/>
            </w:pPr>
            <w:sdt>
              <w:sdtPr>
                <w:id w:val="-1912692852"/>
                <w:placeholder>
                  <w:docPart w:val="98A930BF6C3E4306BB054520FF67AE07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BB5323" w:rsidRDefault="00BB5323" w:rsidP="00954110"/>
    <w:p w:rsidR="00D6240C" w:rsidRDefault="00D6240C" w:rsidP="00954110"/>
    <w:p w:rsidR="00D6240C" w:rsidRDefault="00D6240C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3F3A3C" w:rsidP="00D621F4">
            <w:r>
              <w:t>First version of the meeting agenda.</w:t>
            </w:r>
            <w:bookmarkStart w:id="6" w:name="_GoBack"/>
            <w:bookmarkEnd w:id="6"/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3F3A3C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7C7B1E"/>
    <w:rsid w:val="0085168B"/>
    <w:rsid w:val="00863EB4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F65DF"/>
    <w:rsid w:val="00C166AB"/>
    <w:rsid w:val="00CB3760"/>
    <w:rsid w:val="00CE6342"/>
    <w:rsid w:val="00D621F4"/>
    <w:rsid w:val="00D6240C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link w:val="Heading4Char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D6240C"/>
    <w:rPr>
      <w:rFonts w:asciiTheme="minorHAnsi" w:hAnsiTheme="minorHAnsi"/>
      <w:caps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274832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14A932FDC8F94F9FB557C8A5AF9E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F181-8FC7-4F3E-B014-CA0F103255A1}"/>
      </w:docPartPr>
      <w:docPartBody>
        <w:p w:rsidR="0052705F" w:rsidRDefault="00274832" w:rsidP="00274832">
          <w:pPr>
            <w:pStyle w:val="14A932FDC8F94F9FB557C8A5AF9ED718"/>
          </w:pPr>
          <w:r>
            <w:t>[Item]</w:t>
          </w:r>
        </w:p>
      </w:docPartBody>
    </w:docPart>
    <w:docPart>
      <w:docPartPr>
        <w:name w:val="13A371D6F359412B8E131AF5981D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7F7-7D3D-4B2F-9A1E-5FEFB91FAF4F}"/>
      </w:docPartPr>
      <w:docPartBody>
        <w:p w:rsidR="0052705F" w:rsidRDefault="00274832" w:rsidP="00274832">
          <w:pPr>
            <w:pStyle w:val="13A371D6F359412B8E131AF5981DC7A3"/>
          </w:pPr>
          <w:r>
            <w:t>[Topic]</w:t>
          </w:r>
        </w:p>
      </w:docPartBody>
    </w:docPart>
    <w:docPart>
      <w:docPartPr>
        <w:name w:val="4B189A59E9364B76940A8539E7D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CED-002D-4932-800E-300E6C8252E4}"/>
      </w:docPartPr>
      <w:docPartBody>
        <w:p w:rsidR="0052705F" w:rsidRDefault="00274832" w:rsidP="00274832">
          <w:pPr>
            <w:pStyle w:val="4B189A59E9364B76940A8539E7D982ED"/>
          </w:pPr>
          <w:r>
            <w:t>[Speaker]</w:t>
          </w:r>
        </w:p>
      </w:docPartBody>
    </w:docPart>
    <w:docPart>
      <w:docPartPr>
        <w:name w:val="CF5593BE35A247B6A3FA153AB0E00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BBD7-A542-4026-811B-7654A4ABE08D}"/>
      </w:docPartPr>
      <w:docPartBody>
        <w:p w:rsidR="0052705F" w:rsidRDefault="00274832" w:rsidP="00274832">
          <w:pPr>
            <w:pStyle w:val="CF5593BE35A247B6A3FA153AB0E001E4"/>
          </w:pPr>
          <w:r>
            <w:t>[Item]</w:t>
          </w:r>
        </w:p>
      </w:docPartBody>
    </w:docPart>
    <w:docPart>
      <w:docPartPr>
        <w:name w:val="453C5A2D4B4F4CACB072ED7A56C3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94878-B1FD-4456-955E-ACD1AD271B97}"/>
      </w:docPartPr>
      <w:docPartBody>
        <w:p w:rsidR="0052705F" w:rsidRDefault="00274832" w:rsidP="00274832">
          <w:pPr>
            <w:pStyle w:val="453C5A2D4B4F4CACB072ED7A56C3E7DA"/>
          </w:pPr>
          <w:r>
            <w:t>[Topic]</w:t>
          </w:r>
        </w:p>
      </w:docPartBody>
    </w:docPart>
    <w:docPart>
      <w:docPartPr>
        <w:name w:val="420B70F1F630463FB9E930FF28E7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E7E9-1523-4F3E-AD39-2F84E4E83198}"/>
      </w:docPartPr>
      <w:docPartBody>
        <w:p w:rsidR="0052705F" w:rsidRDefault="00274832" w:rsidP="00274832">
          <w:pPr>
            <w:pStyle w:val="420B70F1F630463FB9E930FF28E7AEE1"/>
          </w:pPr>
          <w:r>
            <w:t>[Speaker]</w:t>
          </w:r>
        </w:p>
      </w:docPartBody>
    </w:docPart>
    <w:docPart>
      <w:docPartPr>
        <w:name w:val="B2DBA469403A4051A777FFF60E53B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B41E-2BA8-47DB-8CBA-CA28BA1F9B32}"/>
      </w:docPartPr>
      <w:docPartBody>
        <w:p w:rsidR="0052705F" w:rsidRDefault="00274832" w:rsidP="00274832">
          <w:pPr>
            <w:pStyle w:val="B2DBA469403A4051A777FFF60E53BD51"/>
          </w:pPr>
          <w:r>
            <w:t>[Item]</w:t>
          </w:r>
        </w:p>
      </w:docPartBody>
    </w:docPart>
    <w:docPart>
      <w:docPartPr>
        <w:name w:val="315F15F70C7A4D35A2749E54952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BFBE-1C8B-4BD6-B3C0-5F4F78AF0F0E}"/>
      </w:docPartPr>
      <w:docPartBody>
        <w:p w:rsidR="0052705F" w:rsidRDefault="00274832" w:rsidP="00274832">
          <w:pPr>
            <w:pStyle w:val="315F15F70C7A4D35A2749E549523795C"/>
          </w:pPr>
          <w:r>
            <w:t>[Topic]</w:t>
          </w:r>
        </w:p>
      </w:docPartBody>
    </w:docPart>
    <w:docPart>
      <w:docPartPr>
        <w:name w:val="1830A4CA38FB4C1285ED0BD8F48E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A0D7-62A1-445F-8784-733987016DC7}"/>
      </w:docPartPr>
      <w:docPartBody>
        <w:p w:rsidR="0052705F" w:rsidRDefault="00274832" w:rsidP="00274832">
          <w:pPr>
            <w:pStyle w:val="1830A4CA38FB4C1285ED0BD8F48E3F8C"/>
          </w:pPr>
          <w:r>
            <w:t>[Speaker]</w:t>
          </w:r>
        </w:p>
      </w:docPartBody>
    </w:docPart>
    <w:docPart>
      <w:docPartPr>
        <w:name w:val="9C5D701D6C97456E85DB69B276F0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6804-46BC-4A96-8FE7-1EC5D5B80E40}"/>
      </w:docPartPr>
      <w:docPartBody>
        <w:p w:rsidR="0052705F" w:rsidRDefault="00274832" w:rsidP="00274832">
          <w:pPr>
            <w:pStyle w:val="9C5D701D6C97456E85DB69B276F05227"/>
          </w:pPr>
          <w:r>
            <w:t>[Item]</w:t>
          </w:r>
        </w:p>
      </w:docPartBody>
    </w:docPart>
    <w:docPart>
      <w:docPartPr>
        <w:name w:val="13DBB2CD5557462587419B5E3F7A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170-0D52-4CF5-8A95-92AA9F54D5C5}"/>
      </w:docPartPr>
      <w:docPartBody>
        <w:p w:rsidR="0052705F" w:rsidRDefault="00274832" w:rsidP="00274832">
          <w:pPr>
            <w:pStyle w:val="13DBB2CD5557462587419B5E3F7AEF9F"/>
          </w:pPr>
          <w:r>
            <w:t>[Topic]</w:t>
          </w:r>
        </w:p>
      </w:docPartBody>
    </w:docPart>
    <w:docPart>
      <w:docPartPr>
        <w:name w:val="98A930BF6C3E4306BB054520FF6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5E4-A87F-454E-AC91-8811841A5C35}"/>
      </w:docPartPr>
      <w:docPartBody>
        <w:p w:rsidR="0052705F" w:rsidRDefault="00274832" w:rsidP="00274832">
          <w:pPr>
            <w:pStyle w:val="98A930BF6C3E4306BB054520FF67AE07"/>
          </w:pPr>
          <w:r>
            <w:t>[Speaker]</w:t>
          </w:r>
        </w:p>
      </w:docPartBody>
    </w:docPart>
    <w:docPart>
      <w:docPartPr>
        <w:name w:val="44FDFDDF555742778AFC287B8B46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48D7C-6A4C-407F-BBFA-0D48A5578BF6}"/>
      </w:docPartPr>
      <w:docPartBody>
        <w:p w:rsidR="00000000" w:rsidRDefault="0052705F" w:rsidP="0052705F">
          <w:pPr>
            <w:pStyle w:val="44FDFDDF555742778AFC287B8B46BC43"/>
          </w:pPr>
          <w:r>
            <w:t>[Item]</w:t>
          </w:r>
        </w:p>
      </w:docPartBody>
    </w:docPart>
    <w:docPart>
      <w:docPartPr>
        <w:name w:val="960E1CF3F4DE4D6E8B26149D75565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4793D-AD58-4CFF-AC17-4B13D5B22D7B}"/>
      </w:docPartPr>
      <w:docPartBody>
        <w:p w:rsidR="00000000" w:rsidRDefault="0052705F" w:rsidP="0052705F">
          <w:pPr>
            <w:pStyle w:val="960E1CF3F4DE4D6E8B26149D75565FA9"/>
          </w:pPr>
          <w:r>
            <w:t>[Topic]</w:t>
          </w:r>
        </w:p>
      </w:docPartBody>
    </w:docPart>
    <w:docPart>
      <w:docPartPr>
        <w:name w:val="60997556485E436EBC055F83F5D34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D0D46-3FE4-4918-890C-C01E57091882}"/>
      </w:docPartPr>
      <w:docPartBody>
        <w:p w:rsidR="00000000" w:rsidRDefault="0052705F" w:rsidP="0052705F">
          <w:pPr>
            <w:pStyle w:val="60997556485E436EBC055F83F5D34BF0"/>
          </w:pPr>
          <w:r>
            <w:t>[Speaker]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10760E"/>
    <w:rsid w:val="00274832"/>
    <w:rsid w:val="0052705F"/>
    <w:rsid w:val="00E746E8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44FDFDDF555742778AFC287B8B46BC43">
    <w:name w:val="44FDFDDF555742778AFC287B8B46BC43"/>
    <w:rsid w:val="0052705F"/>
  </w:style>
  <w:style w:type="paragraph" w:customStyle="1" w:styleId="960E1CF3F4DE4D6E8B26149D75565FA9">
    <w:name w:val="960E1CF3F4DE4D6E8B26149D75565FA9"/>
    <w:rsid w:val="0052705F"/>
  </w:style>
  <w:style w:type="paragraph" w:customStyle="1" w:styleId="60997556485E436EBC055F83F5D34BF0">
    <w:name w:val="60997556485E436EBC055F83F5D34BF0"/>
    <w:rsid w:val="0052705F"/>
  </w:style>
  <w:style w:type="paragraph" w:customStyle="1" w:styleId="D5625AD531124824B876183F85D8D0AA">
    <w:name w:val="D5625AD531124824B876183F85D8D0AA"/>
    <w:rsid w:val="0052705F"/>
  </w:style>
  <w:style w:type="paragraph" w:customStyle="1" w:styleId="D8A934576FBC472EA98D8CE3398E7C15">
    <w:name w:val="D8A934576FBC472EA98D8CE3398E7C15"/>
    <w:rsid w:val="0052705F"/>
  </w:style>
  <w:style w:type="paragraph" w:customStyle="1" w:styleId="89F06D20AC534B938848C2097DE72E8A">
    <w:name w:val="89F06D20AC534B938848C2097DE72E8A"/>
    <w:rsid w:val="0052705F"/>
  </w:style>
  <w:style w:type="paragraph" w:customStyle="1" w:styleId="1E1CA935E3734B07BF4F11BAE45E0878">
    <w:name w:val="1E1CA935E3734B07BF4F11BAE45E0878"/>
    <w:rsid w:val="0052705F"/>
  </w:style>
  <w:style w:type="paragraph" w:customStyle="1" w:styleId="E1F2F3528115495F9CDDB941D86464A9">
    <w:name w:val="E1F2F3528115495F9CDDB941D86464A9"/>
    <w:rsid w:val="0052705F"/>
  </w:style>
  <w:style w:type="paragraph" w:customStyle="1" w:styleId="D8478625F4D046768E21CC5DA067B515">
    <w:name w:val="D8478625F4D046768E21CC5DA067B515"/>
    <w:rsid w:val="0052705F"/>
  </w:style>
  <w:style w:type="paragraph" w:customStyle="1" w:styleId="C19E3E431E3747D6A72C6A87C8C1ED88">
    <w:name w:val="C19E3E431E3747D6A72C6A87C8C1ED88"/>
    <w:rsid w:val="0052705F"/>
  </w:style>
  <w:style w:type="paragraph" w:customStyle="1" w:styleId="9831E29FF02A4B73B2B62C85CC7DD432">
    <w:name w:val="9831E29FF02A4B73B2B62C85CC7DD432"/>
    <w:rsid w:val="0052705F"/>
  </w:style>
  <w:style w:type="paragraph" w:customStyle="1" w:styleId="D71F385D03B944A8B862AAB9D2BEB0A4">
    <w:name w:val="D71F385D03B944A8B862AAB9D2BEB0A4"/>
    <w:rsid w:val="0052705F"/>
  </w:style>
  <w:style w:type="paragraph" w:customStyle="1" w:styleId="1F6AD9B5D4B147A7A3B35F9CF37FA42E">
    <w:name w:val="1F6AD9B5D4B147A7A3B35F9CF37FA42E"/>
    <w:rsid w:val="0052705F"/>
  </w:style>
  <w:style w:type="paragraph" w:customStyle="1" w:styleId="D31F809BEC2847A093FFB9E25D9BD94F">
    <w:name w:val="D31F809BEC2847A093FFB9E25D9BD94F"/>
    <w:rsid w:val="0052705F"/>
  </w:style>
  <w:style w:type="paragraph" w:customStyle="1" w:styleId="515F8B8E816C4B9688356540EAA34D3B">
    <w:name w:val="515F8B8E816C4B9688356540EAA34D3B"/>
    <w:rsid w:val="0052705F"/>
  </w:style>
  <w:style w:type="paragraph" w:customStyle="1" w:styleId="D30D3007989D4620BB728117D5249658">
    <w:name w:val="D30D3007989D4620BB728117D5249658"/>
    <w:rsid w:val="0052705F"/>
  </w:style>
  <w:style w:type="paragraph" w:customStyle="1" w:styleId="FD036AAC5B8D4F1C84D5D5B327205130">
    <w:name w:val="FD036AAC5B8D4F1C84D5D5B327205130"/>
    <w:rsid w:val="0052705F"/>
  </w:style>
  <w:style w:type="paragraph" w:customStyle="1" w:styleId="685F9C825BDC4D1ABBDD7F20FCBD19BF">
    <w:name w:val="685F9C825BDC4D1ABBDD7F20FCBD19BF"/>
    <w:rsid w:val="0052705F"/>
  </w:style>
  <w:style w:type="paragraph" w:customStyle="1" w:styleId="75E93E9EE86C4677AEEC4B7C06316252">
    <w:name w:val="75E93E9EE86C4677AEEC4B7C06316252"/>
    <w:rsid w:val="0052705F"/>
  </w:style>
  <w:style w:type="paragraph" w:customStyle="1" w:styleId="818C0A8904684063A023C12FCA2F04B5">
    <w:name w:val="818C0A8904684063A023C12FCA2F04B5"/>
    <w:rsid w:val="0052705F"/>
  </w:style>
  <w:style w:type="paragraph" w:customStyle="1" w:styleId="030067F608374A0386F4665C2C666E06">
    <w:name w:val="030067F608374A0386F4665C2C666E06"/>
    <w:rsid w:val="0052705F"/>
  </w:style>
  <w:style w:type="paragraph" w:customStyle="1" w:styleId="B1983AEEB5E8434490325433ADF2CCFA">
    <w:name w:val="B1983AEEB5E8434490325433ADF2CCFA"/>
    <w:rsid w:val="0052705F"/>
  </w:style>
  <w:style w:type="paragraph" w:customStyle="1" w:styleId="42A7FCFFCA7C499A98C95785999C95C3">
    <w:name w:val="42A7FCFFCA7C499A98C95785999C95C3"/>
    <w:rsid w:val="0052705F"/>
  </w:style>
  <w:style w:type="paragraph" w:customStyle="1" w:styleId="DEAE72403B254CB4B63BA6555BE6165E">
    <w:name w:val="DEAE72403B254CB4B63BA6555BE6165E"/>
    <w:rsid w:val="0052705F"/>
  </w:style>
  <w:style w:type="paragraph" w:customStyle="1" w:styleId="524D46CD6F3144A681919979FDF990AB">
    <w:name w:val="524D46CD6F3144A681919979FDF990AB"/>
    <w:rsid w:val="0052705F"/>
  </w:style>
  <w:style w:type="paragraph" w:customStyle="1" w:styleId="E3D35DB26D5C4C7C982A7B7C5225E41F">
    <w:name w:val="E3D35DB26D5C4C7C982A7B7C5225E41F"/>
    <w:rsid w:val="0052705F"/>
  </w:style>
  <w:style w:type="paragraph" w:customStyle="1" w:styleId="69A01988755C437ABD794D6B0DC44E60">
    <w:name w:val="69A01988755C437ABD794D6B0DC44E60"/>
    <w:rsid w:val="00527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4</cp:revision>
  <cp:lastPrinted>2004-01-21T19:22:00Z</cp:lastPrinted>
  <dcterms:created xsi:type="dcterms:W3CDTF">2016-02-23T22:51:00Z</dcterms:created>
  <dcterms:modified xsi:type="dcterms:W3CDTF">2016-02-24T17:55:00Z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