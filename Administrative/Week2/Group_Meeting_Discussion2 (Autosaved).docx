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2E5101" w:rsidP="00B732A6">
      <w:pPr>
        <w:pStyle w:val="Title"/>
        <w:tabs>
          <w:tab w:val="left" w:pos="6390"/>
        </w:tabs>
        <w:jc w:val="right"/>
      </w:pPr>
      <w:bookmarkStart w:id="0" w:name="_GoBack"/>
      <w:bookmarkEnd w:id="0"/>
      <w:r>
        <w:t>Friday 26.02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BD3928" w:rsidP="00954110">
            <w:pPr>
              <w:pStyle w:val="Heading1"/>
            </w:pPr>
            <w:r>
              <w:t>Agenda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date w:fullDate="2016-02-26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EC30C6" w:rsidP="005F58B2">
                <w:pPr>
                  <w:pStyle w:val="Details"/>
                </w:pPr>
                <w:r>
                  <w:t>February 26, 2016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D3928" w:rsidP="00BD3928">
            <w:pPr>
              <w:pStyle w:val="Details"/>
            </w:pPr>
            <w:r>
              <w:t>50 Minutes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E5101" w:rsidP="002E5101">
            <w:pPr>
              <w:pStyle w:val="Details"/>
            </w:pPr>
            <w:r>
              <w:t>dmi place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 xml:space="preserve">Type of </w:t>
            </w:r>
            <w:r w:rsidR="00F34CEC">
              <w:t xml:space="preserve">MEETING </w:t>
            </w:r>
            <w:r w:rsidR="00F34CEC">
              <w:br/>
              <w:t>(INIT, INTER, TERM)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E5101" w:rsidP="005052C5">
            <w:r>
              <w:t>inter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2E5101" w:rsidP="005052C5">
            <w:r>
              <w:t>team</w:t>
            </w:r>
          </w:p>
        </w:tc>
      </w:tr>
    </w:tbl>
    <w:p w:rsidR="00954110" w:rsidRDefault="00954110" w:rsidP="00954110">
      <w:pPr>
        <w:pStyle w:val="Heading2"/>
      </w:pPr>
      <w:r w:rsidRPr="00692553">
        <w:t xml:space="preserve">Agenda </w:t>
      </w:r>
      <w:r w:rsidR="00F34CEC">
        <w:t>items</w:t>
      </w:r>
    </w:p>
    <w:tbl>
      <w:tblPr>
        <w:tblW w:w="7267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890"/>
        <w:gridCol w:w="12040"/>
      </w:tblGrid>
      <w:tr w:rsidR="00BD3928" w:rsidRPr="00954110" w:rsidTr="00D40DCC">
        <w:trPr>
          <w:trHeight w:val="81"/>
        </w:trPr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D40DCC" w:rsidP="00D40DCC">
            <w:pPr>
              <w:pStyle w:val="Heading4"/>
            </w:pPr>
            <w:bookmarkStart w:id="1" w:name="MinuteTopic"/>
            <w:bookmarkStart w:id="2" w:name="MinuteItems"/>
            <w:bookmarkStart w:id="3" w:name="MinuteTopicSection"/>
            <w:bookmarkEnd w:id="1"/>
            <w:bookmarkEnd w:id="2"/>
            <w:r>
              <w:t>7:30</w:t>
            </w:r>
          </w:p>
        </w:tc>
        <w:tc>
          <w:tcPr>
            <w:tcW w:w="180" w:type="dxa"/>
          </w:tcPr>
          <w:p w:rsidR="00BD3928" w:rsidRDefault="00BD3928" w:rsidP="00BD3928">
            <w:pPr>
              <w:pStyle w:val="Heading4"/>
            </w:pPr>
            <w:r w:rsidRPr="00E7243F">
              <w:t>–</w:t>
            </w:r>
          </w:p>
        </w:tc>
        <w:tc>
          <w:tcPr>
            <w:tcW w:w="1890" w:type="dxa"/>
            <w:shd w:val="clear" w:color="auto" w:fill="auto"/>
            <w:tcMar>
              <w:left w:w="0" w:type="dxa"/>
            </w:tcMar>
            <w:vAlign w:val="center"/>
          </w:tcPr>
          <w:p w:rsidR="00BD3928" w:rsidRPr="00954110" w:rsidRDefault="00D40DCC" w:rsidP="00D40DCC">
            <w:pPr>
              <w:pStyle w:val="Heading4"/>
            </w:pPr>
            <w:r>
              <w:t>8:00</w:t>
            </w:r>
          </w:p>
        </w:tc>
        <w:tc>
          <w:tcPr>
            <w:tcW w:w="12040" w:type="dxa"/>
          </w:tcPr>
          <w:p w:rsidR="00BD3928" w:rsidRDefault="00BD3928" w:rsidP="00F34CEC">
            <w:pPr>
              <w:pStyle w:val="Heading4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E71DBA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F34CEC" w:rsidP="00F34CEC">
            <w:pPr>
              <w:pStyle w:val="Heading3"/>
            </w:pPr>
            <w:bookmarkStart w:id="4" w:name="MinuteDiscussion"/>
            <w:bookmarkEnd w:id="4"/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D40DCC" w:rsidP="005052C5">
            <w:r>
              <w:t>Create a project plan</w:t>
            </w:r>
          </w:p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2E5101" w:rsidP="00D8181B">
            <w:pPr>
              <w:pStyle w:val="Heading3"/>
            </w:pPr>
            <w:sdt>
              <w:sdtPr>
                <w:id w:val="1016576172"/>
                <w:placeholder>
                  <w:docPart w:val="01566A3529AD46A09747DAD1598B5E24"/>
                </w:placeholder>
                <w:temporary/>
                <w:showingPlcHdr/>
              </w:sdtPr>
              <w:sdtContent>
                <w:r w:rsidR="00BD3928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40DCC" w:rsidP="005052C5">
            <w:r>
              <w:t>Defining a first version of the project plan</w:t>
            </w:r>
          </w:p>
        </w:tc>
      </w:tr>
      <w:tr w:rsidR="00F34CEC" w:rsidRPr="00692553" w:rsidTr="00F34CEC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Default="00F34CEC" w:rsidP="00F34CEC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D40DCC" w:rsidP="005052C5">
            <w:r>
              <w:t xml:space="preserve">We need to define the deliverables and milestones. Determine the task and activities involved and create a detailed project plan for the first block. The second block might be not so detailed, </w:t>
            </w:r>
            <w:proofErr w:type="gramStart"/>
            <w:r>
              <w:t>but however</w:t>
            </w:r>
            <w:proofErr w:type="gramEnd"/>
            <w:r>
              <w:t xml:space="preserve"> should be defined as well. </w:t>
            </w:r>
            <w:r>
              <w:br/>
              <w:t>I propose to utilize the WBS technique to define the tasks.</w:t>
            </w:r>
          </w:p>
        </w:tc>
      </w:tr>
      <w:tr w:rsidR="00BD3928" w:rsidRPr="00692553" w:rsidTr="00D40DCC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Pr="00BD3928" w:rsidRDefault="00F34CEC" w:rsidP="00F34CEC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D40DCC" w:rsidP="005052C5">
            <w:proofErr w:type="spellStart"/>
            <w:r>
              <w:t>Dmitrii</w:t>
            </w:r>
            <w:proofErr w:type="spellEnd"/>
          </w:p>
        </w:tc>
      </w:tr>
      <w:tr w:rsidR="00BD3928" w:rsidRPr="00692553" w:rsidTr="00F34CEC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D3928" w:rsidRDefault="00F34CEC" w:rsidP="00BD3928">
            <w:pPr>
              <w:pStyle w:val="Heading3"/>
            </w:pPr>
            <w:bookmarkStart w:id="5" w:name="MinuteConclusion"/>
            <w:bookmarkEnd w:id="5"/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BD3928" w:rsidRPr="00CE6342" w:rsidRDefault="00BD3928" w:rsidP="005052C5"/>
        </w:tc>
      </w:tr>
      <w:tr w:rsidR="00CB3760" w:rsidRPr="00692553" w:rsidTr="00BD3928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F34CEC" w:rsidRPr="00CE6342" w:rsidTr="00F34CEC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2E5101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CE6342" w:rsidRDefault="00F34CEC" w:rsidP="002E5101"/>
        </w:tc>
      </w:tr>
      <w:tr w:rsidR="00F34CEC" w:rsidRPr="00CE6342" w:rsidTr="00F34CEC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F34CEC" w:rsidRPr="00CE6342" w:rsidRDefault="00F34CEC" w:rsidP="002E5101"/>
        </w:tc>
      </w:tr>
      <w:tr w:rsidR="00F34CEC" w:rsidRPr="00692553" w:rsidTr="00F34CEC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F34CEC" w:rsidRPr="00692553" w:rsidRDefault="00F34CEC" w:rsidP="002E5101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F34CEC" w:rsidP="00D2115D">
            <w:pPr>
              <w:pStyle w:val="Heading3"/>
            </w:pPr>
            <w:r>
              <w:t>Action</w:t>
            </w:r>
            <w:r w:rsidR="00D2115D">
              <w:t>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D2115D">
            <w:pPr>
              <w:pStyle w:val="Heading3"/>
            </w:pPr>
            <w:bookmarkStart w:id="6" w:name="MinutePersonResponsible"/>
            <w:bookmarkEnd w:id="6"/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4CEC" w:rsidRPr="00692553" w:rsidRDefault="00D2115D" w:rsidP="002E5101">
            <w:pPr>
              <w:pStyle w:val="Heading3"/>
            </w:pPr>
            <w:bookmarkStart w:id="7" w:name="MinuteDeadline"/>
            <w:bookmarkEnd w:id="7"/>
            <w:r>
              <w:t>RESULT STATUS</w:t>
            </w:r>
          </w:p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2E5101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2E5101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2E5101"/>
        </w:tc>
      </w:tr>
      <w:tr w:rsidR="00F34CEC" w:rsidRPr="00692553" w:rsidTr="00D2115D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F34CEC" w:rsidRPr="00692553" w:rsidRDefault="00F34CEC" w:rsidP="002E5101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F34CEC" w:rsidRPr="00692553" w:rsidRDefault="00F34CEC" w:rsidP="002E5101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F34CEC" w:rsidRPr="00692553" w:rsidRDefault="00F34CEC" w:rsidP="002E5101"/>
        </w:tc>
      </w:tr>
      <w:tr w:rsidR="00D2115D" w:rsidRPr="00692553" w:rsidTr="002E5101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D2115D">
            <w:pPr>
              <w:pStyle w:val="Heading3"/>
            </w:pPr>
            <w:bookmarkStart w:id="8" w:name="MinuteActionItems"/>
            <w:bookmarkEnd w:id="8"/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2E5101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2115D" w:rsidRPr="00692553" w:rsidRDefault="00D2115D" w:rsidP="002E5101">
            <w:pPr>
              <w:pStyle w:val="Heading3"/>
            </w:pPr>
            <w:r>
              <w:t>Deadline</w:t>
            </w:r>
          </w:p>
        </w:tc>
      </w:tr>
      <w:tr w:rsidR="00D2115D" w:rsidRPr="00692553" w:rsidTr="002E5101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2E5101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2E5101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2E5101"/>
        </w:tc>
      </w:tr>
      <w:tr w:rsidR="00D2115D" w:rsidRPr="00692553" w:rsidTr="002E5101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D2115D" w:rsidRPr="00692553" w:rsidRDefault="00D2115D" w:rsidP="002E5101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D2115D" w:rsidRPr="00692553" w:rsidRDefault="00D2115D" w:rsidP="002E5101"/>
        </w:tc>
        <w:tc>
          <w:tcPr>
            <w:tcW w:w="1467" w:type="dxa"/>
            <w:shd w:val="clear" w:color="auto" w:fill="auto"/>
            <w:vAlign w:val="center"/>
          </w:tcPr>
          <w:p w:rsidR="00D2115D" w:rsidRPr="00692553" w:rsidRDefault="00D2115D" w:rsidP="002E5101"/>
        </w:tc>
      </w:tr>
    </w:tbl>
    <w:p w:rsidR="00D8181B" w:rsidRDefault="00D8181B"/>
    <w:tbl>
      <w:tblPr>
        <w:tblW w:w="13239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890"/>
        <w:gridCol w:w="12040"/>
        <w:gridCol w:w="12040"/>
      </w:tblGrid>
      <w:tr w:rsidR="00D40DCC" w:rsidRPr="00954110" w:rsidTr="00D40DC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D40DCC" w:rsidRPr="00954110" w:rsidRDefault="00C669AC" w:rsidP="00C669AC">
            <w:pPr>
              <w:pStyle w:val="Heading4"/>
            </w:pPr>
            <w:r>
              <w:t>8:00</w:t>
            </w:r>
          </w:p>
        </w:tc>
        <w:tc>
          <w:tcPr>
            <w:tcW w:w="180" w:type="dxa"/>
          </w:tcPr>
          <w:p w:rsidR="00D40DCC" w:rsidRDefault="00D40DCC" w:rsidP="002E5101">
            <w:pPr>
              <w:pStyle w:val="Heading4"/>
            </w:pPr>
            <w:r w:rsidRPr="00E7243F">
              <w:t>–</w:t>
            </w:r>
          </w:p>
        </w:tc>
        <w:tc>
          <w:tcPr>
            <w:tcW w:w="1890" w:type="dxa"/>
            <w:shd w:val="clear" w:color="auto" w:fill="auto"/>
            <w:tcMar>
              <w:left w:w="0" w:type="dxa"/>
            </w:tcMar>
            <w:vAlign w:val="center"/>
          </w:tcPr>
          <w:p w:rsidR="00D40DCC" w:rsidRPr="00954110" w:rsidRDefault="00C669AC" w:rsidP="00C669AC">
            <w:pPr>
              <w:pStyle w:val="Heading4"/>
            </w:pPr>
            <w:r>
              <w:t>8:30</w:t>
            </w:r>
          </w:p>
        </w:tc>
        <w:tc>
          <w:tcPr>
            <w:tcW w:w="12040" w:type="dxa"/>
          </w:tcPr>
          <w:p w:rsidR="00D40DCC" w:rsidRDefault="00D40DCC" w:rsidP="002E5101">
            <w:pPr>
              <w:pStyle w:val="Heading4"/>
            </w:pPr>
          </w:p>
        </w:tc>
        <w:tc>
          <w:tcPr>
            <w:tcW w:w="12040" w:type="dxa"/>
          </w:tcPr>
          <w:p w:rsidR="00D40DCC" w:rsidRDefault="00D40DCC" w:rsidP="002E5101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2E5101">
            <w:r>
              <w:t>Create a setup document</w:t>
            </w:r>
          </w:p>
        </w:tc>
      </w:tr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2E5101" w:rsidP="002E5101">
            <w:pPr>
              <w:pStyle w:val="Heading3"/>
            </w:pPr>
            <w:sdt>
              <w:sdtPr>
                <w:id w:val="1286772789"/>
                <w:placeholder>
                  <w:docPart w:val="A9B3E12D62D641F99822DD94A57AC469"/>
                </w:placeholder>
                <w:temporary/>
                <w:showingPlcHdr/>
              </w:sdtPr>
              <w:sdtContent>
                <w:r w:rsidR="001C0094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2E5101">
            <w:r>
              <w:t>Defining a first version of the setup document.</w:t>
            </w:r>
          </w:p>
        </w:tc>
      </w:tr>
      <w:tr w:rsidR="001C0094" w:rsidRPr="00692553" w:rsidTr="002E5101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2E5101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C669AC" w:rsidRDefault="00C669AC" w:rsidP="00C669AC">
            <w:r>
              <w:t>We need to create a document as described in the workbook.</w:t>
            </w:r>
          </w:p>
          <w:p w:rsidR="00C669AC" w:rsidRDefault="00C669AC" w:rsidP="00C669AC">
            <w:r>
              <w:br/>
              <w:t xml:space="preserve">In a </w:t>
            </w:r>
            <w:proofErr w:type="gramStart"/>
            <w:r>
              <w:t>setup-document</w:t>
            </w:r>
            <w:proofErr w:type="gramEnd"/>
            <w:r>
              <w:t xml:space="preserve"> you need to explain the processes, the requirements, the design of the website and applications. </w:t>
            </w:r>
            <w:proofErr w:type="gramStart"/>
            <w:r>
              <w:t>Further</w:t>
            </w:r>
            <w:proofErr w:type="gramEnd"/>
            <w:r>
              <w:t xml:space="preserve"> it should contain some decisions you made.</w:t>
            </w:r>
          </w:p>
          <w:p w:rsidR="00C669AC" w:rsidRDefault="00C669AC" w:rsidP="00C669AC">
            <w:r>
              <w:t>It should contain:</w:t>
            </w:r>
          </w:p>
          <w:p w:rsidR="00C669AC" w:rsidRDefault="00C669AC" w:rsidP="00C669AC">
            <w:r>
              <w:t>- Title page</w:t>
            </w:r>
          </w:p>
          <w:p w:rsidR="00C669AC" w:rsidRDefault="00C669AC" w:rsidP="00C669AC">
            <w:r>
              <w:t>o Title, student names, group name or id, date</w:t>
            </w:r>
          </w:p>
          <w:p w:rsidR="00C669AC" w:rsidRDefault="00C669AC" w:rsidP="00C669AC">
            <w:r>
              <w:t>- Table of contents</w:t>
            </w:r>
          </w:p>
          <w:p w:rsidR="00C669AC" w:rsidRDefault="00C669AC" w:rsidP="00C669AC">
            <w:r>
              <w:t>- Preface</w:t>
            </w:r>
          </w:p>
          <w:p w:rsidR="00C669AC" w:rsidRDefault="00C669AC" w:rsidP="00C669AC">
            <w:r>
              <w:t>o Short introduction of the document and a description of its chapters</w:t>
            </w:r>
          </w:p>
          <w:p w:rsidR="00C669AC" w:rsidRDefault="00C669AC" w:rsidP="00C669AC">
            <w:r>
              <w:t>- Client</w:t>
            </w:r>
          </w:p>
          <w:p w:rsidR="00C669AC" w:rsidRDefault="00C669AC" w:rsidP="00C669AC">
            <w:r>
              <w:t>o Brief description of the client and the agreements with the client</w:t>
            </w:r>
          </w:p>
          <w:p w:rsidR="00C669AC" w:rsidRDefault="00C669AC" w:rsidP="00C669AC">
            <w:r>
              <w:t>- Processes</w:t>
            </w:r>
          </w:p>
          <w:p w:rsidR="00C669AC" w:rsidRDefault="00C669AC" w:rsidP="00C669AC">
            <w:proofErr w:type="gramStart"/>
            <w:r>
              <w:t>o</w:t>
            </w:r>
            <w:proofErr w:type="gramEnd"/>
            <w:r>
              <w:t xml:space="preserve"> Description of the process of enquiring, enrolling, paying and actually visiting the event. Use an example e.g. some friends are interested in visiting a festival. They are using the internet to find such an event. Some </w:t>
            </w:r>
            <w:proofErr w:type="spellStart"/>
            <w:r>
              <w:t>enrol</w:t>
            </w:r>
            <w:proofErr w:type="spellEnd"/>
            <w:r>
              <w:t xml:space="preserve">, some </w:t>
            </w:r>
            <w:proofErr w:type="gramStart"/>
            <w:r>
              <w:t>don’t</w:t>
            </w:r>
            <w:proofErr w:type="gramEnd"/>
            <w:r>
              <w:t xml:space="preserve">. At the event itself: they have to get in. Are they staying over? How do they </w:t>
            </w:r>
            <w:proofErr w:type="spellStart"/>
            <w:r>
              <w:t>etc</w:t>
            </w:r>
            <w:proofErr w:type="spellEnd"/>
            <w:r>
              <w:t xml:space="preserve"> etc.</w:t>
            </w:r>
          </w:p>
          <w:p w:rsidR="00C669AC" w:rsidRDefault="00C669AC" w:rsidP="00C669AC">
            <w:proofErr w:type="gramStart"/>
            <w:r>
              <w:t>o</w:t>
            </w:r>
            <w:proofErr w:type="gramEnd"/>
            <w:r>
              <w:t xml:space="preserve"> Also be specific what should happen in exceptional cases e.g. somebody drops out, doesn’t pay etc.</w:t>
            </w:r>
          </w:p>
          <w:p w:rsidR="00C669AC" w:rsidRDefault="00C669AC" w:rsidP="00C669AC">
            <w:r>
              <w:t>- Functional requirements</w:t>
            </w:r>
          </w:p>
          <w:p w:rsidR="00C669AC" w:rsidRDefault="00C669AC" w:rsidP="00C669AC">
            <w:proofErr w:type="gramStart"/>
            <w:r>
              <w:lastRenderedPageBreak/>
              <w:t>o</w:t>
            </w:r>
            <w:proofErr w:type="gramEnd"/>
            <w:r>
              <w:t xml:space="preserve"> An overview of all requirements grouped by application.</w:t>
            </w:r>
          </w:p>
          <w:p w:rsidR="00C669AC" w:rsidRDefault="00C669AC" w:rsidP="00C669AC">
            <w:proofErr w:type="gramStart"/>
            <w:r>
              <w:t>o</w:t>
            </w:r>
            <w:proofErr w:type="gramEnd"/>
            <w:r>
              <w:t xml:space="preserve"> Make a so called </w:t>
            </w:r>
            <w:proofErr w:type="spellStart"/>
            <w:r>
              <w:t>MoSCoW</w:t>
            </w:r>
            <w:proofErr w:type="spellEnd"/>
            <w:r>
              <w:t xml:space="preserve"> list to specify which requirements you’re going to implement and which not.</w:t>
            </w:r>
          </w:p>
          <w:p w:rsidR="00C669AC" w:rsidRDefault="00C669AC" w:rsidP="00C669AC">
            <w:r>
              <w:t>- User interface</w:t>
            </w:r>
          </w:p>
          <w:p w:rsidR="001C0094" w:rsidRPr="00CE6342" w:rsidRDefault="00C669AC" w:rsidP="00C669AC">
            <w:proofErr w:type="gramStart"/>
            <w:r>
              <w:t>o</w:t>
            </w:r>
            <w:proofErr w:type="gramEnd"/>
            <w:r>
              <w:t xml:space="preserve"> Brief description of the use interface.</w:t>
            </w:r>
          </w:p>
        </w:tc>
      </w:tr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2E5101">
            <w:pPr>
              <w:pStyle w:val="Heading3"/>
            </w:pPr>
            <w:r>
              <w:lastRenderedPageBreak/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C669AC" w:rsidP="002E5101">
            <w:proofErr w:type="spellStart"/>
            <w:r>
              <w:t>Dmitrii</w:t>
            </w:r>
            <w:proofErr w:type="spellEnd"/>
          </w:p>
        </w:tc>
      </w:tr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2E5101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CE6342" w:rsidTr="002E5101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CE6342" w:rsidTr="002E5101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RESULT STATUS</w:t>
            </w:r>
          </w:p>
        </w:tc>
      </w:tr>
      <w:tr w:rsidR="001C0094" w:rsidRPr="00692553" w:rsidTr="002E5101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Deadline</w:t>
            </w:r>
          </w:p>
        </w:tc>
      </w:tr>
      <w:tr w:rsidR="001C0094" w:rsidRPr="00692553" w:rsidTr="002E5101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2E5101"/>
        </w:tc>
      </w:tr>
    </w:tbl>
    <w:p w:rsidR="00F34CEC" w:rsidRDefault="00F34CEC"/>
    <w:tbl>
      <w:tblPr>
        <w:tblW w:w="6954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0"/>
        <w:gridCol w:w="1260"/>
        <w:gridCol w:w="12039"/>
      </w:tblGrid>
      <w:tr w:rsidR="001C0094" w:rsidRPr="00954110" w:rsidTr="00D40DCC">
        <w:tc>
          <w:tcPr>
            <w:tcW w:w="54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0020B2" w:rsidP="000020B2">
            <w:pPr>
              <w:pStyle w:val="Heading4"/>
            </w:pPr>
            <w:r>
              <w:t>8:30</w:t>
            </w:r>
          </w:p>
        </w:tc>
        <w:tc>
          <w:tcPr>
            <w:tcW w:w="180" w:type="dxa"/>
          </w:tcPr>
          <w:p w:rsidR="001C0094" w:rsidRDefault="001C0094" w:rsidP="002E5101">
            <w:pPr>
              <w:pStyle w:val="Heading4"/>
            </w:pPr>
            <w:r w:rsidRPr="00E7243F">
              <w:t>–</w:t>
            </w:r>
          </w:p>
        </w:tc>
        <w:tc>
          <w:tcPr>
            <w:tcW w:w="1260" w:type="dxa"/>
            <w:shd w:val="clear" w:color="auto" w:fill="auto"/>
            <w:tcMar>
              <w:left w:w="0" w:type="dxa"/>
            </w:tcMar>
            <w:vAlign w:val="center"/>
          </w:tcPr>
          <w:p w:rsidR="001C0094" w:rsidRPr="00954110" w:rsidRDefault="000020B2" w:rsidP="000020B2">
            <w:pPr>
              <w:pStyle w:val="Heading4"/>
            </w:pPr>
            <w:r>
              <w:t>9:00</w:t>
            </w:r>
          </w:p>
        </w:tc>
        <w:tc>
          <w:tcPr>
            <w:tcW w:w="12040" w:type="dxa"/>
          </w:tcPr>
          <w:p w:rsidR="001C0094" w:rsidRDefault="001C0094" w:rsidP="002E5101">
            <w:pPr>
              <w:pStyle w:val="Heading4"/>
            </w:pPr>
          </w:p>
        </w:tc>
      </w:tr>
    </w:tbl>
    <w:p w:rsidR="001C0094" w:rsidRDefault="001C0094" w:rsidP="001C0094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335"/>
        <w:gridCol w:w="1170"/>
        <w:gridCol w:w="3022"/>
        <w:gridCol w:w="1748"/>
        <w:gridCol w:w="958"/>
        <w:gridCol w:w="1467"/>
      </w:tblGrid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[TASK]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0020B2" w:rsidP="002E5101">
            <w:r>
              <w:t>Process report</w:t>
            </w:r>
          </w:p>
        </w:tc>
      </w:tr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2E5101" w:rsidP="002E5101">
            <w:pPr>
              <w:pStyle w:val="Heading3"/>
            </w:pPr>
            <w:sdt>
              <w:sdtPr>
                <w:id w:val="-1437828846"/>
                <w:placeholder>
                  <w:docPart w:val="4B66066946634801A26B6631270CF2F1"/>
                </w:placeholder>
                <w:temporary/>
                <w:showingPlcHdr/>
              </w:sdtPr>
              <w:sdtContent>
                <w:r w:rsidR="001C0094">
                  <w:t>[Topic]</w:t>
                </w:r>
              </w:sdtContent>
            </w:sdt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0020B2" w:rsidP="002E5101">
            <w:r>
              <w:t>Discuss the process report and decide who is responsible for this week’s</w:t>
            </w:r>
          </w:p>
        </w:tc>
      </w:tr>
      <w:tr w:rsidR="001C0094" w:rsidRPr="00692553" w:rsidTr="002E5101">
        <w:trPr>
          <w:trHeight w:val="849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2E5101">
            <w:pPr>
              <w:pStyle w:val="Heading3"/>
            </w:pPr>
            <w:r>
              <w:t>[DESCRIPTION]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0020B2" w:rsidRDefault="000020B2" w:rsidP="000020B2">
            <w:r>
              <w:t>See: Process report</w:t>
            </w:r>
          </w:p>
          <w:p w:rsidR="000020B2" w:rsidRDefault="000020B2" w:rsidP="000020B2">
            <w:r>
              <w:t>It should contain:</w:t>
            </w:r>
          </w:p>
          <w:p w:rsidR="000020B2" w:rsidRDefault="000020B2" w:rsidP="000020B2">
            <w:r>
              <w:t>- Title page</w:t>
            </w:r>
          </w:p>
          <w:p w:rsidR="000020B2" w:rsidRDefault="000020B2" w:rsidP="000020B2">
            <w:r>
              <w:t>o Title, student names, group name or id, date</w:t>
            </w:r>
          </w:p>
          <w:p w:rsidR="000020B2" w:rsidRDefault="000020B2" w:rsidP="000020B2">
            <w:r>
              <w:t>- Table of contents</w:t>
            </w:r>
          </w:p>
          <w:p w:rsidR="000020B2" w:rsidRDefault="000020B2" w:rsidP="000020B2">
            <w:r>
              <w:t>- Preface</w:t>
            </w:r>
          </w:p>
          <w:p w:rsidR="000020B2" w:rsidRDefault="000020B2" w:rsidP="000020B2">
            <w:proofErr w:type="gramStart"/>
            <w:r>
              <w:t>o</w:t>
            </w:r>
            <w:proofErr w:type="gramEnd"/>
            <w:r>
              <w:t xml:space="preserve"> Short introduction of the document and a description of its chapters.</w:t>
            </w:r>
          </w:p>
          <w:p w:rsidR="000020B2" w:rsidRDefault="000020B2" w:rsidP="000020B2">
            <w:r>
              <w:t>- For each week:</w:t>
            </w:r>
          </w:p>
          <w:p w:rsidR="000020B2" w:rsidRDefault="000020B2" w:rsidP="000020B2">
            <w:r>
              <w:t>o Planned activities</w:t>
            </w:r>
          </w:p>
          <w:p w:rsidR="000020B2" w:rsidRDefault="000020B2" w:rsidP="000020B2">
            <w:r>
              <w:t xml:space="preserve">o Performed </w:t>
            </w:r>
            <w:proofErr w:type="spellStart"/>
            <w:r>
              <w:t>actitivties</w:t>
            </w:r>
            <w:proofErr w:type="spellEnd"/>
          </w:p>
          <w:p w:rsidR="000020B2" w:rsidRDefault="000020B2" w:rsidP="000020B2">
            <w:r>
              <w:t>o Completed activities</w:t>
            </w:r>
          </w:p>
          <w:p w:rsidR="000020B2" w:rsidRDefault="000020B2" w:rsidP="000020B2">
            <w:proofErr w:type="gramStart"/>
            <w:r>
              <w:t>o</w:t>
            </w:r>
            <w:proofErr w:type="gramEnd"/>
            <w:r>
              <w:t xml:space="preserve"> Agreements (violated?, changed?, new?)</w:t>
            </w:r>
          </w:p>
          <w:p w:rsidR="000020B2" w:rsidRDefault="000020B2" w:rsidP="000020B2">
            <w:r>
              <w:t>o Problems and challenges</w:t>
            </w:r>
          </w:p>
          <w:p w:rsidR="000020B2" w:rsidRDefault="000020B2" w:rsidP="000020B2">
            <w:r>
              <w:t>o Solutions and decisions</w:t>
            </w:r>
          </w:p>
          <w:p w:rsidR="000020B2" w:rsidRDefault="000020B2" w:rsidP="000020B2">
            <w:r>
              <w:t>o Extra achieved / completed</w:t>
            </w:r>
          </w:p>
          <w:p w:rsidR="000020B2" w:rsidRDefault="000020B2" w:rsidP="000020B2">
            <w:r>
              <w:t>o Table with activities and hours spend per group member</w:t>
            </w:r>
          </w:p>
          <w:p w:rsidR="001C0094" w:rsidRPr="00CE6342" w:rsidRDefault="000020B2" w:rsidP="000020B2">
            <w:r>
              <w:t>- For every group member: An individual reflection (what did you learn? Why is it a good or bad project for you? What would you do better next project?)</w:t>
            </w:r>
          </w:p>
        </w:tc>
      </w:tr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BD3928" w:rsidRDefault="001C0094" w:rsidP="002E5101">
            <w:pPr>
              <w:pStyle w:val="Heading3"/>
            </w:pPr>
            <w:r>
              <w:t>[PROPOSED BY]</w:t>
            </w:r>
          </w:p>
        </w:tc>
        <w:tc>
          <w:tcPr>
            <w:tcW w:w="836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69028C" w:rsidP="002E5101">
            <w:proofErr w:type="spellStart"/>
            <w:r>
              <w:t>Dmitrii</w:t>
            </w:r>
            <w:proofErr w:type="spellEnd"/>
          </w:p>
        </w:tc>
      </w:tr>
      <w:tr w:rsidR="001C0094" w:rsidRPr="00692553" w:rsidTr="002E5101">
        <w:trPr>
          <w:trHeight w:val="288"/>
        </w:trPr>
        <w:tc>
          <w:tcPr>
            <w:tcW w:w="170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Default="001C0094" w:rsidP="002E5101">
            <w:pPr>
              <w:pStyle w:val="Heading3"/>
            </w:pPr>
            <w:r>
              <w:t>DISCUSSION</w:t>
            </w:r>
          </w:p>
        </w:tc>
        <w:tc>
          <w:tcPr>
            <w:tcW w:w="8365" w:type="dxa"/>
            <w:gridSpan w:val="5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CE6342" w:rsidTr="002E5101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6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CE6342" w:rsidTr="002E5101">
        <w:trPr>
          <w:trHeight w:val="288"/>
        </w:trPr>
        <w:tc>
          <w:tcPr>
            <w:tcW w:w="10070" w:type="dxa"/>
            <w:gridSpan w:val="7"/>
            <w:shd w:val="clear" w:color="auto" w:fill="auto"/>
            <w:vAlign w:val="center"/>
          </w:tcPr>
          <w:p w:rsidR="001C0094" w:rsidRPr="00CE6342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10070" w:type="dxa"/>
            <w:gridSpan w:val="7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287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Actions TAKEN</w:t>
            </w:r>
          </w:p>
        </w:tc>
        <w:tc>
          <w:tcPr>
            <w:tcW w:w="47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DESCRIPTION</w:t>
            </w:r>
          </w:p>
        </w:tc>
        <w:tc>
          <w:tcPr>
            <w:tcW w:w="2425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RESULT STATUS</w:t>
            </w:r>
          </w:p>
        </w:tc>
      </w:tr>
      <w:tr w:rsidR="001C0094" w:rsidRPr="00692553" w:rsidTr="002E5101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2875" w:type="dxa"/>
            <w:gridSpan w:val="3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4770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425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5897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Actions DEFINED</w:t>
            </w:r>
          </w:p>
        </w:tc>
        <w:tc>
          <w:tcPr>
            <w:tcW w:w="2706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C0094" w:rsidRPr="00692553" w:rsidRDefault="001C0094" w:rsidP="002E5101">
            <w:pPr>
              <w:pStyle w:val="Heading3"/>
            </w:pPr>
            <w:r>
              <w:t>Deadline</w:t>
            </w:r>
          </w:p>
        </w:tc>
      </w:tr>
      <w:tr w:rsidR="001C0094" w:rsidRPr="00692553" w:rsidTr="002E5101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2E5101"/>
        </w:tc>
      </w:tr>
      <w:tr w:rsidR="001C0094" w:rsidRPr="00692553" w:rsidTr="002E5101">
        <w:trPr>
          <w:trHeight w:val="288"/>
        </w:trPr>
        <w:tc>
          <w:tcPr>
            <w:tcW w:w="5897" w:type="dxa"/>
            <w:gridSpan w:val="4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2706" w:type="dxa"/>
            <w:gridSpan w:val="2"/>
            <w:shd w:val="clear" w:color="auto" w:fill="auto"/>
            <w:vAlign w:val="center"/>
          </w:tcPr>
          <w:p w:rsidR="001C0094" w:rsidRPr="00692553" w:rsidRDefault="001C0094" w:rsidP="002E5101"/>
        </w:tc>
        <w:tc>
          <w:tcPr>
            <w:tcW w:w="1467" w:type="dxa"/>
            <w:shd w:val="clear" w:color="auto" w:fill="auto"/>
            <w:vAlign w:val="center"/>
          </w:tcPr>
          <w:p w:rsidR="001C0094" w:rsidRPr="00692553" w:rsidRDefault="001C0094" w:rsidP="002E5101"/>
        </w:tc>
      </w:tr>
    </w:tbl>
    <w:p w:rsidR="001C0094" w:rsidRDefault="001C0094"/>
    <w:p w:rsidR="001C0094" w:rsidRDefault="001C0094"/>
    <w:p w:rsidR="001C0094" w:rsidRDefault="001C0094"/>
    <w:bookmarkEnd w:id="3"/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1A58FC">
        <w:trPr>
          <w:trHeight w:val="288"/>
        </w:trPr>
        <w:tc>
          <w:tcPr>
            <w:tcW w:w="1887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183" w:type="dxa"/>
            <w:shd w:val="clear" w:color="auto" w:fill="auto"/>
            <w:vAlign w:val="center"/>
          </w:tcPr>
          <w:p w:rsidR="00987202" w:rsidRPr="00692553" w:rsidRDefault="00987202" w:rsidP="00D621F4"/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7C"/>
    <w:rsid w:val="000020B2"/>
    <w:rsid w:val="000145A5"/>
    <w:rsid w:val="00043514"/>
    <w:rsid w:val="001A58FC"/>
    <w:rsid w:val="001C0094"/>
    <w:rsid w:val="002138F0"/>
    <w:rsid w:val="002E5101"/>
    <w:rsid w:val="0031517C"/>
    <w:rsid w:val="00344FA0"/>
    <w:rsid w:val="00417272"/>
    <w:rsid w:val="00423E89"/>
    <w:rsid w:val="00456620"/>
    <w:rsid w:val="00483D86"/>
    <w:rsid w:val="00495E0E"/>
    <w:rsid w:val="004D71EC"/>
    <w:rsid w:val="005052C5"/>
    <w:rsid w:val="00531002"/>
    <w:rsid w:val="005F58B2"/>
    <w:rsid w:val="0069028C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732A6"/>
    <w:rsid w:val="00B84015"/>
    <w:rsid w:val="00BB5323"/>
    <w:rsid w:val="00BD3928"/>
    <w:rsid w:val="00BD62A9"/>
    <w:rsid w:val="00BF65DF"/>
    <w:rsid w:val="00C166AB"/>
    <w:rsid w:val="00C669AC"/>
    <w:rsid w:val="00CB3760"/>
    <w:rsid w:val="00CE6342"/>
    <w:rsid w:val="00D2115D"/>
    <w:rsid w:val="00D40DCC"/>
    <w:rsid w:val="00D621F4"/>
    <w:rsid w:val="00D8181B"/>
    <w:rsid w:val="00E43BAB"/>
    <w:rsid w:val="00E4591C"/>
    <w:rsid w:val="00E60E43"/>
    <w:rsid w:val="00E71DBA"/>
    <w:rsid w:val="00EA2581"/>
    <w:rsid w:val="00EC30C6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B75970-7F75-497C-85AE-0476847A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274832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01566A3529AD46A09747DAD1598B5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23E-046B-4A63-ACB8-47F6B995CAF1}"/>
      </w:docPartPr>
      <w:docPartBody>
        <w:p w:rsidR="009F56BC" w:rsidRDefault="00274832" w:rsidP="00274832">
          <w:pPr>
            <w:pStyle w:val="01566A3529AD46A09747DAD1598B5E24"/>
          </w:pPr>
          <w:r>
            <w:t>[Topic]</w:t>
          </w:r>
        </w:p>
      </w:docPartBody>
    </w:docPart>
    <w:docPart>
      <w:docPartPr>
        <w:name w:val="A9B3E12D62D641F99822DD94A57AC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48D61-68D3-4DB6-949C-3143AA82B82D}"/>
      </w:docPartPr>
      <w:docPartBody>
        <w:p w:rsidR="00F63821" w:rsidRDefault="009F56BC" w:rsidP="009F56BC">
          <w:pPr>
            <w:pStyle w:val="A9B3E12D62D641F99822DD94A57AC469"/>
          </w:pPr>
          <w:r>
            <w:t>[Topic]</w:t>
          </w:r>
        </w:p>
      </w:docPartBody>
    </w:docPart>
    <w:docPart>
      <w:docPartPr>
        <w:name w:val="4B66066946634801A26B6631270CF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0DF1-ADAD-42D5-A8D9-58D4473EF1D6}"/>
      </w:docPartPr>
      <w:docPartBody>
        <w:p w:rsidR="00F63821" w:rsidRDefault="009F56BC" w:rsidP="009F56BC">
          <w:pPr>
            <w:pStyle w:val="4B66066946634801A26B6631270CF2F1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6"/>
    <w:rsid w:val="00274832"/>
    <w:rsid w:val="005608D1"/>
    <w:rsid w:val="00662661"/>
    <w:rsid w:val="008C0072"/>
    <w:rsid w:val="009F56BC"/>
    <w:rsid w:val="00CA45CA"/>
    <w:rsid w:val="00E746E8"/>
    <w:rsid w:val="00F032B6"/>
    <w:rsid w:val="00F63821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  <w:style w:type="paragraph" w:customStyle="1" w:styleId="A52DCE92A0E54274870AA9E134F37233">
    <w:name w:val="A52DCE92A0E54274870AA9E134F37233"/>
    <w:rsid w:val="00274832"/>
  </w:style>
  <w:style w:type="paragraph" w:customStyle="1" w:styleId="F137F88828134D54A07E264EDD2B49A6">
    <w:name w:val="F137F88828134D54A07E264EDD2B49A6"/>
    <w:rsid w:val="00274832"/>
  </w:style>
  <w:style w:type="paragraph" w:customStyle="1" w:styleId="DE96A980003F4C4E815779BBFB477DD8">
    <w:name w:val="DE96A980003F4C4E815779BBFB477DD8"/>
    <w:rsid w:val="00274832"/>
  </w:style>
  <w:style w:type="paragraph" w:customStyle="1" w:styleId="7649B864DA5E47E89F8FA4A1F43D2194">
    <w:name w:val="7649B864DA5E47E89F8FA4A1F43D2194"/>
    <w:rsid w:val="00274832"/>
  </w:style>
  <w:style w:type="paragraph" w:customStyle="1" w:styleId="CFBB45200806469CA449BB569C9911D8">
    <w:name w:val="CFBB45200806469CA449BB569C9911D8"/>
    <w:rsid w:val="00274832"/>
  </w:style>
  <w:style w:type="paragraph" w:customStyle="1" w:styleId="FBF3C4B0637E4F2C8675943BB2018C29">
    <w:name w:val="FBF3C4B0637E4F2C8675943BB2018C29"/>
    <w:rsid w:val="00274832"/>
  </w:style>
  <w:style w:type="paragraph" w:customStyle="1" w:styleId="32B9B889D9474F35908433653A2C359E">
    <w:name w:val="32B9B889D9474F35908433653A2C359E"/>
    <w:rsid w:val="00274832"/>
  </w:style>
  <w:style w:type="paragraph" w:customStyle="1" w:styleId="37F7BA8700A54A0488BFBF55D22EDF54">
    <w:name w:val="37F7BA8700A54A0488BFBF55D22EDF54"/>
    <w:rsid w:val="00274832"/>
  </w:style>
  <w:style w:type="paragraph" w:customStyle="1" w:styleId="77E06AA17A1D450AAF43BE7CE9216EF2">
    <w:name w:val="77E06AA17A1D450AAF43BE7CE9216EF2"/>
    <w:rsid w:val="00274832"/>
  </w:style>
  <w:style w:type="paragraph" w:customStyle="1" w:styleId="E13AEE830A2B48B6AAB8666AB512935A">
    <w:name w:val="E13AEE830A2B48B6AAB8666AB512935A"/>
    <w:rsid w:val="00274832"/>
  </w:style>
  <w:style w:type="paragraph" w:customStyle="1" w:styleId="14530C862C7343998831D6666AEA0D65">
    <w:name w:val="14530C862C7343998831D6666AEA0D65"/>
    <w:rsid w:val="00274832"/>
  </w:style>
  <w:style w:type="paragraph" w:customStyle="1" w:styleId="477BCE9E18BF4599B323735D655119E1">
    <w:name w:val="477BCE9E18BF4599B323735D655119E1"/>
    <w:rsid w:val="00274832"/>
  </w:style>
  <w:style w:type="paragraph" w:customStyle="1" w:styleId="D9A395FDC3E54EB8B132C21EE29F1085">
    <w:name w:val="D9A395FDC3E54EB8B132C21EE29F1085"/>
    <w:rsid w:val="00274832"/>
  </w:style>
  <w:style w:type="paragraph" w:customStyle="1" w:styleId="8FD762B08B414630BF7A72E9D3025D80">
    <w:name w:val="8FD762B08B414630BF7A72E9D3025D80"/>
    <w:rsid w:val="00274832"/>
  </w:style>
  <w:style w:type="paragraph" w:customStyle="1" w:styleId="AF5B33BD39EA42A6A7C51CE4E7FC9851">
    <w:name w:val="AF5B33BD39EA42A6A7C51CE4E7FC9851"/>
    <w:rsid w:val="00274832"/>
  </w:style>
  <w:style w:type="paragraph" w:customStyle="1" w:styleId="2105C49E84E94D7EA2B8E60AEF2CCCD9">
    <w:name w:val="2105C49E84E94D7EA2B8E60AEF2CCCD9"/>
    <w:rsid w:val="00274832"/>
  </w:style>
  <w:style w:type="paragraph" w:customStyle="1" w:styleId="01566A3529AD46A09747DAD1598B5E24">
    <w:name w:val="01566A3529AD46A09747DAD1598B5E24"/>
    <w:rsid w:val="00274832"/>
  </w:style>
  <w:style w:type="paragraph" w:customStyle="1" w:styleId="E3F23A7794024E40AF07F7E53DDC0662">
    <w:name w:val="E3F23A7794024E40AF07F7E53DDC0662"/>
    <w:rsid w:val="00274832"/>
  </w:style>
  <w:style w:type="paragraph" w:customStyle="1" w:styleId="849FD228FA1B44F3869A83300D7C5DB0">
    <w:name w:val="849FD228FA1B44F3869A83300D7C5DB0"/>
    <w:rsid w:val="00274832"/>
  </w:style>
  <w:style w:type="paragraph" w:customStyle="1" w:styleId="F32537E9B6074CA4AE7D173793627648">
    <w:name w:val="F32537E9B6074CA4AE7D173793627648"/>
    <w:rsid w:val="00274832"/>
  </w:style>
  <w:style w:type="paragraph" w:customStyle="1" w:styleId="802127BF69724D36AA7776443987F808">
    <w:name w:val="802127BF69724D36AA7776443987F808"/>
    <w:rsid w:val="00274832"/>
  </w:style>
  <w:style w:type="paragraph" w:customStyle="1" w:styleId="14A932FDC8F94F9FB557C8A5AF9ED718">
    <w:name w:val="14A932FDC8F94F9FB557C8A5AF9ED718"/>
    <w:rsid w:val="00274832"/>
  </w:style>
  <w:style w:type="paragraph" w:customStyle="1" w:styleId="13A371D6F359412B8E131AF5981DC7A3">
    <w:name w:val="13A371D6F359412B8E131AF5981DC7A3"/>
    <w:rsid w:val="00274832"/>
  </w:style>
  <w:style w:type="paragraph" w:customStyle="1" w:styleId="4B189A59E9364B76940A8539E7D982ED">
    <w:name w:val="4B189A59E9364B76940A8539E7D982ED"/>
    <w:rsid w:val="00274832"/>
  </w:style>
  <w:style w:type="paragraph" w:customStyle="1" w:styleId="11269B6AE8004D488F32BA4711C999DE">
    <w:name w:val="11269B6AE8004D488F32BA4711C999DE"/>
    <w:rsid w:val="00274832"/>
  </w:style>
  <w:style w:type="paragraph" w:customStyle="1" w:styleId="EAB9F6D2CF1848F6881BE4624F22E77F">
    <w:name w:val="EAB9F6D2CF1848F6881BE4624F22E77F"/>
    <w:rsid w:val="00274832"/>
  </w:style>
  <w:style w:type="paragraph" w:customStyle="1" w:styleId="97AE12D6BB224F4CA944EDB6C5F13FEB">
    <w:name w:val="97AE12D6BB224F4CA944EDB6C5F13FEB"/>
    <w:rsid w:val="00274832"/>
  </w:style>
  <w:style w:type="paragraph" w:customStyle="1" w:styleId="B791D9A0EE0D4043BFFE598C19242EBB">
    <w:name w:val="B791D9A0EE0D4043BFFE598C19242EBB"/>
    <w:rsid w:val="00274832"/>
  </w:style>
  <w:style w:type="paragraph" w:customStyle="1" w:styleId="CBE74D69AFF24D7792B78E3F9D2DA479">
    <w:name w:val="CBE74D69AFF24D7792B78E3F9D2DA479"/>
    <w:rsid w:val="00274832"/>
  </w:style>
  <w:style w:type="paragraph" w:customStyle="1" w:styleId="DA779965060F477B89DD9E185565CF87">
    <w:name w:val="DA779965060F477B89DD9E185565CF87"/>
    <w:rsid w:val="00274832"/>
  </w:style>
  <w:style w:type="paragraph" w:customStyle="1" w:styleId="A3A84658E25D4DE3ABBAE25E7911F6AC">
    <w:name w:val="A3A84658E25D4DE3ABBAE25E7911F6AC"/>
    <w:rsid w:val="00274832"/>
  </w:style>
  <w:style w:type="paragraph" w:customStyle="1" w:styleId="B0360E2D2F6C4B01A72BBE7B4C9148AE">
    <w:name w:val="B0360E2D2F6C4B01A72BBE7B4C9148AE"/>
    <w:rsid w:val="00274832"/>
  </w:style>
  <w:style w:type="paragraph" w:customStyle="1" w:styleId="32D755D22F134B1D88AB2E3AE7F5E70B">
    <w:name w:val="32D755D22F134B1D88AB2E3AE7F5E70B"/>
    <w:rsid w:val="00274832"/>
  </w:style>
  <w:style w:type="paragraph" w:customStyle="1" w:styleId="CF5593BE35A247B6A3FA153AB0E001E4">
    <w:name w:val="CF5593BE35A247B6A3FA153AB0E001E4"/>
    <w:rsid w:val="00274832"/>
  </w:style>
  <w:style w:type="paragraph" w:customStyle="1" w:styleId="453C5A2D4B4F4CACB072ED7A56C3E7DA">
    <w:name w:val="453C5A2D4B4F4CACB072ED7A56C3E7DA"/>
    <w:rsid w:val="00274832"/>
  </w:style>
  <w:style w:type="paragraph" w:customStyle="1" w:styleId="420B70F1F630463FB9E930FF28E7AEE1">
    <w:name w:val="420B70F1F630463FB9E930FF28E7AEE1"/>
    <w:rsid w:val="00274832"/>
  </w:style>
  <w:style w:type="paragraph" w:customStyle="1" w:styleId="B85C6CF5F8C2479F9CC973B049A029B4">
    <w:name w:val="B85C6CF5F8C2479F9CC973B049A029B4"/>
    <w:rsid w:val="00274832"/>
  </w:style>
  <w:style w:type="paragraph" w:customStyle="1" w:styleId="EDC04D9E38F848D4AD0357E8BD54B524">
    <w:name w:val="EDC04D9E38F848D4AD0357E8BD54B524"/>
    <w:rsid w:val="00274832"/>
  </w:style>
  <w:style w:type="paragraph" w:customStyle="1" w:styleId="33FB528BEA6A421DA6E75B77D54D1590">
    <w:name w:val="33FB528BEA6A421DA6E75B77D54D1590"/>
    <w:rsid w:val="00274832"/>
  </w:style>
  <w:style w:type="paragraph" w:customStyle="1" w:styleId="B2DBA469403A4051A777FFF60E53BD51">
    <w:name w:val="B2DBA469403A4051A777FFF60E53BD51"/>
    <w:rsid w:val="00274832"/>
  </w:style>
  <w:style w:type="paragraph" w:customStyle="1" w:styleId="315F15F70C7A4D35A2749E549523795C">
    <w:name w:val="315F15F70C7A4D35A2749E549523795C"/>
    <w:rsid w:val="00274832"/>
  </w:style>
  <w:style w:type="paragraph" w:customStyle="1" w:styleId="1830A4CA38FB4C1285ED0BD8F48E3F8C">
    <w:name w:val="1830A4CA38FB4C1285ED0BD8F48E3F8C"/>
    <w:rsid w:val="00274832"/>
  </w:style>
  <w:style w:type="paragraph" w:customStyle="1" w:styleId="6087601ED5AA477A97E6E625B8B7BD9D">
    <w:name w:val="6087601ED5AA477A97E6E625B8B7BD9D"/>
    <w:rsid w:val="00274832"/>
  </w:style>
  <w:style w:type="paragraph" w:customStyle="1" w:styleId="8E91D9CE93F046F6B3FC4DD38CB1026E">
    <w:name w:val="8E91D9CE93F046F6B3FC4DD38CB1026E"/>
    <w:rsid w:val="00274832"/>
  </w:style>
  <w:style w:type="paragraph" w:customStyle="1" w:styleId="D4CCBF57B3B5463489A14F22506E81CA">
    <w:name w:val="D4CCBF57B3B5463489A14F22506E81CA"/>
    <w:rsid w:val="00274832"/>
  </w:style>
  <w:style w:type="paragraph" w:customStyle="1" w:styleId="9C5D701D6C97456E85DB69B276F05227">
    <w:name w:val="9C5D701D6C97456E85DB69B276F05227"/>
    <w:rsid w:val="00274832"/>
  </w:style>
  <w:style w:type="paragraph" w:customStyle="1" w:styleId="13DBB2CD5557462587419B5E3F7AEF9F">
    <w:name w:val="13DBB2CD5557462587419B5E3F7AEF9F"/>
    <w:rsid w:val="00274832"/>
  </w:style>
  <w:style w:type="paragraph" w:customStyle="1" w:styleId="98A930BF6C3E4306BB054520FF67AE07">
    <w:name w:val="98A930BF6C3E4306BB054520FF67AE07"/>
    <w:rsid w:val="00274832"/>
  </w:style>
  <w:style w:type="paragraph" w:customStyle="1" w:styleId="1B95B23E0ED941AD924B4F1C11B36E59">
    <w:name w:val="1B95B23E0ED941AD924B4F1C11B36E59"/>
    <w:rsid w:val="009F56BC"/>
  </w:style>
  <w:style w:type="paragraph" w:customStyle="1" w:styleId="F3A2206B362949CA8C0EB3F7CAEACD0F">
    <w:name w:val="F3A2206B362949CA8C0EB3F7CAEACD0F"/>
    <w:rsid w:val="009F56BC"/>
  </w:style>
  <w:style w:type="paragraph" w:customStyle="1" w:styleId="3EFD6E33AF044629A3DC0AB78D7D8D26">
    <w:name w:val="3EFD6E33AF044629A3DC0AB78D7D8D26"/>
    <w:rsid w:val="009F56BC"/>
  </w:style>
  <w:style w:type="paragraph" w:customStyle="1" w:styleId="9BA03F9193AC44D9B6609F889DEB2775">
    <w:name w:val="9BA03F9193AC44D9B6609F889DEB2775"/>
    <w:rsid w:val="009F56BC"/>
  </w:style>
  <w:style w:type="paragraph" w:customStyle="1" w:styleId="86B4D5B4E93E4167ADD9A749670EF9D6">
    <w:name w:val="86B4D5B4E93E4167ADD9A749670EF9D6"/>
    <w:rsid w:val="009F56BC"/>
  </w:style>
  <w:style w:type="paragraph" w:customStyle="1" w:styleId="E010DC0B903C47C3A3AF0E56410805C4">
    <w:name w:val="E010DC0B903C47C3A3AF0E56410805C4"/>
    <w:rsid w:val="009F56BC"/>
  </w:style>
  <w:style w:type="paragraph" w:customStyle="1" w:styleId="756AF0ECA4CE4369BDF0E0F7C8A5A1B3">
    <w:name w:val="756AF0ECA4CE4369BDF0E0F7C8A5A1B3"/>
    <w:rsid w:val="009F56BC"/>
  </w:style>
  <w:style w:type="paragraph" w:customStyle="1" w:styleId="490EC03F5F0341A78E7DF1DF75A7C0E0">
    <w:name w:val="490EC03F5F0341A78E7DF1DF75A7C0E0"/>
    <w:rsid w:val="009F56BC"/>
  </w:style>
  <w:style w:type="paragraph" w:customStyle="1" w:styleId="D2ADDE7024474A14ADF552D175AFDCDC">
    <w:name w:val="D2ADDE7024474A14ADF552D175AFDCDC"/>
    <w:rsid w:val="009F56BC"/>
  </w:style>
  <w:style w:type="paragraph" w:customStyle="1" w:styleId="1B2D24F184D640C5B6F1A27BF8C4B5C4">
    <w:name w:val="1B2D24F184D640C5B6F1A27BF8C4B5C4"/>
    <w:rsid w:val="009F56BC"/>
  </w:style>
  <w:style w:type="paragraph" w:customStyle="1" w:styleId="A9B3E12D62D641F99822DD94A57AC469">
    <w:name w:val="A9B3E12D62D641F99822DD94A57AC469"/>
    <w:rsid w:val="009F56BC"/>
  </w:style>
  <w:style w:type="paragraph" w:customStyle="1" w:styleId="8FA93CFD13CD4629ACAC0A3AA0B85E1A">
    <w:name w:val="8FA93CFD13CD4629ACAC0A3AA0B85E1A"/>
    <w:rsid w:val="009F56BC"/>
  </w:style>
  <w:style w:type="paragraph" w:customStyle="1" w:styleId="797D505DBC51425987A7614ADB971FDE">
    <w:name w:val="797D505DBC51425987A7614ADB971FDE"/>
    <w:rsid w:val="009F56BC"/>
  </w:style>
  <w:style w:type="paragraph" w:customStyle="1" w:styleId="4B66066946634801A26B6631270CF2F1">
    <w:name w:val="4B66066946634801A26B6631270CF2F1"/>
    <w:rsid w:val="009F56BC"/>
  </w:style>
  <w:style w:type="paragraph" w:customStyle="1" w:styleId="9488C5AD73344C5F84E5E3CB9AE48C8C">
    <w:name w:val="9488C5AD73344C5F84E5E3CB9AE48C8C"/>
    <w:rsid w:val="009F56BC"/>
  </w:style>
  <w:style w:type="paragraph" w:customStyle="1" w:styleId="5C537526FCBA406E9DE4CBF11A137499">
    <w:name w:val="5C537526FCBA406E9DE4CBF11A137499"/>
    <w:rsid w:val="009F56BC"/>
  </w:style>
  <w:style w:type="paragraph" w:customStyle="1" w:styleId="000BA9B72F034C78981961860002F263">
    <w:name w:val="000BA9B72F034C78981961860002F263"/>
    <w:rsid w:val="009F56BC"/>
  </w:style>
  <w:style w:type="paragraph" w:customStyle="1" w:styleId="E9635651BCB04E4E9A54860E9E91DD26">
    <w:name w:val="E9635651BCB04E4E9A54860E9E91DD26"/>
    <w:rsid w:val="009F56BC"/>
  </w:style>
  <w:style w:type="paragraph" w:customStyle="1" w:styleId="589BA1DC9573468C841E16169ABE0236">
    <w:name w:val="589BA1DC9573468C841E16169ABE0236"/>
    <w:rsid w:val="009F56BC"/>
  </w:style>
  <w:style w:type="paragraph" w:customStyle="1" w:styleId="F1B73CCB417D4D478E797C4825DDC4E2">
    <w:name w:val="F1B73CCB417D4D478E797C4825DDC4E2"/>
    <w:rsid w:val="009F56BC"/>
  </w:style>
  <w:style w:type="paragraph" w:customStyle="1" w:styleId="ABA9FDF277E74AF4B872740F26F0EAEA">
    <w:name w:val="ABA9FDF277E74AF4B872740F26F0EAEA"/>
    <w:rsid w:val="00F63821"/>
  </w:style>
  <w:style w:type="paragraph" w:customStyle="1" w:styleId="196D36595DE54DE2A634BBF9F1FEE196">
    <w:name w:val="196D36595DE54DE2A634BBF9F1FEE196"/>
    <w:rsid w:val="00F638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FF1A94-EF5D-404A-A029-2CDC85177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16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Dmitry Orlov</dc:creator>
  <cp:keywords/>
  <dc:description/>
  <cp:lastModifiedBy>Dmitry Orlov</cp:lastModifiedBy>
  <cp:revision>1</cp:revision>
  <cp:lastPrinted>2004-01-21T19:22:00Z</cp:lastPrinted>
  <dcterms:created xsi:type="dcterms:W3CDTF">2016-02-23T22:51:00Z</dcterms:created>
  <dcterms:modified xsi:type="dcterms:W3CDTF">2016-02-27T18:24:00Z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