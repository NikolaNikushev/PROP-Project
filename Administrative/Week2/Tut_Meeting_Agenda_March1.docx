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Tutor/Client </w:t>
      </w:r>
      <w:r w:rsidR="00396911">
        <w:t>Meeting 3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3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396911" w:rsidP="005F58B2">
                <w:pPr>
                  <w:pStyle w:val="Details"/>
                </w:pPr>
                <w:r>
                  <w:t>March 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Start w:id="0" w:name="MinuteTopic"/>
          <w:bookmarkStart w:id="1" w:name="MinuteItems"/>
          <w:bookmarkStart w:id="2" w:name="MinuteTopicSection"/>
          <w:bookmarkEnd w:id="0"/>
          <w:bookmarkEnd w:id="1"/>
          <w:p w:rsidR="00BD3928" w:rsidRPr="00954110" w:rsidRDefault="00B944CE" w:rsidP="005F58B2">
            <w:pPr>
              <w:pStyle w:val="Heading4"/>
            </w:pPr>
            <w:sdt>
              <w:sdtPr>
                <w:alias w:val="Start"/>
                <w:tag w:val="Start"/>
                <w:id w:val="44968168"/>
                <w:placeholder>
                  <w:docPart w:val="77E06AA17A1D450AAF43BE7CE9216EF2"/>
                </w:placeholder>
                <w:temporary/>
                <w:showingPlcHdr/>
              </w:sdtPr>
              <w:sdtEndPr/>
              <w:sdtContent>
                <w:r w:rsidR="00BD3928">
                  <w:t>[Start Time]</w:t>
                </w:r>
              </w:sdtContent>
            </w:sdt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B944CE" w:rsidP="00BD3928">
            <w:pPr>
              <w:pStyle w:val="Heading4"/>
            </w:pPr>
            <w:sdt>
              <w:sdtPr>
                <w:alias w:val="End"/>
                <w:tag w:val="End"/>
                <w:id w:val="44968194"/>
                <w:placeholder>
                  <w:docPart w:val="E13AEE830A2B48B6AAB8666AB512935A"/>
                </w:placeholder>
                <w:temporary/>
                <w:showingPlcHdr/>
              </w:sdtPr>
              <w:sdtEndPr/>
              <w:sdtContent>
                <w:r w:rsidR="00BD3928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48425691"/>
            <w:placeholder>
              <w:docPart w:val="14530C862C7343998831D6666AEA0D65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BD3928" w:rsidRDefault="00BD3928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bookmarkStart w:id="3" w:name="MinuteDiscussion" w:displacedByCustomXml="next"/>
          <w:bookmarkEnd w:id="3" w:displacedByCustomXml="next"/>
          <w:sdt>
            <w:sdtPr>
              <w:id w:val="44968333"/>
              <w:placeholder>
                <w:docPart w:val="D9A395FDC3E54EB8B132C21EE29F1085"/>
              </w:placeholder>
              <w:temporary/>
              <w:showingPlcHdr/>
            </w:sdtPr>
            <w:sdtEndPr/>
            <w:sdtContent>
              <w:p w:rsidR="00E71DBA" w:rsidRPr="00692553" w:rsidRDefault="00BD3928" w:rsidP="00D8181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D93A50" w:rsidP="00D93A50">
            <w:r>
              <w:t xml:space="preserve">Event promotion and advertisement 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B944CE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EndPr/>
              <w:sdtContent>
                <w:r w:rsidR="00BD3928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93A50" w:rsidP="005052C5">
            <w:r>
              <w:t xml:space="preserve">Is it included in the scope of our work? Are we responsible of the </w:t>
            </w:r>
            <w:proofErr w:type="gramStart"/>
            <w:r>
              <w:t>event’s  promotion</w:t>
            </w:r>
            <w:proofErr w:type="gramEnd"/>
            <w:r>
              <w:t xml:space="preserve">. 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B944CE" w:rsidP="00D8181B">
            <w:pPr>
              <w:pStyle w:val="Heading3"/>
            </w:pPr>
            <w:sdt>
              <w:sdtPr>
                <w:id w:val="40102982"/>
                <w:placeholder>
                  <w:docPart w:val="E3F23A7794024E40AF07F7E53DDC0662"/>
                </w:placeholder>
                <w:temporary/>
                <w:showingPlcHdr/>
              </w:sdtPr>
              <w:sdtEndPr/>
              <w:sdtContent>
                <w:r w:rsidR="00BD3928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E721C2" w:rsidP="005052C5">
            <w:r>
              <w:t>To be defined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Start"/>
                <w:tag w:val="Start"/>
                <w:id w:val="-1255271031"/>
                <w:placeholder>
                  <w:docPart w:val="849FD228FA1B44F3869A83300D7C5DB0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End"/>
                <w:tag w:val="End"/>
                <w:id w:val="-2045893332"/>
                <w:placeholder>
                  <w:docPart w:val="F32537E9B6074CA4AE7D173793627648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520349263"/>
            <w:placeholder>
              <w:docPart w:val="802127BF69724D36AA7776443987F808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882441354"/>
              <w:placeholder>
                <w:docPart w:val="14A932FDC8F94F9FB557C8A5AF9ED718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B944CE" w:rsidP="003F4E8B">
            <w:r>
              <w:t>Personnel and Partners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1536803068"/>
                <w:placeholder>
                  <w:docPart w:val="13A371D6F359412B8E131AF5981DC7A3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B944CE" w:rsidP="003F4E8B">
            <w:r>
              <w:t>Discuss participating companies and their roles.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937592083"/>
                <w:placeholder>
                  <w:docPart w:val="4B189A59E9364B76940A8539E7D982ED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B944CE" w:rsidP="003F4E8B">
            <w:r>
              <w:t>TBD</w:t>
            </w:r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Start"/>
                <w:tag w:val="Start"/>
                <w:id w:val="678085236"/>
                <w:placeholder>
                  <w:docPart w:val="A3A84658E25D4DE3ABBAE25E7911F6AC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End"/>
                <w:tag w:val="End"/>
                <w:id w:val="1307503971"/>
                <w:placeholder>
                  <w:docPart w:val="B0360E2D2F6C4B01A72BBE7B4C9148AE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506944745"/>
            <w:placeholder>
              <w:docPart w:val="32D755D22F134B1D88AB2E3AE7F5E70B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232433601"/>
              <w:placeholder>
                <w:docPart w:val="CF5593BE35A247B6A3FA153AB0E001E4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>
            <w:bookmarkStart w:id="6" w:name="_GoBack"/>
            <w:bookmarkEnd w:id="6"/>
          </w:p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356814443"/>
                <w:placeholder>
                  <w:docPart w:val="453C5A2D4B4F4CACB072ED7A56C3E7DA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1091080697"/>
                <w:placeholder>
                  <w:docPart w:val="420B70F1F630463FB9E930FF28E7AEE1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Start"/>
                <w:tag w:val="Start"/>
                <w:id w:val="1585189267"/>
                <w:placeholder>
                  <w:docPart w:val="B85C6CF5F8C2479F9CC973B049A029B4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End"/>
                <w:tag w:val="End"/>
                <w:id w:val="-1918933577"/>
                <w:placeholder>
                  <w:docPart w:val="EDC04D9E38F848D4AD0357E8BD54B524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2019961323"/>
            <w:placeholder>
              <w:docPart w:val="33FB528BEA6A421DA6E75B77D54D1590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1625434323"/>
              <w:placeholder>
                <w:docPart w:val="B2DBA469403A4051A777FFF60E53BD51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1981814629"/>
                <w:placeholder>
                  <w:docPart w:val="315F15F70C7A4D35A2749E549523795C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711261417"/>
                <w:placeholder>
                  <w:docPart w:val="1830A4CA38FB4C1285ED0BD8F48E3F8C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End w:id="2"/>
          <w:p w:rsidR="004D71EC" w:rsidRPr="00954110" w:rsidRDefault="00B944CE" w:rsidP="003F4E8B">
            <w:pPr>
              <w:pStyle w:val="Heading4"/>
            </w:pPr>
            <w:sdt>
              <w:sdtPr>
                <w:alias w:val="Start"/>
                <w:tag w:val="Start"/>
                <w:id w:val="-761922299"/>
                <w:placeholder>
                  <w:docPart w:val="6087601ED5AA477A97E6E625B8B7BD9D"/>
                </w:placeholder>
                <w:temporary/>
                <w:showingPlcHdr/>
              </w:sdtPr>
              <w:sdtEndPr/>
              <w:sdtContent>
                <w:r w:rsidR="004D71EC"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B944CE" w:rsidP="003F4E8B">
            <w:pPr>
              <w:pStyle w:val="Heading4"/>
            </w:pPr>
            <w:sdt>
              <w:sdtPr>
                <w:alias w:val="End"/>
                <w:tag w:val="End"/>
                <w:id w:val="94988656"/>
                <w:placeholder>
                  <w:docPart w:val="8E91D9CE93F046F6B3FC4DD38CB1026E"/>
                </w:placeholder>
                <w:temporary/>
                <w:showingPlcHdr/>
              </w:sdtPr>
              <w:sdtEndPr/>
              <w:sdtContent>
                <w:r w:rsidR="004D71EC"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329319307"/>
            <w:placeholder>
              <w:docPart w:val="D4CCBF57B3B5463489A14F22506E81CA"/>
            </w:placeholder>
            <w:temporary/>
            <w:showingPlcHdr/>
          </w:sdtPr>
          <w:sdtEndPr/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-1265768015"/>
              <w:placeholder>
                <w:docPart w:val="9C5D701D6C97456E85DB69B276F05227"/>
              </w:placeholder>
              <w:temporary/>
              <w:showingPlcHdr/>
            </w:sdtPr>
            <w:sdtEndPr/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2038961910"/>
                <w:placeholder>
                  <w:docPart w:val="13DBB2CD5557462587419B5E3F7AEF9F"/>
                </w:placeholder>
                <w:temporary/>
                <w:showingPlcHdr/>
              </w:sdtPr>
              <w:sdtEndPr/>
              <w:sdtContent>
                <w:r w:rsidR="004D71EC"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B944CE" w:rsidP="003F4E8B">
            <w:pPr>
              <w:pStyle w:val="Heading3"/>
            </w:pPr>
            <w:sdt>
              <w:sdtPr>
                <w:id w:val="-1912692852"/>
                <w:placeholder>
                  <w:docPart w:val="98A930BF6C3E4306BB054520FF67AE07"/>
                </w:placeholder>
                <w:temporary/>
                <w:showingPlcHdr/>
              </w:sdtPr>
              <w:sdtEndPr/>
              <w:sdtContent>
                <w:r w:rsidR="004D71EC"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396911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41E17"/>
    <w:rsid w:val="00AE3851"/>
    <w:rsid w:val="00B732A6"/>
    <w:rsid w:val="00B84015"/>
    <w:rsid w:val="00B944CE"/>
    <w:rsid w:val="00BB5323"/>
    <w:rsid w:val="00BD3928"/>
    <w:rsid w:val="00BF65DF"/>
    <w:rsid w:val="00C166AB"/>
    <w:rsid w:val="00CB3760"/>
    <w:rsid w:val="00CE6342"/>
    <w:rsid w:val="00D621F4"/>
    <w:rsid w:val="00D8181B"/>
    <w:rsid w:val="00D93A50"/>
    <w:rsid w:val="00E43BAB"/>
    <w:rsid w:val="00E4591C"/>
    <w:rsid w:val="00E60E43"/>
    <w:rsid w:val="00E71DBA"/>
    <w:rsid w:val="00E721C2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77E06AA17A1D450AAF43BE7CE9216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116A-592E-4A86-81E8-C0404ACF83BD}"/>
      </w:docPartPr>
      <w:docPartBody>
        <w:p w:rsidR="00C0254B" w:rsidRDefault="00274832" w:rsidP="00274832">
          <w:pPr>
            <w:pStyle w:val="77E06AA17A1D450AAF43BE7CE9216EF2"/>
          </w:pPr>
          <w:r>
            <w:t>[Start Time]</w:t>
          </w:r>
        </w:p>
      </w:docPartBody>
    </w:docPart>
    <w:docPart>
      <w:docPartPr>
        <w:name w:val="E13AEE830A2B48B6AAB8666AB512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D2C1-619C-4B09-BC7D-19AFCFC0B844}"/>
      </w:docPartPr>
      <w:docPartBody>
        <w:p w:rsidR="00C0254B" w:rsidRDefault="00274832" w:rsidP="00274832">
          <w:pPr>
            <w:pStyle w:val="E13AEE830A2B48B6AAB8666AB512935A"/>
          </w:pPr>
          <w:r>
            <w:t>[End Time]</w:t>
          </w:r>
        </w:p>
      </w:docPartBody>
    </w:docPart>
    <w:docPart>
      <w:docPartPr>
        <w:name w:val="14530C862C7343998831D6666AEA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2062-D3C1-4E0B-A422-81D508C008C2}"/>
      </w:docPartPr>
      <w:docPartBody>
        <w:p w:rsidR="00C0254B" w:rsidRDefault="00274832" w:rsidP="00274832">
          <w:pPr>
            <w:pStyle w:val="14530C862C7343998831D6666AEA0D65"/>
          </w:pPr>
          <w:r>
            <w:t>[Topic]</w:t>
          </w:r>
        </w:p>
      </w:docPartBody>
    </w:docPart>
    <w:docPart>
      <w:docPartPr>
        <w:name w:val="D9A395FDC3E54EB8B132C21EE29F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9E08-EEBE-482B-B03C-9FD43E68F7EA}"/>
      </w:docPartPr>
      <w:docPartBody>
        <w:p w:rsidR="00C0254B" w:rsidRDefault="00274832" w:rsidP="00274832">
          <w:pPr>
            <w:pStyle w:val="D9A395FDC3E54EB8B132C21EE29F1085"/>
          </w:pPr>
          <w:r>
            <w:t>[Item]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C0254B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E3F23A7794024E40AF07F7E53DDC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8085-7152-4379-A1CD-5D5F47F8F5DD}"/>
      </w:docPartPr>
      <w:docPartBody>
        <w:p w:rsidR="00C0254B" w:rsidRDefault="00274832" w:rsidP="00274832">
          <w:pPr>
            <w:pStyle w:val="E3F23A7794024E40AF07F7E53DDC0662"/>
          </w:pPr>
          <w:r>
            <w:t>[Speaker]</w:t>
          </w:r>
        </w:p>
      </w:docPartBody>
    </w:docPart>
    <w:docPart>
      <w:docPartPr>
        <w:name w:val="849FD228FA1B44F3869A83300D7C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62F07-E7FA-4379-A1F4-3D550904A4B6}"/>
      </w:docPartPr>
      <w:docPartBody>
        <w:p w:rsidR="00C0254B" w:rsidRDefault="00274832" w:rsidP="00274832">
          <w:pPr>
            <w:pStyle w:val="849FD228FA1B44F3869A83300D7C5DB0"/>
          </w:pPr>
          <w:r>
            <w:t>[Start Time]</w:t>
          </w:r>
        </w:p>
      </w:docPartBody>
    </w:docPart>
    <w:docPart>
      <w:docPartPr>
        <w:name w:val="F32537E9B6074CA4AE7D17379362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AA1B-B8DC-482D-B9A9-D1BC6030233A}"/>
      </w:docPartPr>
      <w:docPartBody>
        <w:p w:rsidR="00C0254B" w:rsidRDefault="00274832" w:rsidP="00274832">
          <w:pPr>
            <w:pStyle w:val="F32537E9B6074CA4AE7D173793627648"/>
          </w:pPr>
          <w:r>
            <w:t>[End Time]</w:t>
          </w:r>
        </w:p>
      </w:docPartBody>
    </w:docPart>
    <w:docPart>
      <w:docPartPr>
        <w:name w:val="802127BF69724D36AA7776443987F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719E-7F34-41A6-8B19-852B3D0E5331}"/>
      </w:docPartPr>
      <w:docPartBody>
        <w:p w:rsidR="00C0254B" w:rsidRDefault="00274832" w:rsidP="00274832">
          <w:pPr>
            <w:pStyle w:val="802127BF69724D36AA7776443987F808"/>
          </w:pPr>
          <w:r>
            <w:t>[Topic]</w:t>
          </w:r>
        </w:p>
      </w:docPartBody>
    </w:docPart>
    <w:docPart>
      <w:docPartPr>
        <w:name w:val="14A932FDC8F94F9FB557C8A5AF9E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F181-8FC7-4F3E-B014-CA0F103255A1}"/>
      </w:docPartPr>
      <w:docPartBody>
        <w:p w:rsidR="00C0254B" w:rsidRDefault="00274832" w:rsidP="00274832">
          <w:pPr>
            <w:pStyle w:val="14A932FDC8F94F9FB557C8A5AF9ED718"/>
          </w:pPr>
          <w:r>
            <w:t>[Item]</w:t>
          </w:r>
        </w:p>
      </w:docPartBody>
    </w:docPart>
    <w:docPart>
      <w:docPartPr>
        <w:name w:val="13A371D6F359412B8E131AF5981D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37F7-7D3D-4B2F-9A1E-5FEFB91FAF4F}"/>
      </w:docPartPr>
      <w:docPartBody>
        <w:p w:rsidR="00C0254B" w:rsidRDefault="00274832" w:rsidP="00274832">
          <w:pPr>
            <w:pStyle w:val="13A371D6F359412B8E131AF5981DC7A3"/>
          </w:pPr>
          <w:r>
            <w:t>[Topic]</w:t>
          </w:r>
        </w:p>
      </w:docPartBody>
    </w:docPart>
    <w:docPart>
      <w:docPartPr>
        <w:name w:val="4B189A59E9364B76940A8539E7D9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CED-002D-4932-800E-300E6C8252E4}"/>
      </w:docPartPr>
      <w:docPartBody>
        <w:p w:rsidR="00C0254B" w:rsidRDefault="00274832" w:rsidP="00274832">
          <w:pPr>
            <w:pStyle w:val="4B189A59E9364B76940A8539E7D982ED"/>
          </w:pPr>
          <w:r>
            <w:t>[Speaker]</w:t>
          </w:r>
        </w:p>
      </w:docPartBody>
    </w:docPart>
    <w:docPart>
      <w:docPartPr>
        <w:name w:val="A3A84658E25D4DE3ABBAE25E7911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07CC-61DC-44F4-A26D-05A06BABBFA5}"/>
      </w:docPartPr>
      <w:docPartBody>
        <w:p w:rsidR="00C0254B" w:rsidRDefault="00274832" w:rsidP="00274832">
          <w:pPr>
            <w:pStyle w:val="A3A84658E25D4DE3ABBAE25E7911F6AC"/>
          </w:pPr>
          <w:r>
            <w:t>[Start Time]</w:t>
          </w:r>
        </w:p>
      </w:docPartBody>
    </w:docPart>
    <w:docPart>
      <w:docPartPr>
        <w:name w:val="B0360E2D2F6C4B01A72BBE7B4C914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8A22-C7FF-405F-9A9F-DD66923CA16F}"/>
      </w:docPartPr>
      <w:docPartBody>
        <w:p w:rsidR="00C0254B" w:rsidRDefault="00274832" w:rsidP="00274832">
          <w:pPr>
            <w:pStyle w:val="B0360E2D2F6C4B01A72BBE7B4C9148AE"/>
          </w:pPr>
          <w:r>
            <w:t>[End Time]</w:t>
          </w:r>
        </w:p>
      </w:docPartBody>
    </w:docPart>
    <w:docPart>
      <w:docPartPr>
        <w:name w:val="32D755D22F134B1D88AB2E3AE7F5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3167-3D36-4FCC-A3D5-A2A784B7F03B}"/>
      </w:docPartPr>
      <w:docPartBody>
        <w:p w:rsidR="00C0254B" w:rsidRDefault="00274832" w:rsidP="00274832">
          <w:pPr>
            <w:pStyle w:val="32D755D22F134B1D88AB2E3AE7F5E70B"/>
          </w:pPr>
          <w:r>
            <w:t>[Topic]</w:t>
          </w:r>
        </w:p>
      </w:docPartBody>
    </w:docPart>
    <w:docPart>
      <w:docPartPr>
        <w:name w:val="CF5593BE35A247B6A3FA153AB0E00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7BBD7-A542-4026-811B-7654A4ABE08D}"/>
      </w:docPartPr>
      <w:docPartBody>
        <w:p w:rsidR="00C0254B" w:rsidRDefault="00274832" w:rsidP="00274832">
          <w:pPr>
            <w:pStyle w:val="CF5593BE35A247B6A3FA153AB0E001E4"/>
          </w:pPr>
          <w:r>
            <w:t>[Item]</w:t>
          </w:r>
        </w:p>
      </w:docPartBody>
    </w:docPart>
    <w:docPart>
      <w:docPartPr>
        <w:name w:val="453C5A2D4B4F4CACB072ED7A56C3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94878-B1FD-4456-955E-ACD1AD271B97}"/>
      </w:docPartPr>
      <w:docPartBody>
        <w:p w:rsidR="00C0254B" w:rsidRDefault="00274832" w:rsidP="00274832">
          <w:pPr>
            <w:pStyle w:val="453C5A2D4B4F4CACB072ED7A56C3E7DA"/>
          </w:pPr>
          <w:r>
            <w:t>[Topic]</w:t>
          </w:r>
        </w:p>
      </w:docPartBody>
    </w:docPart>
    <w:docPart>
      <w:docPartPr>
        <w:name w:val="420B70F1F630463FB9E930FF28E7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E7E9-1523-4F3E-AD39-2F84E4E83198}"/>
      </w:docPartPr>
      <w:docPartBody>
        <w:p w:rsidR="00C0254B" w:rsidRDefault="00274832" w:rsidP="00274832">
          <w:pPr>
            <w:pStyle w:val="420B70F1F630463FB9E930FF28E7AEE1"/>
          </w:pPr>
          <w:r>
            <w:t>[Speaker]</w:t>
          </w:r>
        </w:p>
      </w:docPartBody>
    </w:docPart>
    <w:docPart>
      <w:docPartPr>
        <w:name w:val="B85C6CF5F8C2479F9CC973B049A02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D79B-CE59-415F-807B-DA434C731AF1}"/>
      </w:docPartPr>
      <w:docPartBody>
        <w:p w:rsidR="00C0254B" w:rsidRDefault="00274832" w:rsidP="00274832">
          <w:pPr>
            <w:pStyle w:val="B85C6CF5F8C2479F9CC973B049A029B4"/>
          </w:pPr>
          <w:r>
            <w:t>[Start Time]</w:t>
          </w:r>
        </w:p>
      </w:docPartBody>
    </w:docPart>
    <w:docPart>
      <w:docPartPr>
        <w:name w:val="EDC04D9E38F848D4AD0357E8BD54B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B8A40-72AD-45A0-B31A-45C558CB91D8}"/>
      </w:docPartPr>
      <w:docPartBody>
        <w:p w:rsidR="00C0254B" w:rsidRDefault="00274832" w:rsidP="00274832">
          <w:pPr>
            <w:pStyle w:val="EDC04D9E38F848D4AD0357E8BD54B524"/>
          </w:pPr>
          <w:r>
            <w:t>[End Time]</w:t>
          </w:r>
        </w:p>
      </w:docPartBody>
    </w:docPart>
    <w:docPart>
      <w:docPartPr>
        <w:name w:val="33FB528BEA6A421DA6E75B77D54D1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0502F-BE8E-4907-9055-C65AC6E8A8B2}"/>
      </w:docPartPr>
      <w:docPartBody>
        <w:p w:rsidR="00C0254B" w:rsidRDefault="00274832" w:rsidP="00274832">
          <w:pPr>
            <w:pStyle w:val="33FB528BEA6A421DA6E75B77D54D1590"/>
          </w:pPr>
          <w:r>
            <w:t>[Topic]</w:t>
          </w:r>
        </w:p>
      </w:docPartBody>
    </w:docPart>
    <w:docPart>
      <w:docPartPr>
        <w:name w:val="B2DBA469403A4051A777FFF60E53B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B41E-2BA8-47DB-8CBA-CA28BA1F9B32}"/>
      </w:docPartPr>
      <w:docPartBody>
        <w:p w:rsidR="00C0254B" w:rsidRDefault="00274832" w:rsidP="00274832">
          <w:pPr>
            <w:pStyle w:val="B2DBA469403A4051A777FFF60E53BD51"/>
          </w:pPr>
          <w:r>
            <w:t>[Item]</w:t>
          </w:r>
        </w:p>
      </w:docPartBody>
    </w:docPart>
    <w:docPart>
      <w:docPartPr>
        <w:name w:val="315F15F70C7A4D35A2749E549523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BFBE-1C8B-4BD6-B3C0-5F4F78AF0F0E}"/>
      </w:docPartPr>
      <w:docPartBody>
        <w:p w:rsidR="00C0254B" w:rsidRDefault="00274832" w:rsidP="00274832">
          <w:pPr>
            <w:pStyle w:val="315F15F70C7A4D35A2749E549523795C"/>
          </w:pPr>
          <w:r>
            <w:t>[Topic]</w:t>
          </w:r>
        </w:p>
      </w:docPartBody>
    </w:docPart>
    <w:docPart>
      <w:docPartPr>
        <w:name w:val="1830A4CA38FB4C1285ED0BD8F48E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A0D7-62A1-445F-8784-733987016DC7}"/>
      </w:docPartPr>
      <w:docPartBody>
        <w:p w:rsidR="00C0254B" w:rsidRDefault="00274832" w:rsidP="00274832">
          <w:pPr>
            <w:pStyle w:val="1830A4CA38FB4C1285ED0BD8F48E3F8C"/>
          </w:pPr>
          <w:r>
            <w:t>[Speaker]</w:t>
          </w:r>
        </w:p>
      </w:docPartBody>
    </w:docPart>
    <w:docPart>
      <w:docPartPr>
        <w:name w:val="6087601ED5AA477A97E6E625B8B7B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8ED62-E997-4A27-A0DC-8057BF3EBC96}"/>
      </w:docPartPr>
      <w:docPartBody>
        <w:p w:rsidR="00C0254B" w:rsidRDefault="00274832" w:rsidP="00274832">
          <w:pPr>
            <w:pStyle w:val="6087601ED5AA477A97E6E625B8B7BD9D"/>
          </w:pPr>
          <w:r>
            <w:t>[Start Time]</w:t>
          </w:r>
        </w:p>
      </w:docPartBody>
    </w:docPart>
    <w:docPart>
      <w:docPartPr>
        <w:name w:val="8E91D9CE93F046F6B3FC4DD38CB1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0A7D8-FF36-4EF2-A2CF-6DD3551EFF88}"/>
      </w:docPartPr>
      <w:docPartBody>
        <w:p w:rsidR="00C0254B" w:rsidRDefault="00274832" w:rsidP="00274832">
          <w:pPr>
            <w:pStyle w:val="8E91D9CE93F046F6B3FC4DD38CB1026E"/>
          </w:pPr>
          <w:r>
            <w:t>[End Time]</w:t>
          </w:r>
        </w:p>
      </w:docPartBody>
    </w:docPart>
    <w:docPart>
      <w:docPartPr>
        <w:name w:val="D4CCBF57B3B5463489A14F22506E8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8CFA-1012-4EC2-A0B7-B3FBDABCB1D3}"/>
      </w:docPartPr>
      <w:docPartBody>
        <w:p w:rsidR="00C0254B" w:rsidRDefault="00274832" w:rsidP="00274832">
          <w:pPr>
            <w:pStyle w:val="D4CCBF57B3B5463489A14F22506E81CA"/>
          </w:pPr>
          <w:r>
            <w:t>[Topic]</w:t>
          </w:r>
        </w:p>
      </w:docPartBody>
    </w:docPart>
    <w:docPart>
      <w:docPartPr>
        <w:name w:val="9C5D701D6C97456E85DB69B276F0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6804-46BC-4A96-8FE7-1EC5D5B80E40}"/>
      </w:docPartPr>
      <w:docPartBody>
        <w:p w:rsidR="00C0254B" w:rsidRDefault="00274832" w:rsidP="00274832">
          <w:pPr>
            <w:pStyle w:val="9C5D701D6C97456E85DB69B276F05227"/>
          </w:pPr>
          <w:r>
            <w:t>[Item]</w:t>
          </w:r>
        </w:p>
      </w:docPartBody>
    </w:docPart>
    <w:docPart>
      <w:docPartPr>
        <w:name w:val="13DBB2CD5557462587419B5E3F7AE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170-0D52-4CF5-8A95-92AA9F54D5C5}"/>
      </w:docPartPr>
      <w:docPartBody>
        <w:p w:rsidR="00C0254B" w:rsidRDefault="00274832" w:rsidP="00274832">
          <w:pPr>
            <w:pStyle w:val="13DBB2CD5557462587419B5E3F7AEF9F"/>
          </w:pPr>
          <w:r>
            <w:t>[Topic]</w:t>
          </w:r>
        </w:p>
      </w:docPartBody>
    </w:docPart>
    <w:docPart>
      <w:docPartPr>
        <w:name w:val="98A930BF6C3E4306BB054520FF6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55E4-A87F-454E-AC91-8811841A5C35}"/>
      </w:docPartPr>
      <w:docPartBody>
        <w:p w:rsidR="00C0254B" w:rsidRDefault="00274832" w:rsidP="00274832">
          <w:pPr>
            <w:pStyle w:val="98A930BF6C3E4306BB054520FF67AE07"/>
          </w:pPr>
          <w:r>
            <w:t>[Speaker]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4D08A0"/>
    <w:rsid w:val="005E4CA6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6</cp:revision>
  <cp:lastPrinted>2004-01-21T19:22:00Z</cp:lastPrinted>
  <dcterms:created xsi:type="dcterms:W3CDTF">2016-02-23T22:51:00Z</dcterms:created>
  <dcterms:modified xsi:type="dcterms:W3CDTF">2016-02-26T21:37:00Z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