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Title"/>
        <w:id w:val="48425763"/>
        <w:placeholder>
          <w:docPart w:val="6CEE464547DF49A282C299EEDADFF19D"/>
        </w:placeholder>
        <w:temporary/>
        <w:showingPlcHdr/>
      </w:sdtPr>
      <w:sdtEndPr/>
      <w:sdtContent>
        <w:p w:rsidR="00954110" w:rsidRDefault="00423E89" w:rsidP="00B732A6">
          <w:pPr>
            <w:pStyle w:val="Title"/>
            <w:tabs>
              <w:tab w:val="left" w:pos="6390"/>
            </w:tabs>
            <w:jc w:val="right"/>
          </w:pPr>
          <w:r w:rsidRPr="00423E89">
            <w:t>[Meeting Title]</w:t>
          </w:r>
        </w:p>
      </w:sdtContent>
    </w:sdt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4-2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784FA9" w:rsidP="005F58B2">
                <w:pPr>
                  <w:pStyle w:val="Details"/>
                </w:pPr>
                <w:r>
                  <w:t>April 26,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784FA9" w:rsidP="00784FA9">
            <w:pPr>
              <w:pStyle w:val="Details"/>
            </w:pPr>
            <w:r>
              <w:t>11:35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784FA9" w:rsidP="00784FA9">
            <w:pPr>
              <w:pStyle w:val="Details"/>
            </w:pPr>
            <w:r>
              <w:t>2.41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8119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r>
              <w:t>Tutor Meeting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784FA9" w:rsidP="005052C5">
            <w:proofErr w:type="spellStart"/>
            <w:r>
              <w:t>Atanas</w:t>
            </w:r>
            <w:proofErr w:type="spellEnd"/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proofErr w:type="spellStart"/>
            <w:r>
              <w:t>Hristiyan</w:t>
            </w:r>
            <w:proofErr w:type="spellEnd"/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r>
              <w:t>N/A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0C1ADF" w:rsidP="005052C5">
            <w:r>
              <w:t>Group + Tutor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bookmarkStart w:id="0" w:name="MinuteItems" w:displacedByCustomXml="next"/>
        <w:bookmarkEnd w:id="0" w:displacedByCustomXml="next"/>
        <w:bookmarkStart w:id="1" w:name="MinuteTopic" w:displacedByCustomXml="next"/>
        <w:bookmarkEnd w:id="1" w:displacedByCustomXml="next"/>
        <w:bookmarkStart w:id="2" w:name="MinuteTopicSection" w:displacedByCustomXml="next"/>
        <w:sdt>
          <w:sdtPr>
            <w:alias w:val="Time"/>
            <w:tag w:val="Time"/>
            <w:id w:val="48425664"/>
            <w:placeholder>
              <w:docPart w:val="2392C0F6BBEB4FC98874838C74874200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5F58B2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784FA9" w:rsidP="00784FA9">
            <w:pPr>
              <w:pStyle w:val="Heading4"/>
            </w:pPr>
            <w:r>
              <w:t>Documentation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1145"/>
        <w:gridCol w:w="4044"/>
        <w:gridCol w:w="3528"/>
      </w:tblGrid>
      <w:tr w:rsidR="00E71DBA" w:rsidRPr="00692553" w:rsidTr="00784FA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784FA9" w:rsidP="005052C5">
            <w:r>
              <w:t>Discussing the documentation of the applications.</w:t>
            </w:r>
          </w:p>
        </w:tc>
      </w:tr>
      <w:tr w:rsidR="0085168B" w:rsidRPr="00692553" w:rsidTr="00784FA9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784FA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784FA9" w:rsidP="005052C5">
            <w:r>
              <w:t>Start with them.</w:t>
            </w:r>
          </w:p>
        </w:tc>
      </w:tr>
      <w:tr w:rsidR="0085168B" w:rsidRPr="00692553" w:rsidTr="00784FA9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B732A6" w:rsidRPr="00954110" w:rsidTr="00784F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23" w:type="dxa"/>
        </w:trPr>
        <w:tc>
          <w:tcPr>
            <w:tcW w:w="2518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784FA9" w:rsidRDefault="00784FA9" w:rsidP="003D51AD">
            <w:pPr>
              <w:pStyle w:val="Heading4"/>
            </w:pPr>
            <w:bookmarkStart w:id="5" w:name="MinuteActionItems"/>
            <w:bookmarkEnd w:id="5"/>
          </w:p>
          <w:p w:rsidR="00784FA9" w:rsidRPr="00784FA9" w:rsidRDefault="00784FA9" w:rsidP="00784FA9"/>
          <w:p w:rsidR="00784FA9" w:rsidRDefault="00784FA9" w:rsidP="00784FA9"/>
          <w:p w:rsidR="00784FA9" w:rsidRPr="00784FA9" w:rsidRDefault="00784FA9" w:rsidP="00784FA9"/>
          <w:p w:rsidR="00B732A6" w:rsidRPr="00954110" w:rsidRDefault="003D51AD" w:rsidP="003D51AD">
            <w:pPr>
              <w:pStyle w:val="Heading4"/>
            </w:pPr>
            <w:r>
              <w:t>n/a</w:t>
            </w:r>
          </w:p>
        </w:tc>
        <w:tc>
          <w:tcPr>
            <w:tcW w:w="4044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784FA9" w:rsidP="003D51AD">
            <w:pPr>
              <w:pStyle w:val="Heading4"/>
            </w:pPr>
            <w:r>
              <w:t>New phasing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1145"/>
        <w:gridCol w:w="4044"/>
        <w:gridCol w:w="3528"/>
      </w:tblGrid>
      <w:tr w:rsidR="00344FA0" w:rsidRPr="00692553" w:rsidTr="00784FA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784FA9" w:rsidP="00344FA0">
            <w:r>
              <w:t>Discussing the new phasing for the second block.</w:t>
            </w:r>
          </w:p>
        </w:tc>
      </w:tr>
      <w:tr w:rsidR="00344FA0" w:rsidRPr="00692553" w:rsidTr="00784FA9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784FA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F4785A" w:rsidP="00344FA0">
            <w:r>
              <w:t>None</w:t>
            </w:r>
          </w:p>
        </w:tc>
      </w:tr>
      <w:tr w:rsidR="00B732A6" w:rsidRPr="00954110" w:rsidTr="00784F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28" w:type="dxa"/>
        </w:trPr>
        <w:tc>
          <w:tcPr>
            <w:tcW w:w="2518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784FA9" w:rsidRDefault="00784FA9" w:rsidP="00C9203B">
            <w:pPr>
              <w:pStyle w:val="Heading4"/>
            </w:pPr>
          </w:p>
          <w:p w:rsidR="00784FA9" w:rsidRPr="00784FA9" w:rsidRDefault="00784FA9" w:rsidP="00784FA9"/>
          <w:p w:rsidR="00784FA9" w:rsidRPr="00784FA9" w:rsidRDefault="00784FA9" w:rsidP="00784FA9"/>
          <w:p w:rsidR="00784FA9" w:rsidRPr="00784FA9" w:rsidRDefault="00784FA9" w:rsidP="00784FA9"/>
          <w:sdt>
            <w:sdtPr>
              <w:alias w:val="Time"/>
              <w:tag w:val="Time"/>
              <w:id w:val="48425751"/>
              <w:placeholder>
                <w:docPart w:val="06527958357748558BA52CF3F238D142"/>
              </w:placeholder>
              <w:temporary/>
              <w:showingPlcHdr/>
            </w:sdtPr>
            <w:sdtEndPr/>
            <w:sdtContent>
              <w:p w:rsidR="00B732A6" w:rsidRPr="00954110" w:rsidRDefault="00B732A6" w:rsidP="00C9203B">
                <w:pPr>
                  <w:pStyle w:val="Heading4"/>
                </w:pPr>
                <w:r>
                  <w:t>[Time Allotted]</w:t>
                </w:r>
              </w:p>
            </w:sdtContent>
          </w:sdt>
        </w:tc>
        <w:tc>
          <w:tcPr>
            <w:tcW w:w="4044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F4785A" w:rsidP="00F4785A">
            <w:pPr>
              <w:pStyle w:val="Heading4"/>
            </w:pPr>
            <w:r>
              <w:t>Initial version of apps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344FA0" w:rsidRPr="00692553" w:rsidTr="00F4785A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F4785A" w:rsidP="00344FA0">
            <w:r>
              <w:t>Presented the initial versions of the entrance and exit apps</w:t>
            </w:r>
          </w:p>
        </w:tc>
      </w:tr>
      <w:tr w:rsidR="00344FA0" w:rsidRPr="00692553" w:rsidTr="00F4785A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F4785A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F4785A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F4785A" w:rsidP="00344FA0">
            <w:r>
              <w:t xml:space="preserve">Reverse the positions of the color bar and the text </w:t>
            </w:r>
            <w:proofErr w:type="spellStart"/>
            <w:r>
              <w:t>listbox</w:t>
            </w:r>
            <w:proofErr w:type="spellEnd"/>
            <w:r>
              <w:t xml:space="preserve"> to make the color more visible.</w:t>
            </w:r>
          </w:p>
        </w:tc>
      </w:tr>
      <w:tr w:rsidR="00344FA0" w:rsidRPr="00692553" w:rsidTr="00F4785A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AD46AE" w:rsidP="00F4785A">
            <w:pPr>
              <w:ind w:left="0"/>
            </w:pPr>
            <w:r>
              <w:t>.</w:t>
            </w:r>
            <w:r w:rsidR="00F4785A">
              <w:t>Could – create a background console app to retrieve information and put it in the main forms app</w:t>
            </w:r>
          </w:p>
        </w:tc>
      </w:tr>
    </w:tbl>
    <w:p w:rsidR="00344FA0" w:rsidRDefault="00344FA0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1A58FC" w:rsidRPr="00954110" w:rsidTr="001A58FC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AD46AE" w:rsidP="00AD46AE">
            <w:pPr>
              <w:pStyle w:val="Heading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F4785A" w:rsidP="00F4785A">
            <w:pPr>
              <w:pStyle w:val="Heading4"/>
            </w:pPr>
            <w:r>
              <w:t>General remarks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344FA0" w:rsidRPr="00692553" w:rsidTr="00F4785A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F4785A" w:rsidP="00344FA0">
            <w:r>
              <w:t>Make stats for each individual product, i.e. how much it has sold, left, etc.</w:t>
            </w:r>
          </w:p>
        </w:tc>
      </w:tr>
      <w:tr w:rsidR="00344FA0" w:rsidRPr="00692553" w:rsidTr="00F4785A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F4785A" w:rsidP="00344FA0">
            <w:r>
              <w:t>Overall revenue of all the sales throughout the event.</w:t>
            </w:r>
          </w:p>
        </w:tc>
      </w:tr>
      <w:tr w:rsidR="00344FA0" w:rsidRPr="00692553" w:rsidTr="00F4785A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F4785A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F4785A" w:rsidP="00344FA0">
            <w:r>
              <w:t>Create the aforementioned suggestions</w:t>
            </w:r>
            <w:bookmarkStart w:id="6" w:name="_GoBack"/>
            <w:bookmarkEnd w:id="6"/>
          </w:p>
        </w:tc>
      </w:tr>
      <w:tr w:rsidR="00344FA0" w:rsidRPr="00692553" w:rsidTr="00F4785A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</w:tbl>
    <w:p w:rsidR="00344FA0" w:rsidRDefault="00344FA0"/>
    <w:bookmarkEnd w:id="2"/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7C"/>
    <w:rsid w:val="000145A5"/>
    <w:rsid w:val="00043514"/>
    <w:rsid w:val="000C1ADF"/>
    <w:rsid w:val="001A58FC"/>
    <w:rsid w:val="002138F0"/>
    <w:rsid w:val="002522F5"/>
    <w:rsid w:val="0031517C"/>
    <w:rsid w:val="00344FA0"/>
    <w:rsid w:val="003D51AD"/>
    <w:rsid w:val="00417272"/>
    <w:rsid w:val="00423E89"/>
    <w:rsid w:val="00456620"/>
    <w:rsid w:val="00495E0E"/>
    <w:rsid w:val="005052C5"/>
    <w:rsid w:val="00531002"/>
    <w:rsid w:val="005F58B2"/>
    <w:rsid w:val="00692553"/>
    <w:rsid w:val="007554A1"/>
    <w:rsid w:val="00784FA9"/>
    <w:rsid w:val="007C174F"/>
    <w:rsid w:val="0085168B"/>
    <w:rsid w:val="008B2336"/>
    <w:rsid w:val="008F49C0"/>
    <w:rsid w:val="00954110"/>
    <w:rsid w:val="00987202"/>
    <w:rsid w:val="00AD46AE"/>
    <w:rsid w:val="00AE3851"/>
    <w:rsid w:val="00B732A6"/>
    <w:rsid w:val="00B84015"/>
    <w:rsid w:val="00BB5323"/>
    <w:rsid w:val="00BF65DF"/>
    <w:rsid w:val="00C166AB"/>
    <w:rsid w:val="00CB3760"/>
    <w:rsid w:val="00CE6342"/>
    <w:rsid w:val="00D56069"/>
    <w:rsid w:val="00D621F4"/>
    <w:rsid w:val="00D8181B"/>
    <w:rsid w:val="00E43BAB"/>
    <w:rsid w:val="00E4591C"/>
    <w:rsid w:val="00E60E43"/>
    <w:rsid w:val="00E71DBA"/>
    <w:rsid w:val="00EA2581"/>
    <w:rsid w:val="00F4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EE464547DF49A282C299EEDADFF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A245-5CF1-448A-90E8-182BF0F72392}"/>
      </w:docPartPr>
      <w:docPartBody>
        <w:p w:rsidR="007103AD" w:rsidRDefault="00FA3591">
          <w:pPr>
            <w:pStyle w:val="6CEE464547DF49A282C299EEDADFF19D"/>
          </w:pPr>
          <w:r>
            <w:t>[M</w:t>
          </w:r>
          <w:r w:rsidRPr="00954110">
            <w:t>ee</w:t>
          </w:r>
          <w:r>
            <w:t>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7103AD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2392C0F6BBEB4FC98874838C74874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C3A66-A1E8-4C64-87B6-0ADB0655D0EA}"/>
      </w:docPartPr>
      <w:docPartBody>
        <w:p w:rsidR="007103AD" w:rsidRDefault="00F032B6" w:rsidP="00F032B6">
          <w:pPr>
            <w:pStyle w:val="2392C0F6BBEB4FC98874838C74874200"/>
          </w:pPr>
          <w:r>
            <w:t>[Time Allotted]</w:t>
          </w:r>
        </w:p>
      </w:docPartBody>
    </w:docPart>
    <w:docPart>
      <w:docPartPr>
        <w:name w:val="06527958357748558BA52CF3F238D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20C4E-2822-4BF7-8F20-4D239FE66BC9}"/>
      </w:docPartPr>
      <w:docPartBody>
        <w:p w:rsidR="007103AD" w:rsidRDefault="00F032B6" w:rsidP="00F032B6">
          <w:pPr>
            <w:pStyle w:val="06527958357748558BA52CF3F238D142"/>
          </w:pPr>
          <w:r>
            <w:t>[Time Allotted]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B6"/>
    <w:rsid w:val="007103AD"/>
    <w:rsid w:val="00A5732C"/>
    <w:rsid w:val="00B9438D"/>
    <w:rsid w:val="00EC452D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lastModifiedBy>HomeAsus</cp:lastModifiedBy>
  <cp:revision>2</cp:revision>
  <cp:lastPrinted>2004-01-21T19:22:00Z</cp:lastPrinted>
  <dcterms:created xsi:type="dcterms:W3CDTF">2016-05-05T14:21:00Z</dcterms:created>
  <dcterms:modified xsi:type="dcterms:W3CDTF">2016-05-05T14:21:00Z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