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 </w:t>
      </w:r>
      <w:r w:rsidR="000862E9">
        <w:t>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5-3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890D64" w:rsidP="00642AAB">
                <w:pPr>
                  <w:pStyle w:val="Details"/>
                </w:pPr>
                <w:r>
                  <w:t>May 31,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642AAB" w:rsidP="004B069A">
            <w:pPr>
              <w:pStyle w:val="Details"/>
            </w:pPr>
            <w:r>
              <w:t>1</w:t>
            </w:r>
            <w:r w:rsidR="004B069A">
              <w:t>1</w:t>
            </w:r>
            <w:r w:rsidR="00F05C85">
              <w:t>:</w:t>
            </w:r>
            <w:r w:rsidR="004B069A">
              <w:t>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396911">
            <w:pPr>
              <w:pStyle w:val="Details"/>
            </w:pPr>
            <w:r>
              <w:t>Room 2.40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8F27A8">
            <w:r>
              <w:t>Tutor</w:t>
            </w:r>
            <w:bookmarkStart w:id="0" w:name="_GoBack"/>
            <w:bookmarkEnd w:id="0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90D64" w:rsidP="005052C5">
            <w:proofErr w:type="spellStart"/>
            <w:r>
              <w:t>Dmitrii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90D64" w:rsidP="005052C5">
            <w:proofErr w:type="spellStart"/>
            <w:r>
              <w:t>Dimitar</w:t>
            </w:r>
            <w:proofErr w:type="spellEnd"/>
          </w:p>
        </w:tc>
      </w:tr>
      <w:tr w:rsidR="0085168B" w:rsidRPr="00890D64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45550D" w:rsidRDefault="00890D64" w:rsidP="005052C5">
            <w:pPr>
              <w:rPr>
                <w:lang w:val="nl-NL"/>
              </w:rPr>
            </w:pPr>
            <w:r>
              <w:rPr>
                <w:lang w:val="nl-NL"/>
              </w:rPr>
              <w:t>Default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3212A" w:rsidP="004B069A">
            <w:pPr>
              <w:pStyle w:val="Heading4"/>
            </w:pPr>
            <w:bookmarkStart w:id="1" w:name="MinuteTopic"/>
            <w:bookmarkStart w:id="2" w:name="MinuteItems"/>
            <w:bookmarkStart w:id="3" w:name="MinuteTopicSection"/>
            <w:bookmarkEnd w:id="1"/>
            <w:bookmarkEnd w:id="2"/>
            <w:r>
              <w:t>1</w:t>
            </w:r>
            <w:r w:rsidR="004B069A">
              <w:t>1</w:t>
            </w:r>
            <w:r w:rsidR="005B00CA">
              <w:t>:</w:t>
            </w:r>
            <w:r w:rsidR="004B069A">
              <w:t>35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2462E" w:rsidP="00890D64">
            <w:pPr>
              <w:pStyle w:val="Heading4"/>
            </w:pPr>
            <w:r>
              <w:t>1</w:t>
            </w:r>
            <w:r w:rsidR="00890D64">
              <w:t>2</w:t>
            </w:r>
            <w:r>
              <w:t>:</w:t>
            </w:r>
            <w:r w:rsidR="00890D64">
              <w:t>15</w:t>
            </w:r>
          </w:p>
        </w:tc>
        <w:tc>
          <w:tcPr>
            <w:tcW w:w="12040" w:type="dxa"/>
          </w:tcPr>
          <w:p w:rsidR="00BD3928" w:rsidRDefault="00890D64" w:rsidP="00890D64">
            <w:pPr>
              <w:pStyle w:val="Heading4"/>
            </w:pPr>
            <w:r>
              <w:t>Applications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4" w:name="MinuteDiscussion"/>
            <w:bookmarkEnd w:id="4"/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890D64" w:rsidP="004B069A">
            <w:r>
              <w:t>We would to discuss some applications and demonstrate the ones we have right now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5" w:name="MinuteConclusion"/>
            <w:bookmarkEnd w:id="5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890D64" w:rsidP="005052C5">
            <w:r>
              <w:t xml:space="preserve">During the development of some application we have </w:t>
            </w:r>
            <w:proofErr w:type="spellStart"/>
            <w:r>
              <w:t>came</w:t>
            </w:r>
            <w:proofErr w:type="spellEnd"/>
            <w:r>
              <w:t xml:space="preserve"> up with the assumptions and would like to discuss and</w:t>
            </w:r>
          </w:p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890D64" w:rsidP="005052C5">
            <w:r>
              <w:t>Demonstrate.</w:t>
            </w:r>
          </w:p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6" w:name="MinuteActionItems"/>
      <w:bookmarkEnd w:id="6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890D64" w:rsidP="004B069A">
            <w:pPr>
              <w:pStyle w:val="Heading4"/>
            </w:pPr>
            <w:r>
              <w:t>12:15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890D64" w:rsidP="004B069A">
            <w:pPr>
              <w:pStyle w:val="Heading4"/>
            </w:pPr>
            <w:r>
              <w:t>12:30</w:t>
            </w:r>
          </w:p>
        </w:tc>
        <w:tc>
          <w:tcPr>
            <w:tcW w:w="12040" w:type="dxa"/>
          </w:tcPr>
          <w:p w:rsidR="004D71EC" w:rsidRDefault="00890D64" w:rsidP="00562682">
            <w:pPr>
              <w:pStyle w:val="Heading4"/>
            </w:pPr>
            <w:r>
              <w:t>Database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4B799C" w:rsidP="0032462E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890D64" w:rsidP="004B799C">
            <w:r>
              <w:t>We are adjusting the database for the better interaction with apps and especially statistics</w:t>
            </w:r>
            <w:r w:rsidR="00C90708">
              <w:t xml:space="preserve"> 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890D64" w:rsidP="00890D64">
            <w:r>
              <w:t xml:space="preserve">We would like to discuss some concepts of gathering and analyzing user data, as well as 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890D64" w:rsidP="0032462E">
            <w:proofErr w:type="gramStart"/>
            <w:r>
              <w:t>the</w:t>
            </w:r>
            <w:proofErr w:type="gramEnd"/>
            <w:r>
              <w:t xml:space="preserve"> changes and new tables we</w:t>
            </w:r>
            <w:r>
              <w:t xml:space="preserve"> introduce.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692553" w:rsidRDefault="0032462E" w:rsidP="0032462E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304E4A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890D64">
            <w:pPr>
              <w:pStyle w:val="Heading4"/>
            </w:pPr>
            <w:r>
              <w:t>1</w:t>
            </w:r>
            <w:r w:rsidR="008C043D">
              <w:t>2</w:t>
            </w:r>
            <w:r>
              <w:t>:</w:t>
            </w:r>
            <w:r w:rsidR="00890D64">
              <w:t>30</w:t>
            </w:r>
          </w:p>
        </w:tc>
        <w:tc>
          <w:tcPr>
            <w:tcW w:w="180" w:type="dxa"/>
          </w:tcPr>
          <w:p w:rsidR="00304E4A" w:rsidRDefault="00304E4A" w:rsidP="00304E4A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8C043D" w:rsidP="004B799C">
            <w:pPr>
              <w:pStyle w:val="Heading4"/>
            </w:pPr>
            <w:r>
              <w:t>12:35</w:t>
            </w:r>
          </w:p>
        </w:tc>
        <w:tc>
          <w:tcPr>
            <w:tcW w:w="12040" w:type="dxa"/>
          </w:tcPr>
          <w:p w:rsidR="00304E4A" w:rsidRDefault="00890D64" w:rsidP="00304E4A">
            <w:pPr>
              <w:pStyle w:val="Heading4"/>
            </w:pPr>
            <w:r>
              <w:t>ATHENA WEBSITE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4B799C" w:rsidP="000E5B99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890D64" w:rsidP="000E5B99">
            <w:r>
              <w:t>We have the website running on the Athena server right now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890D64" w:rsidP="007F22D0">
            <w:r>
              <w:t xml:space="preserve">Here is the link to the Athena page: </w:t>
            </w:r>
            <w:hyperlink r:id="rId6" w:history="1">
              <w:r w:rsidRPr="00C16E8D">
                <w:rPr>
                  <w:rStyle w:val="Hyperlink"/>
                </w:rPr>
                <w:t>http://athena.fhict.nl/users/i339282/</w:t>
              </w:r>
            </w:hyperlink>
            <w:r>
              <w:t xml:space="preserve"> </w:t>
            </w:r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562682" w:rsidP="007F22D0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p w:rsidR="00562682" w:rsidRDefault="00562682" w:rsidP="00B505A0">
      <w:pPr>
        <w:ind w:left="0"/>
      </w:pPr>
    </w:p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3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0862E9"/>
    <w:rsid w:val="001A11E8"/>
    <w:rsid w:val="001A58FC"/>
    <w:rsid w:val="002138F0"/>
    <w:rsid w:val="00304E4A"/>
    <w:rsid w:val="0031517C"/>
    <w:rsid w:val="0032462E"/>
    <w:rsid w:val="0033212A"/>
    <w:rsid w:val="00344FA0"/>
    <w:rsid w:val="00396911"/>
    <w:rsid w:val="00417272"/>
    <w:rsid w:val="00423E89"/>
    <w:rsid w:val="0045550D"/>
    <w:rsid w:val="00456620"/>
    <w:rsid w:val="00483D86"/>
    <w:rsid w:val="00495E0E"/>
    <w:rsid w:val="004B069A"/>
    <w:rsid w:val="004B799C"/>
    <w:rsid w:val="004D71EC"/>
    <w:rsid w:val="005052C5"/>
    <w:rsid w:val="00531002"/>
    <w:rsid w:val="00562682"/>
    <w:rsid w:val="005B00CA"/>
    <w:rsid w:val="005F58B2"/>
    <w:rsid w:val="00630230"/>
    <w:rsid w:val="00642AAB"/>
    <w:rsid w:val="00685576"/>
    <w:rsid w:val="00692553"/>
    <w:rsid w:val="006B704C"/>
    <w:rsid w:val="006D4011"/>
    <w:rsid w:val="007554A1"/>
    <w:rsid w:val="007A6EFA"/>
    <w:rsid w:val="007C174F"/>
    <w:rsid w:val="007F22D0"/>
    <w:rsid w:val="0085168B"/>
    <w:rsid w:val="00890D64"/>
    <w:rsid w:val="008B2336"/>
    <w:rsid w:val="008C043D"/>
    <w:rsid w:val="008F27A8"/>
    <w:rsid w:val="008F49C0"/>
    <w:rsid w:val="00954110"/>
    <w:rsid w:val="00987202"/>
    <w:rsid w:val="00A41E17"/>
    <w:rsid w:val="00AB6F2C"/>
    <w:rsid w:val="00AE3851"/>
    <w:rsid w:val="00B505A0"/>
    <w:rsid w:val="00B618A7"/>
    <w:rsid w:val="00B732A6"/>
    <w:rsid w:val="00B84015"/>
    <w:rsid w:val="00B944CE"/>
    <w:rsid w:val="00BB5323"/>
    <w:rsid w:val="00BD3928"/>
    <w:rsid w:val="00BF65DF"/>
    <w:rsid w:val="00C04F41"/>
    <w:rsid w:val="00C166AB"/>
    <w:rsid w:val="00C90708"/>
    <w:rsid w:val="00CB3760"/>
    <w:rsid w:val="00CE6342"/>
    <w:rsid w:val="00D621F4"/>
    <w:rsid w:val="00D8181B"/>
    <w:rsid w:val="00D93A50"/>
    <w:rsid w:val="00E251A9"/>
    <w:rsid w:val="00E43BAB"/>
    <w:rsid w:val="00E4591C"/>
    <w:rsid w:val="00E60E43"/>
    <w:rsid w:val="00E71DBA"/>
    <w:rsid w:val="00E721C2"/>
    <w:rsid w:val="00EA2581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  <w:style w:type="character" w:styleId="Hyperlink">
    <w:name w:val="Hyperlink"/>
    <w:basedOn w:val="DefaultParagraphFont"/>
    <w:unhideWhenUsed/>
    <w:rsid w:val="00890D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thena.fhict.nl/users/i33928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1851E2"/>
    <w:rsid w:val="00274832"/>
    <w:rsid w:val="002F6855"/>
    <w:rsid w:val="0042209A"/>
    <w:rsid w:val="004D08A0"/>
    <w:rsid w:val="005E4CA6"/>
    <w:rsid w:val="00845AB7"/>
    <w:rsid w:val="00852AAA"/>
    <w:rsid w:val="00C0254B"/>
    <w:rsid w:val="00CF5DD7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29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6</cp:revision>
  <cp:lastPrinted>2004-01-21T19:22:00Z</cp:lastPrinted>
  <dcterms:created xsi:type="dcterms:W3CDTF">2016-04-10T17:52:00Z</dcterms:created>
  <dcterms:modified xsi:type="dcterms:W3CDTF">2016-05-29T19:52:00Z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