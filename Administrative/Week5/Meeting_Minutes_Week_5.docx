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Title"/>
        <w:id w:val="48425763"/>
        <w:placeholder>
          <w:docPart w:val="6CEE464547DF49A282C299EEDADFF19D"/>
        </w:placeholder>
        <w:temporary/>
        <w:showingPlcHdr/>
      </w:sdtPr>
      <w:sdtEndPr/>
      <w:sdtContent>
        <w:p w:rsidR="00954110" w:rsidRDefault="00423E89" w:rsidP="00B732A6">
          <w:pPr>
            <w:pStyle w:val="Title"/>
            <w:tabs>
              <w:tab w:val="left" w:pos="6390"/>
            </w:tabs>
            <w:jc w:val="right"/>
          </w:pPr>
          <w:r w:rsidRPr="00423E89">
            <w:t>[Meeting Title]</w:t>
          </w:r>
        </w:p>
      </w:sdtContent>
    </w:sdt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7842CE1917634F62A4472266F7C7EB51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[Click to Select Date]</w:t>
                </w:r>
              </w:p>
            </w:tc>
          </w:sdtContent>
        </w:sdt>
        <w:sdt>
          <w:sdtPr>
            <w:alias w:val="Time"/>
            <w:tag w:val="Time"/>
            <w:id w:val="48425610"/>
            <w:placeholder>
              <w:docPart w:val="F59867C5D182422B9AB69D7FBD1DFAFE"/>
            </w:placeholder>
            <w:temporary/>
            <w:showingPlcHdr/>
          </w:sdtPr>
          <w:sdtEndPr/>
          <w:sdtContent>
            <w:tc>
              <w:tcPr>
                <w:tcW w:w="2231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Time]</w:t>
                </w:r>
              </w:p>
            </w:tc>
          </w:sdtContent>
        </w:sdt>
        <w:sdt>
          <w:sdtPr>
            <w:alias w:val="Location"/>
            <w:tag w:val="Location"/>
            <w:id w:val="48425637"/>
            <w:placeholder>
              <w:docPart w:val="FB9C322BF798431F92B41A0505D36390"/>
            </w:placeholder>
            <w:temporary/>
            <w:showingPlcHdr/>
          </w:sdtPr>
          <w:sdtEndPr/>
          <w:sdtContent>
            <w:tc>
              <w:tcPr>
                <w:tcW w:w="3240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5F58B2" w:rsidP="005F58B2">
                <w:pPr>
                  <w:pStyle w:val="Details"/>
                </w:pPr>
                <w:r>
                  <w:t>[Meeting Location]</w:t>
                </w:r>
              </w:p>
            </w:tc>
          </w:sdtContent>
        </w:sdt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71"/>
        <w:gridCol w:w="8119"/>
      </w:tblGrid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Tutor Meeting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B732A6" w:rsidP="00954110">
            <w:pPr>
              <w:pStyle w:val="Heading3"/>
            </w:pPr>
            <w:r>
              <w:t>CHAIRMAN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81979" w:rsidP="005052C5">
            <w:r>
              <w:t>Hristian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481979" w:rsidP="005052C5">
            <w:r>
              <w:t>Dimitar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D56069" w:rsidP="005052C5">
            <w:r>
              <w:t>N/A</w:t>
            </w:r>
          </w:p>
        </w:tc>
      </w:tr>
      <w:tr w:rsidR="0085168B" w:rsidRPr="00692553" w:rsidTr="001A58FC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C1ADF" w:rsidP="005052C5">
            <w:r>
              <w:t>Group + Tutor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bookmarkStart w:id="0" w:name="MinuteItems" w:displacedByCustomXml="next"/>
        <w:bookmarkEnd w:id="0" w:displacedByCustomXml="next"/>
        <w:bookmarkStart w:id="1" w:name="MinuteTopic" w:displacedByCustomXml="next"/>
        <w:bookmarkEnd w:id="1" w:displacedByCustomXml="next"/>
        <w:bookmarkStart w:id="2" w:name="MinuteTopicSection" w:displacedByCustomXml="next"/>
        <w:sdt>
          <w:sdtPr>
            <w:alias w:val="Time"/>
            <w:tag w:val="Time"/>
            <w:id w:val="48425664"/>
            <w:placeholder>
              <w:docPart w:val="2392C0F6BBEB4FC98874838C74874200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5F58B2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691"/>
            <w:placeholder>
              <w:docPart w:val="69ED4588D1CE4EB69D75AE19E8D45DCE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B732A6" w:rsidRPr="00954110" w:rsidRDefault="00B732A6" w:rsidP="005F58B2">
                <w:pPr>
                  <w:pStyle w:val="Heading4"/>
                </w:pPr>
                <w:r>
                  <w:t>[Topic]</w:t>
                </w:r>
              </w:p>
            </w:tc>
          </w:sdtContent>
        </w:sdt>
      </w:tr>
    </w:tbl>
    <w:p w:rsidR="00D8181B" w:rsidRDefault="00D8181B"/>
    <w:p w:rsidR="00D8181B" w:rsidRDefault="00D8181B" w:rsidP="00481979">
      <w:pPr>
        <w:ind w:left="0"/>
      </w:pPr>
      <w:bookmarkStart w:id="3" w:name="MinuteDiscussion"/>
      <w:bookmarkEnd w:id="3"/>
    </w:p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3D51AD" w:rsidP="003D51AD">
            <w:pPr>
              <w:pStyle w:val="Heading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3D51AD" w:rsidP="003D51AD">
            <w:pPr>
              <w:pStyle w:val="Heading4"/>
            </w:pPr>
            <w:r>
              <w:t>Project plan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48197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81979" w:rsidP="00481979">
            <w:r>
              <w:t xml:space="preserve">Discussed the finalised version of the project plan. </w:t>
            </w:r>
          </w:p>
        </w:tc>
      </w:tr>
      <w:tr w:rsidR="00344FA0" w:rsidRPr="00692553" w:rsidTr="00481979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481979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81979" w:rsidP="00344FA0">
            <w:r>
              <w:t>Decide if to add risks.</w:t>
            </w:r>
          </w:p>
        </w:tc>
      </w:tr>
      <w:tr w:rsidR="00344FA0" w:rsidRPr="00692553" w:rsidTr="00481979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481979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481979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21679D" w:rsidP="00344FA0">
            <w:r>
              <w:t>Send the latest version of the project plan.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D51AD" w:rsidP="00344FA0">
            <w:r>
              <w:t>TEAM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3D51AD" w:rsidP="00344FA0">
            <w:r>
              <w:t>N/A</w:t>
            </w:r>
          </w:p>
        </w:tc>
      </w:tr>
      <w:tr w:rsidR="00344FA0" w:rsidRPr="00692553" w:rsidTr="00481979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344FA0" w:rsidP="0021679D">
            <w:pPr>
              <w:ind w:left="0"/>
            </w:pP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B732A6" w:rsidRPr="00954110" w:rsidTr="00B732A6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713636" w:rsidP="00713636">
            <w:pPr>
              <w:pStyle w:val="Heading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B732A6" w:rsidRPr="00954110" w:rsidRDefault="0021679D" w:rsidP="003D51AD">
            <w:pPr>
              <w:pStyle w:val="Heading4"/>
            </w:pPr>
            <w:r>
              <w:t>DATABASE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21679D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82FE1" w:rsidP="00344FA0">
            <w:r>
              <w:t>Discussed t</w:t>
            </w:r>
            <w:bookmarkStart w:id="4" w:name="_GoBack"/>
            <w:bookmarkEnd w:id="4"/>
            <w:r w:rsidR="0021679D">
              <w:t>he different tables from the database model.</w:t>
            </w:r>
          </w:p>
        </w:tc>
      </w:tr>
      <w:tr w:rsidR="00344FA0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21679D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21679D" w:rsidP="00812C53">
            <w:r>
              <w:t>Add name to the products and loanlines table. Change the activities table</w:t>
            </w:r>
            <w:r w:rsidR="00812C53">
              <w:t xml:space="preserve">. Set a group leader for the reservation </w:t>
            </w:r>
          </w:p>
        </w:tc>
      </w:tr>
      <w:tr w:rsidR="00344FA0" w:rsidRPr="00692553" w:rsidTr="0021679D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CE6342" w:rsidRDefault="00812C53" w:rsidP="004D61E2">
            <w:r>
              <w:t>table.</w:t>
            </w:r>
            <w:r w:rsidR="004D61E2">
              <w:t xml:space="preserve"> </w:t>
            </w:r>
            <w:r w:rsidR="004D61E2" w:rsidRPr="004D61E2">
              <w:t>Separate  entries about the coun</w:t>
            </w:r>
            <w:r w:rsidR="004D61E2">
              <w:t xml:space="preserve">t of articles in the shops and </w:t>
            </w:r>
            <w:r w:rsidR="004D61E2" w:rsidRPr="004D61E2">
              <w:t>the storage</w:t>
            </w:r>
            <w:r w:rsidR="004D61E2">
              <w:t>.</w:t>
            </w:r>
            <w:r w:rsidR="00097BF5">
              <w:t>Add separate table for rfid chips.</w:t>
            </w:r>
          </w:p>
        </w:tc>
      </w:tr>
      <w:tr w:rsidR="00344FA0" w:rsidRPr="00692553" w:rsidTr="0021679D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21679D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4D61E2" w:rsidP="00344FA0">
            <w:r>
              <w:t>Modify the database design model.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21679D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325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4"/>
      </w:tblGrid>
      <w:tr w:rsidR="001A58FC" w:rsidRPr="00954110" w:rsidTr="001A58FC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AD46AE" w:rsidP="00AD46AE">
            <w:pPr>
              <w:pStyle w:val="Heading4"/>
            </w:pPr>
            <w:r>
              <w:t>n/a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1A58FC" w:rsidRPr="00954110" w:rsidRDefault="008A5FE8" w:rsidP="00AD46AE">
            <w:pPr>
              <w:pStyle w:val="Heading4"/>
            </w:pPr>
            <w:r>
              <w:t>WIREFRAMES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344FA0" w:rsidRPr="00692553" w:rsidTr="00713636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A5FE8" w:rsidP="00344FA0">
            <w:r>
              <w:t>Discussed initial version the the website wireframes</w:t>
            </w:r>
          </w:p>
        </w:tc>
      </w:tr>
      <w:tr w:rsidR="00344FA0" w:rsidRPr="00692553" w:rsidTr="00713636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713636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A5FE8" w:rsidP="00344FA0">
            <w:r>
              <w:t>They are good enoght and need some little changes.</w:t>
            </w:r>
          </w:p>
        </w:tc>
      </w:tr>
      <w:tr w:rsidR="00344FA0" w:rsidRPr="00692553" w:rsidTr="00713636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713636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713636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C31BD9" w:rsidP="00344FA0">
            <w:r>
              <w:t>Overview the wireframes.</w:t>
            </w:r>
          </w:p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AD46AE" w:rsidP="00344FA0">
            <w:r>
              <w:t>N/A</w:t>
            </w:r>
          </w:p>
        </w:tc>
      </w:tr>
      <w:tr w:rsidR="00344FA0" w:rsidRPr="00692553" w:rsidTr="00713636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11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0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bookmarkEnd w:id="2"/>
    <w:p w:rsidR="00713636" w:rsidRDefault="00713636" w:rsidP="00BB5323"/>
    <w:p w:rsidR="00C7288B" w:rsidRDefault="00C7288B" w:rsidP="00BB5323"/>
    <w:p w:rsidR="0085168B" w:rsidRDefault="00713636" w:rsidP="00BB5323">
      <w:r w:rsidRPr="00713636">
        <w:lastRenderedPageBreak/>
        <w:t>N/A</w:t>
      </w:r>
      <w:r w:rsidRPr="00713636">
        <w:tab/>
      </w:r>
      <w:r>
        <w:t xml:space="preserve">                                   RFID CHIPS</w:t>
      </w:r>
    </w:p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4536"/>
        <w:gridCol w:w="2711"/>
        <w:gridCol w:w="1470"/>
      </w:tblGrid>
      <w:tr w:rsidR="00713636" w:rsidRPr="00692553" w:rsidTr="00361C88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713636" w:rsidRPr="00CE6342" w:rsidRDefault="00713636" w:rsidP="00361C88">
            <w:r>
              <w:t>Discussed the meeting about RFID chips</w:t>
            </w:r>
          </w:p>
        </w:tc>
      </w:tr>
      <w:tr w:rsidR="00713636" w:rsidRPr="00692553" w:rsidTr="00361C88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713636" w:rsidRPr="00692553" w:rsidRDefault="00713636" w:rsidP="00361C88"/>
        </w:tc>
      </w:tr>
      <w:tr w:rsidR="00713636" w:rsidRPr="00692553" w:rsidTr="00361C88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713636" w:rsidRPr="00CE6342" w:rsidRDefault="00713636" w:rsidP="00361C88">
            <w:r>
              <w:t>We decided to schedule the meeting for another time.</w:t>
            </w:r>
          </w:p>
        </w:tc>
      </w:tr>
      <w:tr w:rsidR="00713636" w:rsidRPr="00692553" w:rsidTr="00361C88">
        <w:trPr>
          <w:trHeight w:val="288"/>
        </w:trPr>
        <w:tc>
          <w:tcPr>
            <w:tcW w:w="10090" w:type="dxa"/>
            <w:gridSpan w:val="4"/>
            <w:shd w:val="clear" w:color="auto" w:fill="auto"/>
            <w:vAlign w:val="center"/>
          </w:tcPr>
          <w:p w:rsidR="00713636" w:rsidRPr="00CE6342" w:rsidRDefault="00713636" w:rsidP="00361C88"/>
        </w:tc>
      </w:tr>
      <w:tr w:rsidR="00713636" w:rsidRPr="00692553" w:rsidTr="00361C88">
        <w:trPr>
          <w:trHeight w:val="288"/>
        </w:trPr>
        <w:tc>
          <w:tcPr>
            <w:tcW w:w="5909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Action items</w:t>
            </w:r>
          </w:p>
        </w:tc>
        <w:tc>
          <w:tcPr>
            <w:tcW w:w="271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Person responsible</w:t>
            </w:r>
          </w:p>
        </w:tc>
        <w:tc>
          <w:tcPr>
            <w:tcW w:w="14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713636" w:rsidRPr="00692553" w:rsidRDefault="00713636" w:rsidP="00361C88">
            <w:pPr>
              <w:pStyle w:val="Heading3"/>
            </w:pPr>
            <w:r>
              <w:t>Deadline</w:t>
            </w:r>
          </w:p>
        </w:tc>
      </w:tr>
      <w:tr w:rsidR="00713636" w:rsidRPr="00692553" w:rsidTr="00361C88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713636" w:rsidRPr="00692553" w:rsidRDefault="00713636" w:rsidP="000E213F">
            <w:pPr>
              <w:ind w:left="0"/>
            </w:pPr>
          </w:p>
        </w:tc>
        <w:tc>
          <w:tcPr>
            <w:tcW w:w="2711" w:type="dxa"/>
            <w:shd w:val="clear" w:color="auto" w:fill="auto"/>
            <w:vAlign w:val="center"/>
          </w:tcPr>
          <w:p w:rsidR="00713636" w:rsidRPr="00692553" w:rsidRDefault="00713636" w:rsidP="00361C88"/>
        </w:tc>
        <w:tc>
          <w:tcPr>
            <w:tcW w:w="1470" w:type="dxa"/>
            <w:shd w:val="clear" w:color="auto" w:fill="auto"/>
            <w:vAlign w:val="center"/>
          </w:tcPr>
          <w:p w:rsidR="00713636" w:rsidRPr="00692553" w:rsidRDefault="00713636" w:rsidP="00361C88"/>
        </w:tc>
      </w:tr>
      <w:tr w:rsidR="00713636" w:rsidRPr="00692553" w:rsidTr="00361C88">
        <w:trPr>
          <w:trHeight w:val="288"/>
        </w:trPr>
        <w:tc>
          <w:tcPr>
            <w:tcW w:w="5909" w:type="dxa"/>
            <w:gridSpan w:val="2"/>
            <w:shd w:val="clear" w:color="auto" w:fill="auto"/>
            <w:vAlign w:val="center"/>
          </w:tcPr>
          <w:p w:rsidR="00713636" w:rsidRPr="00692553" w:rsidRDefault="00713636" w:rsidP="00361C88"/>
        </w:tc>
        <w:tc>
          <w:tcPr>
            <w:tcW w:w="2711" w:type="dxa"/>
            <w:shd w:val="clear" w:color="auto" w:fill="auto"/>
            <w:vAlign w:val="center"/>
          </w:tcPr>
          <w:p w:rsidR="00713636" w:rsidRPr="00692553" w:rsidRDefault="00713636" w:rsidP="00361C88"/>
        </w:tc>
        <w:tc>
          <w:tcPr>
            <w:tcW w:w="1470" w:type="dxa"/>
            <w:shd w:val="clear" w:color="auto" w:fill="auto"/>
            <w:vAlign w:val="center"/>
          </w:tcPr>
          <w:p w:rsidR="00713636" w:rsidRPr="00692553" w:rsidRDefault="00713636" w:rsidP="00361C88"/>
        </w:tc>
      </w:tr>
    </w:tbl>
    <w:p w:rsidR="00713636" w:rsidRPr="00692553" w:rsidRDefault="00713636" w:rsidP="00BB5323"/>
    <w:sectPr w:rsidR="00713636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7C"/>
    <w:rsid w:val="000145A5"/>
    <w:rsid w:val="00043514"/>
    <w:rsid w:val="00097BF5"/>
    <w:rsid w:val="000C1ADF"/>
    <w:rsid w:val="000E213F"/>
    <w:rsid w:val="001A58FC"/>
    <w:rsid w:val="002138F0"/>
    <w:rsid w:val="0021679D"/>
    <w:rsid w:val="0031517C"/>
    <w:rsid w:val="00344FA0"/>
    <w:rsid w:val="003D51AD"/>
    <w:rsid w:val="00417272"/>
    <w:rsid w:val="00423E89"/>
    <w:rsid w:val="00456620"/>
    <w:rsid w:val="00481979"/>
    <w:rsid w:val="00482FE1"/>
    <w:rsid w:val="00495E0E"/>
    <w:rsid w:val="004D61E2"/>
    <w:rsid w:val="005052C5"/>
    <w:rsid w:val="00531002"/>
    <w:rsid w:val="005F58B2"/>
    <w:rsid w:val="00692553"/>
    <w:rsid w:val="00713636"/>
    <w:rsid w:val="007554A1"/>
    <w:rsid w:val="007C174F"/>
    <w:rsid w:val="00812C53"/>
    <w:rsid w:val="0085168B"/>
    <w:rsid w:val="008A5FE8"/>
    <w:rsid w:val="008B2336"/>
    <w:rsid w:val="008F49C0"/>
    <w:rsid w:val="00954110"/>
    <w:rsid w:val="00987202"/>
    <w:rsid w:val="00AD46AE"/>
    <w:rsid w:val="00AE3851"/>
    <w:rsid w:val="00B732A6"/>
    <w:rsid w:val="00B84015"/>
    <w:rsid w:val="00BB5323"/>
    <w:rsid w:val="00BF65DF"/>
    <w:rsid w:val="00C166AB"/>
    <w:rsid w:val="00C31BD9"/>
    <w:rsid w:val="00C7288B"/>
    <w:rsid w:val="00CB3760"/>
    <w:rsid w:val="00CE6342"/>
    <w:rsid w:val="00D56069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B688B6-5BB5-44F5-83D9-E6AF70D1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y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EE464547DF49A282C299EEDADFF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8A245-5CF1-448A-90E8-182BF0F72392}"/>
      </w:docPartPr>
      <w:docPartBody>
        <w:p w:rsidR="007103AD" w:rsidRDefault="00FA3591">
          <w:pPr>
            <w:pStyle w:val="6CEE464547DF49A282C299EEDADFF19D"/>
          </w:pPr>
          <w:r>
            <w:t>[M</w:t>
          </w:r>
          <w:r w:rsidRPr="00954110">
            <w:t>ee</w:t>
          </w:r>
          <w:r>
            <w:t>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7842CE1917634F62A4472266F7C7E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6AEBB-7F98-4677-B29B-2572ABCA4479}"/>
      </w:docPartPr>
      <w:docPartBody>
        <w:p w:rsidR="007103AD" w:rsidRDefault="00FA3591">
          <w:pPr>
            <w:pStyle w:val="7842CE1917634F62A4472266F7C7EB51"/>
          </w:pPr>
          <w:r>
            <w:t>[Click to Select Date]</w:t>
          </w:r>
        </w:p>
      </w:docPartBody>
    </w:docPart>
    <w:docPart>
      <w:docPartPr>
        <w:name w:val="F59867C5D182422B9AB69D7FBD1D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74CED-34E1-4609-9FAE-3DAE8B7745DE}"/>
      </w:docPartPr>
      <w:docPartBody>
        <w:p w:rsidR="007103AD" w:rsidRDefault="00FA3591">
          <w:pPr>
            <w:pStyle w:val="F59867C5D182422B9AB69D7FBD1DFAFE"/>
          </w:pPr>
          <w:r>
            <w:t>[Meeting Time]</w:t>
          </w:r>
        </w:p>
      </w:docPartBody>
    </w:docPart>
    <w:docPart>
      <w:docPartPr>
        <w:name w:val="FB9C322BF798431F92B41A0505D36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3DAD7-3A13-476A-A744-A6515EEE3B12}"/>
      </w:docPartPr>
      <w:docPartBody>
        <w:p w:rsidR="007103AD" w:rsidRDefault="00FA3591">
          <w:pPr>
            <w:pStyle w:val="FB9C322BF798431F92B41A0505D36390"/>
          </w:pPr>
          <w:r>
            <w:t>[Meeting Location]</w:t>
          </w:r>
        </w:p>
      </w:docPartBody>
    </w:docPart>
    <w:docPart>
      <w:docPartPr>
        <w:name w:val="2392C0F6BBEB4FC98874838C7487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3A66-A1E8-4C64-87B6-0ADB0655D0EA}"/>
      </w:docPartPr>
      <w:docPartBody>
        <w:p w:rsidR="007103AD" w:rsidRDefault="00F032B6" w:rsidP="00F032B6">
          <w:pPr>
            <w:pStyle w:val="2392C0F6BBEB4FC98874838C74874200"/>
          </w:pPr>
          <w:r>
            <w:t>[Time Allotted]</w:t>
          </w:r>
        </w:p>
      </w:docPartBody>
    </w:docPart>
    <w:docPart>
      <w:docPartPr>
        <w:name w:val="69ED4588D1CE4EB69D75AE19E8D45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BE656-3F43-48BE-82BC-A18AB6E10816}"/>
      </w:docPartPr>
      <w:docPartBody>
        <w:p w:rsidR="007103AD" w:rsidRDefault="00F032B6" w:rsidP="00F032B6">
          <w:pPr>
            <w:pStyle w:val="69ED4588D1CE4EB69D75AE19E8D45DCE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B6"/>
    <w:rsid w:val="00402DE2"/>
    <w:rsid w:val="007103AD"/>
    <w:rsid w:val="00B9438D"/>
    <w:rsid w:val="00E37919"/>
    <w:rsid w:val="00F032B6"/>
    <w:rsid w:val="00FA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EE464547DF49A282C299EEDADFF19D">
    <w:name w:val="6CEE464547DF49A282C299EEDADFF19D"/>
  </w:style>
  <w:style w:type="paragraph" w:customStyle="1" w:styleId="7842CE1917634F62A4472266F7C7EB51">
    <w:name w:val="7842CE1917634F62A4472266F7C7EB51"/>
  </w:style>
  <w:style w:type="paragraph" w:customStyle="1" w:styleId="F59867C5D182422B9AB69D7FBD1DFAFE">
    <w:name w:val="F59867C5D182422B9AB69D7FBD1DFAFE"/>
  </w:style>
  <w:style w:type="paragraph" w:customStyle="1" w:styleId="FB9C322BF798431F92B41A0505D36390">
    <w:name w:val="FB9C322BF798431F92B41A0505D36390"/>
  </w:style>
  <w:style w:type="paragraph" w:customStyle="1" w:styleId="D95AB861312C427C8EF47068D1AA619D">
    <w:name w:val="D95AB861312C427C8EF47068D1AA619D"/>
  </w:style>
  <w:style w:type="paragraph" w:customStyle="1" w:styleId="9A2592C24965489E95C7A44DB87E834F">
    <w:name w:val="9A2592C24965489E95C7A44DB87E834F"/>
  </w:style>
  <w:style w:type="paragraph" w:customStyle="1" w:styleId="6B7BA7DE219A4DCCB2D766400A1F7D0C">
    <w:name w:val="6B7BA7DE219A4DCCB2D766400A1F7D0C"/>
  </w:style>
  <w:style w:type="paragraph" w:customStyle="1" w:styleId="E7A602CA65F24962A07BDB6317435605">
    <w:name w:val="E7A602CA65F24962A07BDB6317435605"/>
  </w:style>
  <w:style w:type="paragraph" w:customStyle="1" w:styleId="66CF9CB665FC4A4D9D0C64E8640A256C">
    <w:name w:val="66CF9CB665FC4A4D9D0C64E8640A256C"/>
  </w:style>
  <w:style w:type="paragraph" w:customStyle="1" w:styleId="BE4A1E34A69A46A1A79BECD7A1A9A7CF">
    <w:name w:val="BE4A1E34A69A46A1A79BECD7A1A9A7CF"/>
  </w:style>
  <w:style w:type="paragraph" w:customStyle="1" w:styleId="CA80D80FA56F44FAA6D48A0DD8542C39">
    <w:name w:val="CA80D80FA56F44FAA6D48A0DD8542C39"/>
  </w:style>
  <w:style w:type="paragraph" w:customStyle="1" w:styleId="AB1A2422C372481BB06C6C3F1F5F35FE">
    <w:name w:val="AB1A2422C372481BB06C6C3F1F5F35FE"/>
  </w:style>
  <w:style w:type="paragraph" w:customStyle="1" w:styleId="82BBAF09B4184B8F82E65777891337CB">
    <w:name w:val="82BBAF09B4184B8F82E65777891337CB"/>
  </w:style>
  <w:style w:type="paragraph" w:customStyle="1" w:styleId="F929096AE9A246A69F97A465EBA2DAE2">
    <w:name w:val="F929096AE9A246A69F97A465EBA2DAE2"/>
  </w:style>
  <w:style w:type="paragraph" w:customStyle="1" w:styleId="0407DEC1EE9A413181345823900F2F19">
    <w:name w:val="0407DEC1EE9A413181345823900F2F19"/>
  </w:style>
  <w:style w:type="paragraph" w:customStyle="1" w:styleId="1126BEDCEB664FAE8BFD25690B212232">
    <w:name w:val="1126BEDCEB664FAE8BFD25690B212232"/>
  </w:style>
  <w:style w:type="paragraph" w:customStyle="1" w:styleId="2994983D9990418A87D85E2136AA2362">
    <w:name w:val="2994983D9990418A87D85E2136AA2362"/>
  </w:style>
  <w:style w:type="paragraph" w:customStyle="1" w:styleId="29654508591D40ED8AAAC0FD3D8466A2">
    <w:name w:val="29654508591D40ED8AAAC0FD3D8466A2"/>
  </w:style>
  <w:style w:type="paragraph" w:customStyle="1" w:styleId="DA6BCFA4F9B544BB9A7D55767B2021AE">
    <w:name w:val="DA6BCFA4F9B544BB9A7D55767B2021AE"/>
  </w:style>
  <w:style w:type="paragraph" w:customStyle="1" w:styleId="2392C0F6BBEB4FC98874838C74874200">
    <w:name w:val="2392C0F6BBEB4FC98874838C74874200"/>
    <w:rsid w:val="00F032B6"/>
  </w:style>
  <w:style w:type="paragraph" w:customStyle="1" w:styleId="69ED4588D1CE4EB69D75AE19E8D45DCE">
    <w:name w:val="69ED4588D1CE4EB69D75AE19E8D45DCE"/>
    <w:rsid w:val="00F032B6"/>
  </w:style>
  <w:style w:type="paragraph" w:customStyle="1" w:styleId="B83D95CFA26944CCB36D3DD1E27BC7ED">
    <w:name w:val="B83D95CFA26944CCB36D3DD1E27BC7ED"/>
    <w:rsid w:val="00F032B6"/>
  </w:style>
  <w:style w:type="paragraph" w:customStyle="1" w:styleId="EAE40D88BCDF43E8AE405A799A399B58">
    <w:name w:val="EAE40D88BCDF43E8AE405A799A399B58"/>
    <w:rsid w:val="00F032B6"/>
  </w:style>
  <w:style w:type="paragraph" w:customStyle="1" w:styleId="06527958357748558BA52CF3F238D142">
    <w:name w:val="06527958357748558BA52CF3F238D142"/>
    <w:rsid w:val="00F032B6"/>
  </w:style>
  <w:style w:type="paragraph" w:customStyle="1" w:styleId="3162946A2836433EA405B97E03A46949">
    <w:name w:val="3162946A2836433EA405B97E03A46949"/>
    <w:rsid w:val="00F032B6"/>
  </w:style>
  <w:style w:type="paragraph" w:customStyle="1" w:styleId="0D3E69B1F1F54F01858C62BBB9BD9969">
    <w:name w:val="0D3E69B1F1F54F01858C62BBB9BD9969"/>
    <w:rsid w:val="00F032B6"/>
  </w:style>
  <w:style w:type="paragraph" w:customStyle="1" w:styleId="C6AD81B4C50C4B0AA6D9F171AA006007">
    <w:name w:val="C6AD81B4C50C4B0AA6D9F171AA006007"/>
    <w:rsid w:val="00F032B6"/>
  </w:style>
  <w:style w:type="paragraph" w:customStyle="1" w:styleId="731392AA12A7420587E5682D58141237">
    <w:name w:val="731392AA12A7420587E5682D58141237"/>
    <w:rsid w:val="00F032B6"/>
  </w:style>
  <w:style w:type="paragraph" w:customStyle="1" w:styleId="FB113C38AA5645F984164BEF8C43C42B">
    <w:name w:val="FB113C38AA5645F984164BEF8C43C42B"/>
    <w:rsid w:val="00F032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49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Dmitry Orlov</dc:creator>
  <cp:lastModifiedBy>Dimitar Markov</cp:lastModifiedBy>
  <cp:revision>12</cp:revision>
  <cp:lastPrinted>2004-01-21T19:22:00Z</cp:lastPrinted>
  <dcterms:created xsi:type="dcterms:W3CDTF">2016-03-09T21:09:00Z</dcterms:created>
  <dcterms:modified xsi:type="dcterms:W3CDTF">2016-03-16T23:00:00Z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