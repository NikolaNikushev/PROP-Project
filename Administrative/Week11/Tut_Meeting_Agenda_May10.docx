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5-1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2D1C89" w:rsidP="00642AAB">
                <w:pPr>
                  <w:pStyle w:val="Details"/>
                </w:pPr>
                <w:r>
                  <w:t>May 10,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069A">
            <w:pPr>
              <w:pStyle w:val="Details"/>
            </w:pPr>
            <w:r>
              <w:t>1</w:t>
            </w:r>
            <w:r w:rsidR="004B069A">
              <w:t>1</w:t>
            </w:r>
            <w:r w:rsidR="00F05C85">
              <w:t>:</w:t>
            </w:r>
            <w:r w:rsidR="004B069A">
              <w:t>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2D1C89">
            <w:pPr>
              <w:pStyle w:val="Details"/>
            </w:pPr>
            <w:r>
              <w:t>Room 2.4</w:t>
            </w:r>
            <w:r w:rsidR="002D1C89">
              <w:t>1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2D1C89">
            <w:r>
              <w:t>Tutor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D1C89" w:rsidP="005052C5">
            <w:proofErr w:type="spellStart"/>
            <w:r>
              <w:t>Dmitrii</w:t>
            </w:r>
            <w:proofErr w:type="spellEnd"/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D1C89" w:rsidP="005052C5">
            <w:proofErr w:type="spellStart"/>
            <w:r>
              <w:t>Dimitar</w:t>
            </w:r>
            <w:proofErr w:type="spellEnd"/>
          </w:p>
        </w:tc>
      </w:tr>
      <w:tr w:rsidR="0085168B" w:rsidRPr="002D1C89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2D1C89" w:rsidP="005052C5">
            <w:pPr>
              <w:rPr>
                <w:lang w:val="nl-NL"/>
              </w:rPr>
            </w:pPr>
            <w:r>
              <w:rPr>
                <w:lang w:val="nl-NL"/>
              </w:rP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069A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069A">
              <w:t>1</w:t>
            </w:r>
            <w:r w:rsidR="005B00CA">
              <w:t>:</w:t>
            </w:r>
            <w:r w:rsidR="004B069A">
              <w:t>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2040" w:type="dxa"/>
          </w:tcPr>
          <w:p w:rsidR="00BD3928" w:rsidRDefault="002D1C89" w:rsidP="002D1C89">
            <w:pPr>
              <w:pStyle w:val="Heading4"/>
            </w:pPr>
            <w:r>
              <w:t>Prop Organization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D1C89" w:rsidP="004B069A">
            <w:r>
              <w:t>We have some questions concerning the course organization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2D1C89" w:rsidP="002D1C89">
            <w:r>
              <w:t xml:space="preserve">According to the agenda the presentation </w:t>
            </w:r>
            <w:proofErr w:type="gramStart"/>
            <w:r>
              <w:t>is scheduled</w:t>
            </w:r>
            <w:proofErr w:type="gramEnd"/>
            <w:r>
              <w:t xml:space="preserve"> to take place 28</w:t>
            </w:r>
            <w:r w:rsidRPr="002D1C89">
              <w:rPr>
                <w:vertAlign w:val="superscript"/>
              </w:rPr>
              <w:t>th</w:t>
            </w:r>
            <w:r>
              <w:t xml:space="preserve"> June, is it correct? </w:t>
            </w:r>
          </w:p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F033EF" w:rsidP="00F033EF">
            <w:r>
              <w:t>Another question is about the ES2 classes</w:t>
            </w:r>
            <w:bookmarkStart w:id="5" w:name="_GoBack"/>
            <w:bookmarkEnd w:id="5"/>
          </w:p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069A">
            <w:pPr>
              <w:pStyle w:val="Heading4"/>
            </w:pPr>
            <w:r>
              <w:t>1</w:t>
            </w:r>
            <w:r w:rsidR="004B069A">
              <w:t>1</w:t>
            </w:r>
            <w:r>
              <w:t>:</w:t>
            </w:r>
            <w:r w:rsidR="004B069A">
              <w:t>50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DB14CB">
            <w:pPr>
              <w:pStyle w:val="Heading4"/>
            </w:pPr>
            <w:r>
              <w:t>1</w:t>
            </w:r>
            <w:r w:rsidR="004B069A">
              <w:t>2</w:t>
            </w:r>
            <w:r w:rsidR="00562682">
              <w:t>:</w:t>
            </w:r>
            <w:r w:rsidR="00DB14CB">
              <w:t>10</w:t>
            </w:r>
          </w:p>
        </w:tc>
        <w:tc>
          <w:tcPr>
            <w:tcW w:w="12040" w:type="dxa"/>
          </w:tcPr>
          <w:p w:rsidR="004D71EC" w:rsidRDefault="004B069A" w:rsidP="00562682">
            <w:pPr>
              <w:pStyle w:val="Heading4"/>
            </w:pPr>
            <w:r>
              <w:t>WEBSITE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069A" w:rsidP="004B799C">
            <w:r>
              <w:t>Demonstrate the website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DB14CB" w:rsidP="00DB14CB">
            <w:r>
              <w:t>We are still using local servers to work on the website in order to have separate instances of the database.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DB14CB" w:rsidP="00DB14CB">
            <w:r>
              <w:t xml:space="preserve">We have a few questions about images: first, using them on the website, second, storing them in the database and retrieving. </w:t>
            </w:r>
          </w:p>
        </w:tc>
      </w:tr>
      <w:tr w:rsidR="0032462E" w:rsidRPr="00692553" w:rsidTr="00581C1C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81C1C" w:rsidRPr="00692553" w:rsidRDefault="00581C1C" w:rsidP="0032462E">
            <w:r>
              <w:t xml:space="preserve">Slow loading pages, can we maybe use that spinning gif while loading? </w:t>
            </w:r>
          </w:p>
        </w:tc>
      </w:tr>
      <w:tr w:rsidR="00581C1C" w:rsidRPr="00692553" w:rsidTr="00581C1C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81C1C" w:rsidRDefault="00581C1C" w:rsidP="0032462E">
            <w:r>
              <w:t xml:space="preserve">PHP core mail() vs </w:t>
            </w:r>
            <w:proofErr w:type="spellStart"/>
            <w:r>
              <w:t>PHPMailer</w:t>
            </w:r>
            <w:proofErr w:type="spellEnd"/>
            <w:r>
              <w:t xml:space="preserve"> and how to configure both</w:t>
            </w:r>
          </w:p>
        </w:tc>
      </w:tr>
      <w:tr w:rsidR="00581C1C" w:rsidRPr="00692553" w:rsidTr="00581C1C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81C1C" w:rsidRDefault="00581C1C" w:rsidP="0032462E">
            <w:r>
              <w:t>New website directory organization</w:t>
            </w:r>
          </w:p>
        </w:tc>
      </w:tr>
      <w:tr w:rsidR="00581C1C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81C1C" w:rsidRDefault="00581C1C" w:rsidP="0032462E">
            <w:proofErr w:type="gramStart"/>
            <w:r>
              <w:t>Implementing social networks?</w:t>
            </w:r>
            <w:proofErr w:type="gramEnd"/>
            <w:r>
              <w:t xml:space="preserve"> </w:t>
            </w:r>
          </w:p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DB14CB">
            <w:pPr>
              <w:pStyle w:val="Heading4"/>
            </w:pPr>
            <w:r>
              <w:t>1</w:t>
            </w:r>
            <w:r w:rsidR="008C043D">
              <w:t>2</w:t>
            </w:r>
            <w:r>
              <w:t>:</w:t>
            </w:r>
            <w:r w:rsidR="008C043D">
              <w:t>1</w:t>
            </w:r>
            <w:r w:rsidR="00DB14CB">
              <w:t>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8C043D" w:rsidP="004B799C">
            <w:pPr>
              <w:pStyle w:val="Heading4"/>
            </w:pPr>
            <w:r>
              <w:t>12:35</w:t>
            </w:r>
          </w:p>
        </w:tc>
        <w:tc>
          <w:tcPr>
            <w:tcW w:w="12040" w:type="dxa"/>
          </w:tcPr>
          <w:p w:rsidR="00304E4A" w:rsidRDefault="004B069A" w:rsidP="00304E4A">
            <w:pPr>
              <w:pStyle w:val="Heading4"/>
            </w:pPr>
            <w:r>
              <w:t>Applications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4B069A" w:rsidP="00F033EF">
            <w:r>
              <w:t>Demonstrate the applications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7F22D0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09441F"/>
    <w:rsid w:val="001A11E8"/>
    <w:rsid w:val="001A58FC"/>
    <w:rsid w:val="002138F0"/>
    <w:rsid w:val="002D1C89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069A"/>
    <w:rsid w:val="004B799C"/>
    <w:rsid w:val="004D71EC"/>
    <w:rsid w:val="005052C5"/>
    <w:rsid w:val="00531002"/>
    <w:rsid w:val="00562682"/>
    <w:rsid w:val="00581C1C"/>
    <w:rsid w:val="005B00CA"/>
    <w:rsid w:val="005F58B2"/>
    <w:rsid w:val="00630230"/>
    <w:rsid w:val="00642AAB"/>
    <w:rsid w:val="00685576"/>
    <w:rsid w:val="00692553"/>
    <w:rsid w:val="006B704C"/>
    <w:rsid w:val="006D4011"/>
    <w:rsid w:val="007554A1"/>
    <w:rsid w:val="007A6EFA"/>
    <w:rsid w:val="007C174F"/>
    <w:rsid w:val="007F22D0"/>
    <w:rsid w:val="0085168B"/>
    <w:rsid w:val="008B2336"/>
    <w:rsid w:val="008C043D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DB14CB"/>
    <w:rsid w:val="00E251A9"/>
    <w:rsid w:val="00E43BAB"/>
    <w:rsid w:val="00E4591C"/>
    <w:rsid w:val="00E60E43"/>
    <w:rsid w:val="00E71DBA"/>
    <w:rsid w:val="00E721C2"/>
    <w:rsid w:val="00EA2581"/>
    <w:rsid w:val="00F033EF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851E2"/>
    <w:rsid w:val="00274832"/>
    <w:rsid w:val="002F6855"/>
    <w:rsid w:val="0042209A"/>
    <w:rsid w:val="004D08A0"/>
    <w:rsid w:val="005677BF"/>
    <w:rsid w:val="005B4CA9"/>
    <w:rsid w:val="005E4CA6"/>
    <w:rsid w:val="00845AB7"/>
    <w:rsid w:val="00C0254B"/>
    <w:rsid w:val="00CF5DD7"/>
    <w:rsid w:val="00DD1146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103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7</cp:revision>
  <cp:lastPrinted>2004-01-21T19:22:00Z</cp:lastPrinted>
  <dcterms:created xsi:type="dcterms:W3CDTF">2016-04-10T17:52:00Z</dcterms:created>
  <dcterms:modified xsi:type="dcterms:W3CDTF">2016-05-10T10:37:00Z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