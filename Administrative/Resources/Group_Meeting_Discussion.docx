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D3928" w:rsidP="00BD3928">
            <w:pPr>
              <w:pStyle w:val="Details"/>
            </w:pPr>
            <w:r>
              <w:t>50 Minutes</w:t>
            </w:r>
          </w:p>
        </w:tc>
        <w:sdt>
          <w:sdtPr>
            <w:alias w:val="Location"/>
            <w:tag w:val="Location"/>
            <w:id w:val="48425637"/>
            <w:placeholder>
              <w:docPart w:val="FB9C322BF798431F92B41A0505D36390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 xml:space="preserve">Type of </w:t>
            </w:r>
            <w:r w:rsidR="00F34CEC">
              <w:t xml:space="preserve">MEETING </w:t>
            </w:r>
            <w:r w:rsidR="00F34CEC">
              <w:br/>
              <w:t>(INIT, INTER, TERM)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954110" w:rsidRDefault="00954110" w:rsidP="00954110">
      <w:pPr>
        <w:pStyle w:val="Heading2"/>
      </w:pPr>
      <w:r w:rsidRPr="00692553">
        <w:t xml:space="preserve">Agenda </w:t>
      </w:r>
      <w:r w:rsidR="00F34CEC">
        <w:t>items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bookmarkStart w:id="0" w:name="MinuteTopic"/>
          <w:bookmarkStart w:id="1" w:name="MinuteItems"/>
          <w:bookmarkStart w:id="2" w:name="MinuteTopicSection"/>
          <w:bookmarkEnd w:id="0"/>
          <w:bookmarkEnd w:id="1"/>
          <w:p w:rsidR="00BD3928" w:rsidRPr="00954110" w:rsidRDefault="001C0094" w:rsidP="005F58B2">
            <w:pPr>
              <w:pStyle w:val="Heading4"/>
            </w:pPr>
            <w:sdt>
              <w:sdtPr>
                <w:alias w:val="Start"/>
                <w:tag w:val="Start"/>
                <w:id w:val="44968168"/>
                <w:placeholder>
                  <w:docPart w:val="77E06AA17A1D450AAF43BE7CE9216EF2"/>
                </w:placeholder>
                <w:temporary/>
                <w:showingPlcHdr/>
              </w:sdtPr>
              <w:sdtEndPr/>
              <w:sdtContent>
                <w:r w:rsidR="00BD3928">
                  <w:t>[Start Time]</w:t>
                </w:r>
              </w:sdtContent>
            </w:sdt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1C0094" w:rsidP="00BD3928">
            <w:pPr>
              <w:pStyle w:val="Heading4"/>
            </w:pPr>
            <w:sdt>
              <w:sdtPr>
                <w:alias w:val="End"/>
                <w:tag w:val="End"/>
                <w:id w:val="44968194"/>
                <w:placeholder>
                  <w:docPart w:val="E13AEE830A2B48B6AAB8666AB512935A"/>
                </w:placeholder>
                <w:temporary/>
                <w:showingPlcHdr/>
              </w:sdtPr>
              <w:sdtEndPr/>
              <w:sdtContent>
                <w:r w:rsidR="00BD3928">
                  <w:t>[End Time]</w:t>
                </w:r>
              </w:sdtContent>
            </w:sdt>
          </w:p>
        </w:tc>
        <w:tc>
          <w:tcPr>
            <w:tcW w:w="12040" w:type="dxa"/>
          </w:tcPr>
          <w:p w:rsidR="00BD3928" w:rsidRDefault="00BD3928" w:rsidP="00F34CEC">
            <w:pPr>
              <w:pStyle w:val="Heading4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E71DBA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F34CEC" w:rsidP="00F34CEC">
            <w:pPr>
              <w:pStyle w:val="Heading3"/>
            </w:pPr>
            <w:bookmarkStart w:id="3" w:name="MinuteDiscussion"/>
            <w:bookmarkEnd w:id="3"/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BD3928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1C0094" w:rsidP="00D8181B">
            <w:pPr>
              <w:pStyle w:val="Heading3"/>
            </w:pPr>
            <w:sdt>
              <w:sdtPr>
                <w:id w:val="1016576172"/>
                <w:placeholder>
                  <w:docPart w:val="01566A3529AD46A09747DAD1598B5E24"/>
                </w:placeholder>
                <w:temporary/>
                <w:showingPlcHdr/>
              </w:sdtPr>
              <w:sdtEndPr/>
              <w:sdtContent>
                <w:r w:rsidR="00BD3928"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F34CEC" w:rsidRPr="00692553" w:rsidTr="00F34CEC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Default="00F34CEC" w:rsidP="00F34CEC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F34CEC" w:rsidRPr="00CE6342" w:rsidRDefault="00F34CEC" w:rsidP="005052C5"/>
        </w:tc>
      </w:tr>
      <w:tr w:rsidR="00BD3928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F34CEC" w:rsidP="00F34CEC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BD3928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F34CEC" w:rsidP="00BD3928">
            <w:pPr>
              <w:pStyle w:val="Heading3"/>
            </w:pPr>
            <w:bookmarkStart w:id="4" w:name="MinuteConclusion"/>
            <w:bookmarkEnd w:id="4"/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F34CEC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F34CEC" w:rsidRPr="00CE6342" w:rsidTr="00F34CEC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F34CEC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34CEC" w:rsidRPr="00CE6342" w:rsidRDefault="00F34CEC" w:rsidP="00B57FC7"/>
        </w:tc>
      </w:tr>
      <w:tr w:rsidR="00F34CEC" w:rsidRPr="00CE6342" w:rsidTr="00F34CEC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F34CEC" w:rsidRPr="00CE6342" w:rsidRDefault="00F34CEC" w:rsidP="00B57FC7"/>
        </w:tc>
      </w:tr>
      <w:tr w:rsidR="00F34CEC" w:rsidRPr="00692553" w:rsidTr="00F34CEC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F34CEC" w:rsidRPr="00692553" w:rsidRDefault="00F34CEC" w:rsidP="00B57FC7"/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F34CEC" w:rsidP="00D2115D">
            <w:pPr>
              <w:pStyle w:val="Heading3"/>
            </w:pPr>
            <w:r>
              <w:t>Action</w:t>
            </w:r>
            <w:r w:rsidR="00D2115D">
              <w:t>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D2115D" w:rsidP="00D2115D">
            <w:pPr>
              <w:pStyle w:val="Heading3"/>
            </w:pPr>
            <w:bookmarkStart w:id="5" w:name="MinutePersonResponsible"/>
            <w:bookmarkEnd w:id="5"/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D2115D" w:rsidP="00B57FC7">
            <w:pPr>
              <w:pStyle w:val="Heading3"/>
            </w:pPr>
            <w:bookmarkStart w:id="6" w:name="MinuteDeadline"/>
            <w:bookmarkEnd w:id="6"/>
            <w:r>
              <w:t>RESULT STATUS</w:t>
            </w:r>
          </w:p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F34CEC" w:rsidRPr="00692553" w:rsidRDefault="00F34CEC" w:rsidP="00B57FC7"/>
        </w:tc>
      </w:tr>
      <w:tr w:rsidR="00D2115D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D2115D">
            <w:pPr>
              <w:pStyle w:val="Heading3"/>
            </w:pPr>
            <w:bookmarkStart w:id="7" w:name="MinuteActionItems"/>
            <w:bookmarkEnd w:id="7"/>
            <w:r>
              <w:t>Action</w:t>
            </w:r>
            <w:r>
              <w:t>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B57FC7">
            <w:pPr>
              <w:pStyle w:val="Heading3"/>
            </w:pPr>
            <w:r>
              <w:t>Deadline</w:t>
            </w:r>
          </w:p>
        </w:tc>
      </w:tr>
      <w:tr w:rsidR="00D2115D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1467" w:type="dxa"/>
            <w:shd w:val="clear" w:color="auto" w:fill="auto"/>
            <w:vAlign w:val="center"/>
          </w:tcPr>
          <w:p w:rsidR="00D2115D" w:rsidRPr="00692553" w:rsidRDefault="00D2115D" w:rsidP="00B57FC7"/>
        </w:tc>
      </w:tr>
      <w:tr w:rsidR="00D2115D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D2115D" w:rsidRPr="00692553" w:rsidRDefault="00D2115D" w:rsidP="00B57FC7"/>
        </w:tc>
        <w:tc>
          <w:tcPr>
            <w:tcW w:w="1467" w:type="dxa"/>
            <w:shd w:val="clear" w:color="auto" w:fill="auto"/>
            <w:vAlign w:val="center"/>
          </w:tcPr>
          <w:p w:rsidR="00D2115D" w:rsidRPr="00692553" w:rsidRDefault="00D2115D" w:rsidP="00B57FC7"/>
        </w:tc>
      </w:tr>
    </w:tbl>
    <w:p w:rsidR="00D8181B" w:rsidRDefault="00D8181B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1C0094" w:rsidRPr="00954110" w:rsidTr="00B57FC7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1C0094" w:rsidP="00B57FC7">
            <w:pPr>
              <w:pStyle w:val="Heading4"/>
            </w:pPr>
            <w:sdt>
              <w:sdtPr>
                <w:alias w:val="Start"/>
                <w:tag w:val="Start"/>
                <w:id w:val="-864905260"/>
                <w:placeholder>
                  <w:docPart w:val="D2ADDE7024474A14ADF552D175AFDCDC"/>
                </w:placeholder>
                <w:temporary/>
                <w:showingPlcHdr/>
              </w:sdtPr>
              <w:sdtContent>
                <w:r>
                  <w:t>[Start Time]</w:t>
                </w:r>
              </w:sdtContent>
            </w:sdt>
          </w:p>
        </w:tc>
        <w:tc>
          <w:tcPr>
            <w:tcW w:w="180" w:type="dxa"/>
          </w:tcPr>
          <w:p w:rsidR="001C0094" w:rsidRDefault="001C0094" w:rsidP="00B57FC7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1C0094" w:rsidP="00B57FC7">
            <w:pPr>
              <w:pStyle w:val="Heading4"/>
            </w:pPr>
            <w:sdt>
              <w:sdtPr>
                <w:alias w:val="End"/>
                <w:tag w:val="End"/>
                <w:id w:val="18129655"/>
                <w:placeholder>
                  <w:docPart w:val="1B2D24F184D640C5B6F1A27BF8C4B5C4"/>
                </w:placeholder>
                <w:temporary/>
                <w:showingPlcHdr/>
              </w:sdtPr>
              <w:sdtContent>
                <w:r>
                  <w:t>[End Time]</w:t>
                </w:r>
              </w:sdtContent>
            </w:sdt>
          </w:p>
        </w:tc>
        <w:tc>
          <w:tcPr>
            <w:tcW w:w="12040" w:type="dxa"/>
          </w:tcPr>
          <w:p w:rsidR="001C0094" w:rsidRDefault="001C0094" w:rsidP="00B57FC7">
            <w:pPr>
              <w:pStyle w:val="Heading4"/>
            </w:pPr>
          </w:p>
        </w:tc>
      </w:tr>
    </w:tbl>
    <w:p w:rsidR="001C0094" w:rsidRDefault="001C0094" w:rsidP="001C009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sdt>
              <w:sdtPr>
                <w:id w:val="1286772789"/>
                <w:placeholder>
                  <w:docPart w:val="A9B3E12D62D641F99822DD94A57AC469"/>
                </w:placeholder>
                <w:temporary/>
                <w:showingPlcHdr/>
              </w:sdtPr>
              <w:sdtContent>
                <w:r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lastRenderedPageBreak/>
              <w:t>Actions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RESULT STATUS</w:t>
            </w:r>
          </w:p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Deadline</w:t>
            </w:r>
          </w:p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</w:tbl>
    <w:p w:rsidR="00F34CEC" w:rsidRDefault="00F34CEC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1C0094" w:rsidRPr="00954110" w:rsidTr="00B57FC7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1C0094" w:rsidP="00B57FC7">
            <w:pPr>
              <w:pStyle w:val="Heading4"/>
            </w:pPr>
            <w:sdt>
              <w:sdtPr>
                <w:alias w:val="Start"/>
                <w:tag w:val="Start"/>
                <w:id w:val="1990594296"/>
                <w:placeholder>
                  <w:docPart w:val="8FA93CFD13CD4629ACAC0A3AA0B85E1A"/>
                </w:placeholder>
                <w:temporary/>
                <w:showingPlcHdr/>
              </w:sdtPr>
              <w:sdtContent>
                <w:r>
                  <w:t>[Start Time]</w:t>
                </w:r>
              </w:sdtContent>
            </w:sdt>
          </w:p>
        </w:tc>
        <w:tc>
          <w:tcPr>
            <w:tcW w:w="180" w:type="dxa"/>
          </w:tcPr>
          <w:p w:rsidR="001C0094" w:rsidRDefault="001C0094" w:rsidP="00B57FC7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1C0094" w:rsidP="00B57FC7">
            <w:pPr>
              <w:pStyle w:val="Heading4"/>
            </w:pPr>
            <w:sdt>
              <w:sdtPr>
                <w:alias w:val="End"/>
                <w:tag w:val="End"/>
                <w:id w:val="-2063550301"/>
                <w:placeholder>
                  <w:docPart w:val="797D505DBC51425987A7614ADB971FDE"/>
                </w:placeholder>
                <w:temporary/>
                <w:showingPlcHdr/>
              </w:sdtPr>
              <w:sdtContent>
                <w:r>
                  <w:t>[End Time]</w:t>
                </w:r>
              </w:sdtContent>
            </w:sdt>
          </w:p>
        </w:tc>
        <w:tc>
          <w:tcPr>
            <w:tcW w:w="12040" w:type="dxa"/>
          </w:tcPr>
          <w:p w:rsidR="001C0094" w:rsidRDefault="001C0094" w:rsidP="00B57FC7">
            <w:pPr>
              <w:pStyle w:val="Heading4"/>
            </w:pPr>
          </w:p>
        </w:tc>
      </w:tr>
    </w:tbl>
    <w:p w:rsidR="001C0094" w:rsidRDefault="001C0094" w:rsidP="001C009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sdt>
              <w:sdtPr>
                <w:id w:val="-1437828846"/>
                <w:placeholder>
                  <w:docPart w:val="4B66066946634801A26B6631270CF2F1"/>
                </w:placeholder>
                <w:temporary/>
                <w:showingPlcHdr/>
              </w:sdtPr>
              <w:sdtContent>
                <w:r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RESULT STATUS</w:t>
            </w:r>
          </w:p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Deadline</w:t>
            </w:r>
          </w:p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</w:tbl>
    <w:p w:rsidR="001C0094" w:rsidRDefault="001C0094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1C0094" w:rsidRPr="00954110" w:rsidTr="00B57FC7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1C0094" w:rsidP="00B57FC7">
            <w:pPr>
              <w:pStyle w:val="Heading4"/>
            </w:pPr>
            <w:sdt>
              <w:sdtPr>
                <w:alias w:val="Start"/>
                <w:tag w:val="Start"/>
                <w:id w:val="947815516"/>
                <w:placeholder>
                  <w:docPart w:val="9488C5AD73344C5F84E5E3CB9AE48C8C"/>
                </w:placeholder>
                <w:temporary/>
                <w:showingPlcHdr/>
              </w:sdtPr>
              <w:sdtContent>
                <w:r>
                  <w:t>[Start Time]</w:t>
                </w:r>
              </w:sdtContent>
            </w:sdt>
          </w:p>
        </w:tc>
        <w:tc>
          <w:tcPr>
            <w:tcW w:w="180" w:type="dxa"/>
          </w:tcPr>
          <w:p w:rsidR="001C0094" w:rsidRDefault="001C0094" w:rsidP="00B57FC7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1C0094" w:rsidP="00B57FC7">
            <w:pPr>
              <w:pStyle w:val="Heading4"/>
            </w:pPr>
            <w:sdt>
              <w:sdtPr>
                <w:alias w:val="End"/>
                <w:tag w:val="End"/>
                <w:id w:val="210233649"/>
                <w:placeholder>
                  <w:docPart w:val="5C537526FCBA406E9DE4CBF11A137499"/>
                </w:placeholder>
                <w:temporary/>
                <w:showingPlcHdr/>
              </w:sdtPr>
              <w:sdtContent>
                <w:r>
                  <w:t>[End Time]</w:t>
                </w:r>
              </w:sdtContent>
            </w:sdt>
          </w:p>
        </w:tc>
        <w:tc>
          <w:tcPr>
            <w:tcW w:w="12040" w:type="dxa"/>
          </w:tcPr>
          <w:p w:rsidR="001C0094" w:rsidRDefault="001C0094" w:rsidP="00B57FC7">
            <w:pPr>
              <w:pStyle w:val="Heading4"/>
            </w:pPr>
          </w:p>
        </w:tc>
      </w:tr>
    </w:tbl>
    <w:p w:rsidR="001C0094" w:rsidRDefault="001C0094" w:rsidP="001C009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sdt>
              <w:sdtPr>
                <w:id w:val="2056034868"/>
                <w:placeholder>
                  <w:docPart w:val="000BA9B72F034C78981961860002F263"/>
                </w:placeholder>
                <w:temporary/>
                <w:showingPlcHdr/>
              </w:sdtPr>
              <w:sdtContent>
                <w:r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RESULT STATUS</w:t>
            </w:r>
          </w:p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Deadline</w:t>
            </w:r>
          </w:p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</w:tbl>
    <w:p w:rsidR="001C0094" w:rsidRDefault="001C0094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1C0094" w:rsidRPr="00954110" w:rsidTr="00B57FC7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1C0094" w:rsidP="00B57FC7">
            <w:pPr>
              <w:pStyle w:val="Heading4"/>
            </w:pPr>
            <w:sdt>
              <w:sdtPr>
                <w:alias w:val="Start"/>
                <w:tag w:val="Start"/>
                <w:id w:val="371663701"/>
                <w:placeholder>
                  <w:docPart w:val="E9635651BCB04E4E9A54860E9E91DD26"/>
                </w:placeholder>
                <w:temporary/>
                <w:showingPlcHdr/>
              </w:sdtPr>
              <w:sdtContent>
                <w:r>
                  <w:t>[Start Time]</w:t>
                </w:r>
              </w:sdtContent>
            </w:sdt>
          </w:p>
        </w:tc>
        <w:tc>
          <w:tcPr>
            <w:tcW w:w="180" w:type="dxa"/>
          </w:tcPr>
          <w:p w:rsidR="001C0094" w:rsidRDefault="001C0094" w:rsidP="00B57FC7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1C0094" w:rsidP="00B57FC7">
            <w:pPr>
              <w:pStyle w:val="Heading4"/>
            </w:pPr>
            <w:sdt>
              <w:sdtPr>
                <w:alias w:val="End"/>
                <w:tag w:val="End"/>
                <w:id w:val="-1294212218"/>
                <w:placeholder>
                  <w:docPart w:val="589BA1DC9573468C841E16169ABE0236"/>
                </w:placeholder>
                <w:temporary/>
                <w:showingPlcHdr/>
              </w:sdtPr>
              <w:sdtContent>
                <w:r>
                  <w:t>[End Time]</w:t>
                </w:r>
              </w:sdtContent>
            </w:sdt>
          </w:p>
        </w:tc>
        <w:tc>
          <w:tcPr>
            <w:tcW w:w="12040" w:type="dxa"/>
          </w:tcPr>
          <w:p w:rsidR="001C0094" w:rsidRDefault="001C0094" w:rsidP="00B57FC7">
            <w:pPr>
              <w:pStyle w:val="Heading4"/>
            </w:pPr>
          </w:p>
        </w:tc>
      </w:tr>
    </w:tbl>
    <w:p w:rsidR="001C0094" w:rsidRDefault="001C0094" w:rsidP="001C009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sdt>
              <w:sdtPr>
                <w:id w:val="-65111210"/>
                <w:placeholder>
                  <w:docPart w:val="F1B73CCB417D4D478E797C4825DDC4E2"/>
                </w:placeholder>
                <w:temporary/>
                <w:showingPlcHdr/>
              </w:sdtPr>
              <w:sdtContent>
                <w:r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B57FC7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B57FC7">
            <w:pPr>
              <w:pStyle w:val="Heading3"/>
            </w:pPr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CE6342" w:rsidTr="00B57FC7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RESULT STATUS</w:t>
            </w:r>
          </w:p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B57FC7">
            <w:pPr>
              <w:pStyle w:val="Heading3"/>
            </w:pPr>
            <w:r>
              <w:t>Deadline</w:t>
            </w:r>
          </w:p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  <w:tr w:rsidR="001C0094" w:rsidRPr="00692553" w:rsidTr="00B57FC7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B57FC7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B57FC7"/>
        </w:tc>
      </w:tr>
    </w:tbl>
    <w:p w:rsidR="001C0094" w:rsidRDefault="001C0094">
      <w:bookmarkStart w:id="8" w:name="_GoBack"/>
      <w:bookmarkEnd w:id="8"/>
    </w:p>
    <w:p w:rsidR="001C0094" w:rsidRDefault="001C0094"/>
    <w:bookmarkEnd w:id="2"/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43514"/>
    <w:rsid w:val="001A58FC"/>
    <w:rsid w:val="001C0094"/>
    <w:rsid w:val="002138F0"/>
    <w:rsid w:val="0031517C"/>
    <w:rsid w:val="00344FA0"/>
    <w:rsid w:val="00417272"/>
    <w:rsid w:val="00423E89"/>
    <w:rsid w:val="00456620"/>
    <w:rsid w:val="00483D86"/>
    <w:rsid w:val="00495E0E"/>
    <w:rsid w:val="004D71EC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732A6"/>
    <w:rsid w:val="00B84015"/>
    <w:rsid w:val="00BB5323"/>
    <w:rsid w:val="00BD3928"/>
    <w:rsid w:val="00BD62A9"/>
    <w:rsid w:val="00BF65DF"/>
    <w:rsid w:val="00C166AB"/>
    <w:rsid w:val="00CB3760"/>
    <w:rsid w:val="00CE6342"/>
    <w:rsid w:val="00D2115D"/>
    <w:rsid w:val="00D621F4"/>
    <w:rsid w:val="00D8181B"/>
    <w:rsid w:val="00E43BAB"/>
    <w:rsid w:val="00E4591C"/>
    <w:rsid w:val="00E60E43"/>
    <w:rsid w:val="00E71DBA"/>
    <w:rsid w:val="00EA2581"/>
    <w:rsid w:val="00F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274832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FB9C322BF798431F92B41A0505D3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DAD7-3A13-476A-A744-A6515EEE3B12}"/>
      </w:docPartPr>
      <w:docPartBody>
        <w:p w:rsidR="00274832" w:rsidRDefault="00FA3591">
          <w:pPr>
            <w:pStyle w:val="FB9C322BF798431F92B41A0505D36390"/>
          </w:pPr>
          <w:r>
            <w:t>[Meeting Location]</w:t>
          </w:r>
        </w:p>
      </w:docPartBody>
    </w:docPart>
    <w:docPart>
      <w:docPartPr>
        <w:name w:val="77E06AA17A1D450AAF43BE7CE9216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7116A-592E-4A86-81E8-C0404ACF83BD}"/>
      </w:docPartPr>
      <w:docPartBody>
        <w:p w:rsidR="009F56BC" w:rsidRDefault="00274832" w:rsidP="00274832">
          <w:pPr>
            <w:pStyle w:val="77E06AA17A1D450AAF43BE7CE9216EF2"/>
          </w:pPr>
          <w:r>
            <w:t>[Start Time]</w:t>
          </w:r>
        </w:p>
      </w:docPartBody>
    </w:docPart>
    <w:docPart>
      <w:docPartPr>
        <w:name w:val="E13AEE830A2B48B6AAB8666AB5129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DD2C1-619C-4B09-BC7D-19AFCFC0B844}"/>
      </w:docPartPr>
      <w:docPartBody>
        <w:p w:rsidR="009F56BC" w:rsidRDefault="00274832" w:rsidP="00274832">
          <w:pPr>
            <w:pStyle w:val="E13AEE830A2B48B6AAB8666AB512935A"/>
          </w:pPr>
          <w:r>
            <w:t>[End Time]</w:t>
          </w:r>
        </w:p>
      </w:docPartBody>
    </w:docPart>
    <w:docPart>
      <w:docPartPr>
        <w:name w:val="01566A3529AD46A09747DAD1598B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A23E-046B-4A63-ACB8-47F6B995CAF1}"/>
      </w:docPartPr>
      <w:docPartBody>
        <w:p w:rsidR="009F56BC" w:rsidRDefault="00274832" w:rsidP="00274832">
          <w:pPr>
            <w:pStyle w:val="01566A3529AD46A09747DAD1598B5E24"/>
          </w:pPr>
          <w:r>
            <w:t>[Topic]</w:t>
          </w:r>
        </w:p>
      </w:docPartBody>
    </w:docPart>
    <w:docPart>
      <w:docPartPr>
        <w:name w:val="D2ADDE7024474A14ADF552D175AFD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0A12D-07CC-4E53-B3DA-1C790E31367E}"/>
      </w:docPartPr>
      <w:docPartBody>
        <w:p w:rsidR="00000000" w:rsidRDefault="009F56BC" w:rsidP="009F56BC">
          <w:pPr>
            <w:pStyle w:val="D2ADDE7024474A14ADF552D175AFDCDC"/>
          </w:pPr>
          <w:r>
            <w:t>[Start Time]</w:t>
          </w:r>
        </w:p>
      </w:docPartBody>
    </w:docPart>
    <w:docPart>
      <w:docPartPr>
        <w:name w:val="1B2D24F184D640C5B6F1A27BF8C4B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C14F0-909B-4E19-A84F-CEA172891030}"/>
      </w:docPartPr>
      <w:docPartBody>
        <w:p w:rsidR="00000000" w:rsidRDefault="009F56BC" w:rsidP="009F56BC">
          <w:pPr>
            <w:pStyle w:val="1B2D24F184D640C5B6F1A27BF8C4B5C4"/>
          </w:pPr>
          <w:r>
            <w:t>[End Time]</w:t>
          </w:r>
        </w:p>
      </w:docPartBody>
    </w:docPart>
    <w:docPart>
      <w:docPartPr>
        <w:name w:val="A9B3E12D62D641F99822DD94A57AC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48D61-68D3-4DB6-949C-3143AA82B82D}"/>
      </w:docPartPr>
      <w:docPartBody>
        <w:p w:rsidR="00000000" w:rsidRDefault="009F56BC" w:rsidP="009F56BC">
          <w:pPr>
            <w:pStyle w:val="A9B3E12D62D641F99822DD94A57AC469"/>
          </w:pPr>
          <w:r>
            <w:t>[Topic]</w:t>
          </w:r>
        </w:p>
      </w:docPartBody>
    </w:docPart>
    <w:docPart>
      <w:docPartPr>
        <w:name w:val="8FA93CFD13CD4629ACAC0A3AA0B85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56C27-7177-4139-8B20-5856ED058A24}"/>
      </w:docPartPr>
      <w:docPartBody>
        <w:p w:rsidR="00000000" w:rsidRDefault="009F56BC" w:rsidP="009F56BC">
          <w:pPr>
            <w:pStyle w:val="8FA93CFD13CD4629ACAC0A3AA0B85E1A"/>
          </w:pPr>
          <w:r>
            <w:t>[Start Time]</w:t>
          </w:r>
        </w:p>
      </w:docPartBody>
    </w:docPart>
    <w:docPart>
      <w:docPartPr>
        <w:name w:val="797D505DBC51425987A7614ADB971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F945D-6436-4C90-A8F6-FAFF72A8453F}"/>
      </w:docPartPr>
      <w:docPartBody>
        <w:p w:rsidR="00000000" w:rsidRDefault="009F56BC" w:rsidP="009F56BC">
          <w:pPr>
            <w:pStyle w:val="797D505DBC51425987A7614ADB971FDE"/>
          </w:pPr>
          <w:r>
            <w:t>[End Time]</w:t>
          </w:r>
        </w:p>
      </w:docPartBody>
    </w:docPart>
    <w:docPart>
      <w:docPartPr>
        <w:name w:val="4B66066946634801A26B6631270C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0DF1-ADAD-42D5-A8D9-58D4473EF1D6}"/>
      </w:docPartPr>
      <w:docPartBody>
        <w:p w:rsidR="00000000" w:rsidRDefault="009F56BC" w:rsidP="009F56BC">
          <w:pPr>
            <w:pStyle w:val="4B66066946634801A26B6631270CF2F1"/>
          </w:pPr>
          <w:r>
            <w:t>[Topic]</w:t>
          </w:r>
        </w:p>
      </w:docPartBody>
    </w:docPart>
    <w:docPart>
      <w:docPartPr>
        <w:name w:val="9488C5AD73344C5F84E5E3CB9AE4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F8DCC-5D4D-4CA8-B419-4F0147BA0E02}"/>
      </w:docPartPr>
      <w:docPartBody>
        <w:p w:rsidR="00000000" w:rsidRDefault="009F56BC" w:rsidP="009F56BC">
          <w:pPr>
            <w:pStyle w:val="9488C5AD73344C5F84E5E3CB9AE48C8C"/>
          </w:pPr>
          <w:r>
            <w:t>[Start Time]</w:t>
          </w:r>
        </w:p>
      </w:docPartBody>
    </w:docPart>
    <w:docPart>
      <w:docPartPr>
        <w:name w:val="5C537526FCBA406E9DE4CBF11A137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A8628-6935-4DF1-A439-5EBB468E090B}"/>
      </w:docPartPr>
      <w:docPartBody>
        <w:p w:rsidR="00000000" w:rsidRDefault="009F56BC" w:rsidP="009F56BC">
          <w:pPr>
            <w:pStyle w:val="5C537526FCBA406E9DE4CBF11A137499"/>
          </w:pPr>
          <w:r>
            <w:t>[End Time]</w:t>
          </w:r>
        </w:p>
      </w:docPartBody>
    </w:docPart>
    <w:docPart>
      <w:docPartPr>
        <w:name w:val="000BA9B72F034C78981961860002F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9949-FD29-48F7-AE39-DC3FD8AE78B2}"/>
      </w:docPartPr>
      <w:docPartBody>
        <w:p w:rsidR="00000000" w:rsidRDefault="009F56BC" w:rsidP="009F56BC">
          <w:pPr>
            <w:pStyle w:val="000BA9B72F034C78981961860002F263"/>
          </w:pPr>
          <w:r>
            <w:t>[Topic]</w:t>
          </w:r>
        </w:p>
      </w:docPartBody>
    </w:docPart>
    <w:docPart>
      <w:docPartPr>
        <w:name w:val="E9635651BCB04E4E9A54860E9E91D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89D2A-4270-4BDF-908A-F210A4C4077D}"/>
      </w:docPartPr>
      <w:docPartBody>
        <w:p w:rsidR="00000000" w:rsidRDefault="009F56BC" w:rsidP="009F56BC">
          <w:pPr>
            <w:pStyle w:val="E9635651BCB04E4E9A54860E9E91DD26"/>
          </w:pPr>
          <w:r>
            <w:t>[Start Time]</w:t>
          </w:r>
        </w:p>
      </w:docPartBody>
    </w:docPart>
    <w:docPart>
      <w:docPartPr>
        <w:name w:val="589BA1DC9573468C841E16169ABE0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738BF-880D-47C2-81B4-63267614B498}"/>
      </w:docPartPr>
      <w:docPartBody>
        <w:p w:rsidR="00000000" w:rsidRDefault="009F56BC" w:rsidP="009F56BC">
          <w:pPr>
            <w:pStyle w:val="589BA1DC9573468C841E16169ABE0236"/>
          </w:pPr>
          <w:r>
            <w:t>[End Time]</w:t>
          </w:r>
        </w:p>
      </w:docPartBody>
    </w:docPart>
    <w:docPart>
      <w:docPartPr>
        <w:name w:val="F1B73CCB417D4D478E797C4825DD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6298-0967-4A2E-BC8C-5729126B3787}"/>
      </w:docPartPr>
      <w:docPartBody>
        <w:p w:rsidR="00000000" w:rsidRDefault="009F56BC" w:rsidP="009F56BC">
          <w:pPr>
            <w:pStyle w:val="F1B73CCB417D4D478E797C4825DDC4E2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274832"/>
    <w:rsid w:val="00662661"/>
    <w:rsid w:val="009F56BC"/>
    <w:rsid w:val="00E746E8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1B95B23E0ED941AD924B4F1C11B36E59">
    <w:name w:val="1B95B23E0ED941AD924B4F1C11B36E59"/>
    <w:rsid w:val="009F56BC"/>
  </w:style>
  <w:style w:type="paragraph" w:customStyle="1" w:styleId="F3A2206B362949CA8C0EB3F7CAEACD0F">
    <w:name w:val="F3A2206B362949CA8C0EB3F7CAEACD0F"/>
    <w:rsid w:val="009F56BC"/>
  </w:style>
  <w:style w:type="paragraph" w:customStyle="1" w:styleId="3EFD6E33AF044629A3DC0AB78D7D8D26">
    <w:name w:val="3EFD6E33AF044629A3DC0AB78D7D8D26"/>
    <w:rsid w:val="009F56BC"/>
  </w:style>
  <w:style w:type="paragraph" w:customStyle="1" w:styleId="9BA03F9193AC44D9B6609F889DEB2775">
    <w:name w:val="9BA03F9193AC44D9B6609F889DEB2775"/>
    <w:rsid w:val="009F56BC"/>
  </w:style>
  <w:style w:type="paragraph" w:customStyle="1" w:styleId="86B4D5B4E93E4167ADD9A749670EF9D6">
    <w:name w:val="86B4D5B4E93E4167ADD9A749670EF9D6"/>
    <w:rsid w:val="009F56BC"/>
  </w:style>
  <w:style w:type="paragraph" w:customStyle="1" w:styleId="E010DC0B903C47C3A3AF0E56410805C4">
    <w:name w:val="E010DC0B903C47C3A3AF0E56410805C4"/>
    <w:rsid w:val="009F56BC"/>
  </w:style>
  <w:style w:type="paragraph" w:customStyle="1" w:styleId="756AF0ECA4CE4369BDF0E0F7C8A5A1B3">
    <w:name w:val="756AF0ECA4CE4369BDF0E0F7C8A5A1B3"/>
    <w:rsid w:val="009F56BC"/>
  </w:style>
  <w:style w:type="paragraph" w:customStyle="1" w:styleId="490EC03F5F0341A78E7DF1DF75A7C0E0">
    <w:name w:val="490EC03F5F0341A78E7DF1DF75A7C0E0"/>
    <w:rsid w:val="009F56BC"/>
  </w:style>
  <w:style w:type="paragraph" w:customStyle="1" w:styleId="D2ADDE7024474A14ADF552D175AFDCDC">
    <w:name w:val="D2ADDE7024474A14ADF552D175AFDCDC"/>
    <w:rsid w:val="009F56BC"/>
  </w:style>
  <w:style w:type="paragraph" w:customStyle="1" w:styleId="1B2D24F184D640C5B6F1A27BF8C4B5C4">
    <w:name w:val="1B2D24F184D640C5B6F1A27BF8C4B5C4"/>
    <w:rsid w:val="009F56BC"/>
  </w:style>
  <w:style w:type="paragraph" w:customStyle="1" w:styleId="A9B3E12D62D641F99822DD94A57AC469">
    <w:name w:val="A9B3E12D62D641F99822DD94A57AC469"/>
    <w:rsid w:val="009F56BC"/>
  </w:style>
  <w:style w:type="paragraph" w:customStyle="1" w:styleId="8FA93CFD13CD4629ACAC0A3AA0B85E1A">
    <w:name w:val="8FA93CFD13CD4629ACAC0A3AA0B85E1A"/>
    <w:rsid w:val="009F56BC"/>
  </w:style>
  <w:style w:type="paragraph" w:customStyle="1" w:styleId="797D505DBC51425987A7614ADB971FDE">
    <w:name w:val="797D505DBC51425987A7614ADB971FDE"/>
    <w:rsid w:val="009F56BC"/>
  </w:style>
  <w:style w:type="paragraph" w:customStyle="1" w:styleId="4B66066946634801A26B6631270CF2F1">
    <w:name w:val="4B66066946634801A26B6631270CF2F1"/>
    <w:rsid w:val="009F56BC"/>
  </w:style>
  <w:style w:type="paragraph" w:customStyle="1" w:styleId="9488C5AD73344C5F84E5E3CB9AE48C8C">
    <w:name w:val="9488C5AD73344C5F84E5E3CB9AE48C8C"/>
    <w:rsid w:val="009F56BC"/>
  </w:style>
  <w:style w:type="paragraph" w:customStyle="1" w:styleId="5C537526FCBA406E9DE4CBF11A137499">
    <w:name w:val="5C537526FCBA406E9DE4CBF11A137499"/>
    <w:rsid w:val="009F56BC"/>
  </w:style>
  <w:style w:type="paragraph" w:customStyle="1" w:styleId="000BA9B72F034C78981961860002F263">
    <w:name w:val="000BA9B72F034C78981961860002F263"/>
    <w:rsid w:val="009F56BC"/>
  </w:style>
  <w:style w:type="paragraph" w:customStyle="1" w:styleId="E9635651BCB04E4E9A54860E9E91DD26">
    <w:name w:val="E9635651BCB04E4E9A54860E9E91DD26"/>
    <w:rsid w:val="009F56BC"/>
  </w:style>
  <w:style w:type="paragraph" w:customStyle="1" w:styleId="589BA1DC9573468C841E16169ABE0236">
    <w:name w:val="589BA1DC9573468C841E16169ABE0236"/>
    <w:rsid w:val="009F56BC"/>
  </w:style>
  <w:style w:type="paragraph" w:customStyle="1" w:styleId="F1B73CCB417D4D478E797C4825DDC4E2">
    <w:name w:val="F1B73CCB417D4D478E797C4825DDC4E2"/>
    <w:rsid w:val="009F56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A4BC4C-3C09-4259-879D-B1E7BF0D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8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7</cp:revision>
  <cp:lastPrinted>2004-01-21T19:22:00Z</cp:lastPrinted>
  <dcterms:created xsi:type="dcterms:W3CDTF">2016-02-23T22:51:00Z</dcterms:created>
  <dcterms:modified xsi:type="dcterms:W3CDTF">2016-02-26T17:16:00Z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