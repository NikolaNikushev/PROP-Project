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Title"/>
        <w:tag w:val="Title"/>
        <w:id w:val="48425763"/>
        <w:placeholder>
          <w:docPart w:val="6CEE464547DF49A282C299EEDADFF19D"/>
        </w:placeholder>
        <w:temporary/>
        <w:showingPlcHdr/>
      </w:sdtPr>
      <w:sdtEndPr/>
      <w:sdtContent>
        <w:p w:rsidR="00954110" w:rsidRDefault="00423E89" w:rsidP="00B732A6">
          <w:pPr>
            <w:pStyle w:val="Title"/>
            <w:tabs>
              <w:tab w:val="left" w:pos="6390"/>
            </w:tabs>
            <w:jc w:val="right"/>
          </w:pPr>
          <w:r w:rsidRPr="00423E89">
            <w:t>[Meeting Title]</w:t>
          </w:r>
        </w:p>
      </w:sdtContent>
    </w:sdt>
    <w:tbl>
      <w:tblPr>
        <w:tblW w:w="500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2629"/>
        <w:gridCol w:w="2231"/>
        <w:gridCol w:w="3240"/>
      </w:tblGrid>
      <w:tr w:rsidR="00E43BAB" w:rsidRPr="00692553" w:rsidTr="005F58B2">
        <w:trPr>
          <w:cantSplit/>
        </w:trPr>
        <w:tc>
          <w:tcPr>
            <w:tcW w:w="1980" w:type="dxa"/>
            <w:shd w:val="clear" w:color="auto" w:fill="auto"/>
            <w:tcMar>
              <w:left w:w="0" w:type="dxa"/>
            </w:tcMar>
            <w:vAlign w:val="center"/>
          </w:tcPr>
          <w:p w:rsidR="00E43BAB" w:rsidRDefault="00BD3928" w:rsidP="00954110">
            <w:pPr>
              <w:pStyle w:val="Heading1"/>
            </w:pPr>
            <w:r>
              <w:t>Agenda</w:t>
            </w:r>
          </w:p>
        </w:tc>
        <w:sdt>
          <w:sdtPr>
            <w:alias w:val="Date"/>
            <w:tag w:val="Date"/>
            <w:id w:val="48425581"/>
            <w:placeholder>
              <w:docPart w:val="7842CE1917634F62A4472266F7C7EB51"/>
            </w:placeholder>
            <w:showingPlcHdr/>
            <w:date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629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E43BAB" w:rsidRPr="00954110" w:rsidRDefault="005F58B2" w:rsidP="005F58B2">
                <w:pPr>
                  <w:pStyle w:val="Details"/>
                </w:pPr>
                <w:r>
                  <w:t>[Click to Select Date]</w:t>
                </w:r>
              </w:p>
            </w:tc>
          </w:sdtContent>
        </w:sdt>
        <w:tc>
          <w:tcPr>
            <w:tcW w:w="2231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BD3928" w:rsidP="00BD3928">
            <w:pPr>
              <w:pStyle w:val="Details"/>
            </w:pPr>
            <w:r>
              <w:t>50 Minutes</w:t>
            </w:r>
          </w:p>
        </w:tc>
        <w:sdt>
          <w:sdtPr>
            <w:alias w:val="Location"/>
            <w:tag w:val="Location"/>
            <w:id w:val="48425637"/>
            <w:placeholder>
              <w:docPart w:val="FB9C322BF798431F92B41A0505D36390"/>
            </w:placeholder>
            <w:temporary/>
            <w:showingPlcHdr/>
          </w:sdtPr>
          <w:sdtEndPr/>
          <w:sdtContent>
            <w:tc>
              <w:tcPr>
                <w:tcW w:w="3240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E43BAB" w:rsidRPr="00954110" w:rsidRDefault="005F58B2" w:rsidP="005F58B2">
                <w:pPr>
                  <w:pStyle w:val="Details"/>
                </w:pPr>
                <w:r>
                  <w:t>[Meeting Location]</w:t>
                </w:r>
              </w:p>
            </w:tc>
          </w:sdtContent>
        </w:sdt>
      </w:tr>
    </w:tbl>
    <w:p w:rsidR="00954110" w:rsidRDefault="0095411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67"/>
        <w:gridCol w:w="8103"/>
      </w:tblGrid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>
              <w:t>Type of meeting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B732A6" w:rsidP="00954110">
            <w:pPr>
              <w:pStyle w:val="Heading3"/>
            </w:pPr>
            <w:r>
              <w:t>CHAIRMAN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85168B" w:rsidP="00954110">
            <w:pPr>
              <w:pStyle w:val="Heading3"/>
            </w:pPr>
            <w:r w:rsidRPr="00692553">
              <w:t>Note take</w:t>
            </w:r>
            <w:r w:rsidR="00E60E43">
              <w:t>r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85168B" w:rsidP="00954110">
            <w:pPr>
              <w:pStyle w:val="Heading3"/>
            </w:pPr>
            <w:r w:rsidRPr="00692553">
              <w:t>Timekeeper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71DBA" w:rsidP="00954110">
            <w:pPr>
              <w:pStyle w:val="Heading3"/>
            </w:pPr>
            <w:r>
              <w:t>Attendees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85168B" w:rsidP="005052C5"/>
        </w:tc>
      </w:tr>
    </w:tbl>
    <w:p w:rsidR="00954110" w:rsidRDefault="00954110" w:rsidP="00954110">
      <w:pPr>
        <w:pStyle w:val="Heading2"/>
      </w:pPr>
      <w:r w:rsidRPr="00692553">
        <w:t>Agenda topics</w:t>
      </w:r>
    </w:p>
    <w:tbl>
      <w:tblPr>
        <w:tblW w:w="7267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170"/>
        <w:gridCol w:w="180"/>
        <w:gridCol w:w="1260"/>
        <w:gridCol w:w="12040"/>
      </w:tblGrid>
      <w:tr w:rsidR="00BD3928" w:rsidRPr="00954110" w:rsidTr="00BD3928">
        <w:tc>
          <w:tcPr>
            <w:tcW w:w="1170" w:type="dxa"/>
            <w:shd w:val="clear" w:color="auto" w:fill="auto"/>
            <w:tcMar>
              <w:left w:w="0" w:type="dxa"/>
            </w:tcMar>
            <w:vAlign w:val="center"/>
          </w:tcPr>
          <w:bookmarkStart w:id="0" w:name="MinuteTopicSection"/>
          <w:bookmarkStart w:id="1" w:name="MinuteTopic"/>
          <w:bookmarkStart w:id="2" w:name="MinuteItems"/>
          <w:bookmarkEnd w:id="1"/>
          <w:bookmarkEnd w:id="2"/>
          <w:p w:rsidR="00BD3928" w:rsidRPr="00954110" w:rsidRDefault="00BD3928" w:rsidP="005F58B2">
            <w:pPr>
              <w:pStyle w:val="Heading4"/>
            </w:pPr>
            <w:sdt>
              <w:sdtPr>
                <w:alias w:val="Start"/>
                <w:tag w:val="Start"/>
                <w:id w:val="44968168"/>
                <w:placeholder>
                  <w:docPart w:val="77E06AA17A1D450AAF43BE7CE9216EF2"/>
                </w:placeholder>
                <w:temporary/>
                <w:showingPlcHdr/>
              </w:sdtPr>
              <w:sdtContent>
                <w:r>
                  <w:t>[Start Time]</w:t>
                </w:r>
              </w:sdtContent>
            </w:sdt>
          </w:p>
        </w:tc>
        <w:tc>
          <w:tcPr>
            <w:tcW w:w="180" w:type="dxa"/>
          </w:tcPr>
          <w:p w:rsidR="00BD3928" w:rsidRDefault="00BD3928" w:rsidP="00BD3928">
            <w:pPr>
              <w:pStyle w:val="Heading4"/>
            </w:pPr>
            <w:r w:rsidRPr="00E7243F">
              <w:t>–</w:t>
            </w:r>
          </w:p>
        </w:tc>
        <w:tc>
          <w:tcPr>
            <w:tcW w:w="1260" w:type="dxa"/>
            <w:shd w:val="clear" w:color="auto" w:fill="auto"/>
            <w:tcMar>
              <w:left w:w="0" w:type="dxa"/>
            </w:tcMar>
            <w:vAlign w:val="center"/>
          </w:tcPr>
          <w:p w:rsidR="00BD3928" w:rsidRPr="00954110" w:rsidRDefault="00BD3928" w:rsidP="00BD3928">
            <w:pPr>
              <w:pStyle w:val="Heading4"/>
            </w:pPr>
            <w:sdt>
              <w:sdtPr>
                <w:alias w:val="End"/>
                <w:tag w:val="End"/>
                <w:id w:val="44968194"/>
                <w:placeholder>
                  <w:docPart w:val="E13AEE830A2B48B6AAB8666AB512935A"/>
                </w:placeholder>
                <w:temporary/>
                <w:showingPlcHdr/>
              </w:sdtPr>
              <w:sdtContent>
                <w:r>
                  <w:t>[End Time]</w:t>
                </w:r>
              </w:sdtContent>
            </w:sdt>
          </w:p>
        </w:tc>
        <w:sdt>
          <w:sdtPr>
            <w:alias w:val="Topic"/>
            <w:tag w:val="Topic"/>
            <w:id w:val="48425691"/>
            <w:placeholder>
              <w:docPart w:val="14530C862C7343998831D6666AEA0D65"/>
            </w:placeholder>
            <w:temporary/>
            <w:showingPlcHdr/>
          </w:sdtPr>
          <w:sdtContent>
            <w:tc>
              <w:tcPr>
                <w:tcW w:w="12040" w:type="dxa"/>
              </w:tcPr>
              <w:p w:rsidR="00BD3928" w:rsidRDefault="00BD3928" w:rsidP="005F58B2">
                <w:pPr>
                  <w:pStyle w:val="Heading4"/>
                </w:pPr>
                <w:r>
                  <w:t>[Topic]</w:t>
                </w:r>
              </w:p>
            </w:tc>
          </w:sdtContent>
        </w:sdt>
      </w:tr>
    </w:tbl>
    <w:p w:rsidR="00D8181B" w:rsidRDefault="00D8181B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8700"/>
      </w:tblGrid>
      <w:tr w:rsidR="00E71DBA" w:rsidRPr="00692553" w:rsidTr="00BD3928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bookmarkStart w:id="3" w:name="MinuteDiscussion" w:displacedByCustomXml="next"/>
          <w:bookmarkEnd w:id="3" w:displacedByCustomXml="next"/>
          <w:sdt>
            <w:sdtPr>
              <w:id w:val="44968333"/>
              <w:placeholder>
                <w:docPart w:val="D9A395FDC3E54EB8B132C21EE29F1085"/>
              </w:placeholder>
              <w:temporary/>
              <w:showingPlcHdr/>
            </w:sdtPr>
            <w:sdtContent>
              <w:p w:rsidR="00E71DBA" w:rsidRPr="00692553" w:rsidRDefault="00BD3928" w:rsidP="00D8181B">
                <w:pPr>
                  <w:pStyle w:val="Heading3"/>
                </w:pPr>
                <w:r w:rsidRPr="00BD3928">
                  <w:t>[Item]</w:t>
                </w:r>
              </w:p>
            </w:sdtContent>
          </w:sdt>
        </w:tc>
        <w:tc>
          <w:tcPr>
            <w:tcW w:w="870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E71DBA" w:rsidRPr="00CE6342" w:rsidRDefault="00E71DBA" w:rsidP="005052C5"/>
        </w:tc>
      </w:tr>
      <w:tr w:rsidR="00BD3928" w:rsidRPr="00692553" w:rsidTr="00BD3928">
        <w:trPr>
          <w:trHeight w:val="288"/>
        </w:trPr>
        <w:tc>
          <w:tcPr>
            <w:tcW w:w="1370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3928" w:rsidRPr="00BD3928" w:rsidRDefault="00BD3928" w:rsidP="00D8181B">
            <w:pPr>
              <w:pStyle w:val="Heading3"/>
            </w:pPr>
            <w:sdt>
              <w:sdtPr>
                <w:id w:val="1016576172"/>
                <w:placeholder>
                  <w:docPart w:val="01566A3529AD46A09747DAD1598B5E24"/>
                </w:placeholder>
                <w:temporary/>
                <w:showingPlcHdr/>
              </w:sdtPr>
              <w:sdtContent>
                <w:r>
                  <w:t>[Topic]</w:t>
                </w:r>
              </w:sdtContent>
            </w:sdt>
          </w:p>
        </w:tc>
        <w:tc>
          <w:tcPr>
            <w:tcW w:w="8700" w:type="dxa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BD3928" w:rsidRPr="00CE6342" w:rsidRDefault="00BD3928" w:rsidP="005052C5"/>
        </w:tc>
      </w:tr>
      <w:tr w:rsidR="00BD3928" w:rsidRPr="00692553" w:rsidTr="00BD3928">
        <w:trPr>
          <w:trHeight w:val="288"/>
        </w:trPr>
        <w:tc>
          <w:tcPr>
            <w:tcW w:w="1370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3928" w:rsidRPr="00BD3928" w:rsidRDefault="00BD3928" w:rsidP="00D8181B">
            <w:pPr>
              <w:pStyle w:val="Heading3"/>
            </w:pPr>
            <w:sdt>
              <w:sdtPr>
                <w:id w:val="40102982"/>
                <w:placeholder>
                  <w:docPart w:val="E3F23A7794024E40AF07F7E53DDC0662"/>
                </w:placeholder>
                <w:temporary/>
                <w:showingPlcHdr/>
              </w:sdtPr>
              <w:sdtContent>
                <w:r>
                  <w:t>[Speaker]</w:t>
                </w:r>
              </w:sdtContent>
            </w:sdt>
          </w:p>
        </w:tc>
        <w:tc>
          <w:tcPr>
            <w:tcW w:w="8700" w:type="dxa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BD3928" w:rsidRPr="00CE6342" w:rsidRDefault="00BD3928" w:rsidP="005052C5"/>
        </w:tc>
      </w:tr>
      <w:tr w:rsidR="00BD3928" w:rsidRPr="00692553" w:rsidTr="00BD3928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3928" w:rsidRDefault="00BD3928" w:rsidP="00BD3928">
            <w:pPr>
              <w:pStyle w:val="Heading3"/>
            </w:pPr>
            <w:bookmarkStart w:id="4" w:name="MinuteConclusion"/>
            <w:bookmarkEnd w:id="4"/>
            <w:r>
              <w:t>Comments</w:t>
            </w:r>
          </w:p>
        </w:tc>
        <w:tc>
          <w:tcPr>
            <w:tcW w:w="870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BD3928" w:rsidRPr="00CE6342" w:rsidRDefault="00BD3928" w:rsidP="005052C5"/>
        </w:tc>
      </w:tr>
      <w:tr w:rsidR="00CB3760" w:rsidRPr="00692553" w:rsidTr="00BD3928">
        <w:trPr>
          <w:trHeight w:val="288"/>
        </w:trPr>
        <w:tc>
          <w:tcPr>
            <w:tcW w:w="10070" w:type="dxa"/>
            <w:gridSpan w:val="2"/>
            <w:shd w:val="clear" w:color="auto" w:fill="auto"/>
            <w:vAlign w:val="center"/>
          </w:tcPr>
          <w:p w:rsidR="00CB3760" w:rsidRPr="00CE6342" w:rsidRDefault="00CB3760" w:rsidP="005052C5"/>
        </w:tc>
      </w:tr>
      <w:tr w:rsidR="0085168B" w:rsidRPr="00692553" w:rsidTr="00BD3928">
        <w:trPr>
          <w:trHeight w:val="288"/>
        </w:trPr>
        <w:tc>
          <w:tcPr>
            <w:tcW w:w="1007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</w:tbl>
    <w:p w:rsidR="00D8181B" w:rsidRDefault="00D8181B">
      <w:bookmarkStart w:id="5" w:name="MinuteActionItems"/>
      <w:bookmarkEnd w:id="5"/>
    </w:p>
    <w:tbl>
      <w:tblPr>
        <w:tblW w:w="7267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170"/>
        <w:gridCol w:w="180"/>
        <w:gridCol w:w="1260"/>
        <w:gridCol w:w="12040"/>
      </w:tblGrid>
      <w:tr w:rsidR="004D71EC" w:rsidRPr="00954110" w:rsidTr="003F4E8B">
        <w:tc>
          <w:tcPr>
            <w:tcW w:w="1170" w:type="dxa"/>
            <w:shd w:val="clear" w:color="auto" w:fill="auto"/>
            <w:tcMar>
              <w:left w:w="0" w:type="dxa"/>
            </w:tcMar>
            <w:vAlign w:val="center"/>
          </w:tcPr>
          <w:p w:rsidR="004D71EC" w:rsidRPr="00954110" w:rsidRDefault="004D71EC" w:rsidP="003F4E8B">
            <w:pPr>
              <w:pStyle w:val="Heading4"/>
            </w:pPr>
            <w:sdt>
              <w:sdtPr>
                <w:alias w:val="Start"/>
                <w:tag w:val="Start"/>
                <w:id w:val="-1255271031"/>
                <w:placeholder>
                  <w:docPart w:val="849FD228FA1B44F3869A83300D7C5DB0"/>
                </w:placeholder>
                <w:temporary/>
                <w:showingPlcHdr/>
              </w:sdtPr>
              <w:sdtContent>
                <w:r>
                  <w:t>[Start Time]</w:t>
                </w:r>
              </w:sdtContent>
            </w:sdt>
          </w:p>
        </w:tc>
        <w:tc>
          <w:tcPr>
            <w:tcW w:w="180" w:type="dxa"/>
          </w:tcPr>
          <w:p w:rsidR="004D71EC" w:rsidRDefault="004D71EC" w:rsidP="003F4E8B">
            <w:pPr>
              <w:pStyle w:val="Heading4"/>
            </w:pPr>
            <w:r w:rsidRPr="00E7243F">
              <w:t>–</w:t>
            </w:r>
          </w:p>
        </w:tc>
        <w:tc>
          <w:tcPr>
            <w:tcW w:w="1260" w:type="dxa"/>
            <w:shd w:val="clear" w:color="auto" w:fill="auto"/>
            <w:tcMar>
              <w:left w:w="0" w:type="dxa"/>
            </w:tcMar>
            <w:vAlign w:val="center"/>
          </w:tcPr>
          <w:p w:rsidR="004D71EC" w:rsidRPr="00954110" w:rsidRDefault="004D71EC" w:rsidP="003F4E8B">
            <w:pPr>
              <w:pStyle w:val="Heading4"/>
            </w:pPr>
            <w:sdt>
              <w:sdtPr>
                <w:alias w:val="End"/>
                <w:tag w:val="End"/>
                <w:id w:val="-2045893332"/>
                <w:placeholder>
                  <w:docPart w:val="F32537E9B6074CA4AE7D173793627648"/>
                </w:placeholder>
                <w:temporary/>
                <w:showingPlcHdr/>
              </w:sdtPr>
              <w:sdtContent>
                <w:r>
                  <w:t>[End Time]</w:t>
                </w:r>
              </w:sdtContent>
            </w:sdt>
          </w:p>
        </w:tc>
        <w:sdt>
          <w:sdtPr>
            <w:alias w:val="Topic"/>
            <w:tag w:val="Topic"/>
            <w:id w:val="1520349263"/>
            <w:placeholder>
              <w:docPart w:val="802127BF69724D36AA7776443987F808"/>
            </w:placeholder>
            <w:temporary/>
            <w:showingPlcHdr/>
          </w:sdtPr>
          <w:sdtContent>
            <w:tc>
              <w:tcPr>
                <w:tcW w:w="12040" w:type="dxa"/>
              </w:tcPr>
              <w:p w:rsidR="004D71EC" w:rsidRDefault="004D71EC" w:rsidP="003F4E8B">
                <w:pPr>
                  <w:pStyle w:val="Heading4"/>
                </w:pPr>
                <w:r>
                  <w:t>[Topic]</w:t>
                </w:r>
              </w:p>
            </w:tc>
          </w:sdtContent>
        </w:sdt>
      </w:tr>
    </w:tbl>
    <w:p w:rsidR="004D71EC" w:rsidRDefault="004D71EC" w:rsidP="004D71EC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8700"/>
      </w:tblGrid>
      <w:tr w:rsidR="004D71EC" w:rsidRPr="00692553" w:rsidTr="003F4E8B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sdt>
            <w:sdtPr>
              <w:id w:val="882441354"/>
              <w:placeholder>
                <w:docPart w:val="14A932FDC8F94F9FB557C8A5AF9ED718"/>
              </w:placeholder>
              <w:temporary/>
              <w:showingPlcHdr/>
            </w:sdtPr>
            <w:sdtContent>
              <w:p w:rsidR="004D71EC" w:rsidRPr="00692553" w:rsidRDefault="004D71EC" w:rsidP="003F4E8B">
                <w:pPr>
                  <w:pStyle w:val="Heading3"/>
                </w:pPr>
                <w:r w:rsidRPr="00BD3928">
                  <w:t>[Item]</w:t>
                </w:r>
              </w:p>
            </w:sdtContent>
          </w:sdt>
        </w:tc>
        <w:tc>
          <w:tcPr>
            <w:tcW w:w="870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4D71EC" w:rsidRPr="00CE6342" w:rsidRDefault="004D71EC" w:rsidP="003F4E8B"/>
        </w:tc>
      </w:tr>
      <w:tr w:rsidR="004D71EC" w:rsidRPr="00692553" w:rsidTr="003F4E8B">
        <w:trPr>
          <w:trHeight w:val="288"/>
        </w:trPr>
        <w:tc>
          <w:tcPr>
            <w:tcW w:w="1370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D71EC" w:rsidRPr="00BD3928" w:rsidRDefault="004D71EC" w:rsidP="003F4E8B">
            <w:pPr>
              <w:pStyle w:val="Heading3"/>
            </w:pPr>
            <w:sdt>
              <w:sdtPr>
                <w:id w:val="-1536803068"/>
                <w:placeholder>
                  <w:docPart w:val="13A371D6F359412B8E131AF5981DC7A3"/>
                </w:placeholder>
                <w:temporary/>
                <w:showingPlcHdr/>
              </w:sdtPr>
              <w:sdtContent>
                <w:r>
                  <w:t>[Topic]</w:t>
                </w:r>
              </w:sdtContent>
            </w:sdt>
          </w:p>
        </w:tc>
        <w:tc>
          <w:tcPr>
            <w:tcW w:w="8700" w:type="dxa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4D71EC" w:rsidRPr="00CE6342" w:rsidRDefault="004D71EC" w:rsidP="003F4E8B"/>
        </w:tc>
      </w:tr>
      <w:tr w:rsidR="004D71EC" w:rsidRPr="00692553" w:rsidTr="003F4E8B">
        <w:trPr>
          <w:trHeight w:val="288"/>
        </w:trPr>
        <w:tc>
          <w:tcPr>
            <w:tcW w:w="1370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D71EC" w:rsidRPr="00BD3928" w:rsidRDefault="004D71EC" w:rsidP="003F4E8B">
            <w:pPr>
              <w:pStyle w:val="Heading3"/>
            </w:pPr>
            <w:sdt>
              <w:sdtPr>
                <w:id w:val="-937592083"/>
                <w:placeholder>
                  <w:docPart w:val="4B189A59E9364B76940A8539E7D982ED"/>
                </w:placeholder>
                <w:temporary/>
                <w:showingPlcHdr/>
              </w:sdtPr>
              <w:sdtContent>
                <w:r>
                  <w:t>[Speaker]</w:t>
                </w:r>
              </w:sdtContent>
            </w:sdt>
          </w:p>
        </w:tc>
        <w:tc>
          <w:tcPr>
            <w:tcW w:w="8700" w:type="dxa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4D71EC" w:rsidRPr="00CE6342" w:rsidRDefault="004D71EC" w:rsidP="003F4E8B"/>
        </w:tc>
      </w:tr>
      <w:tr w:rsidR="004D71EC" w:rsidRPr="00692553" w:rsidTr="003F4E8B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D71EC" w:rsidRDefault="004D71EC" w:rsidP="003F4E8B">
            <w:pPr>
              <w:pStyle w:val="Heading3"/>
            </w:pPr>
            <w:r>
              <w:t>Comments</w:t>
            </w:r>
          </w:p>
        </w:tc>
        <w:tc>
          <w:tcPr>
            <w:tcW w:w="870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4D71EC" w:rsidRPr="00CE6342" w:rsidRDefault="004D71EC" w:rsidP="003F4E8B"/>
        </w:tc>
      </w:tr>
      <w:tr w:rsidR="004D71EC" w:rsidRPr="00692553" w:rsidTr="003F4E8B">
        <w:trPr>
          <w:trHeight w:val="288"/>
        </w:trPr>
        <w:tc>
          <w:tcPr>
            <w:tcW w:w="10070" w:type="dxa"/>
            <w:gridSpan w:val="2"/>
            <w:shd w:val="clear" w:color="auto" w:fill="auto"/>
            <w:vAlign w:val="center"/>
          </w:tcPr>
          <w:p w:rsidR="004D71EC" w:rsidRPr="00CE6342" w:rsidRDefault="004D71EC" w:rsidP="003F4E8B"/>
        </w:tc>
      </w:tr>
      <w:tr w:rsidR="004D71EC" w:rsidRPr="00692553" w:rsidTr="003F4E8B">
        <w:trPr>
          <w:trHeight w:val="288"/>
        </w:trPr>
        <w:tc>
          <w:tcPr>
            <w:tcW w:w="1007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4D71EC" w:rsidRPr="00692553" w:rsidRDefault="004D71EC" w:rsidP="003F4E8B"/>
        </w:tc>
      </w:tr>
    </w:tbl>
    <w:p w:rsidR="00344FA0" w:rsidRDefault="00344FA0"/>
    <w:tbl>
      <w:tblPr>
        <w:tblW w:w="7267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170"/>
        <w:gridCol w:w="180"/>
        <w:gridCol w:w="1260"/>
        <w:gridCol w:w="12040"/>
      </w:tblGrid>
      <w:tr w:rsidR="004D71EC" w:rsidRPr="00954110" w:rsidTr="003F4E8B">
        <w:tc>
          <w:tcPr>
            <w:tcW w:w="1170" w:type="dxa"/>
            <w:shd w:val="clear" w:color="auto" w:fill="auto"/>
            <w:tcMar>
              <w:left w:w="0" w:type="dxa"/>
            </w:tcMar>
            <w:vAlign w:val="center"/>
          </w:tcPr>
          <w:p w:rsidR="004D71EC" w:rsidRPr="00954110" w:rsidRDefault="004D71EC" w:rsidP="003F4E8B">
            <w:pPr>
              <w:pStyle w:val="Heading4"/>
            </w:pPr>
            <w:sdt>
              <w:sdtPr>
                <w:alias w:val="Start"/>
                <w:tag w:val="Start"/>
                <w:id w:val="678085236"/>
                <w:placeholder>
                  <w:docPart w:val="A3A84658E25D4DE3ABBAE25E7911F6AC"/>
                </w:placeholder>
                <w:temporary/>
                <w:showingPlcHdr/>
              </w:sdtPr>
              <w:sdtContent>
                <w:r>
                  <w:t>[Start Time]</w:t>
                </w:r>
              </w:sdtContent>
            </w:sdt>
          </w:p>
        </w:tc>
        <w:tc>
          <w:tcPr>
            <w:tcW w:w="180" w:type="dxa"/>
          </w:tcPr>
          <w:p w:rsidR="004D71EC" w:rsidRDefault="004D71EC" w:rsidP="003F4E8B">
            <w:pPr>
              <w:pStyle w:val="Heading4"/>
            </w:pPr>
            <w:r w:rsidRPr="00E7243F">
              <w:t>–</w:t>
            </w:r>
          </w:p>
        </w:tc>
        <w:tc>
          <w:tcPr>
            <w:tcW w:w="1260" w:type="dxa"/>
            <w:shd w:val="clear" w:color="auto" w:fill="auto"/>
            <w:tcMar>
              <w:left w:w="0" w:type="dxa"/>
            </w:tcMar>
            <w:vAlign w:val="center"/>
          </w:tcPr>
          <w:p w:rsidR="004D71EC" w:rsidRPr="00954110" w:rsidRDefault="004D71EC" w:rsidP="003F4E8B">
            <w:pPr>
              <w:pStyle w:val="Heading4"/>
            </w:pPr>
            <w:sdt>
              <w:sdtPr>
                <w:alias w:val="End"/>
                <w:tag w:val="End"/>
                <w:id w:val="1307503971"/>
                <w:placeholder>
                  <w:docPart w:val="B0360E2D2F6C4B01A72BBE7B4C9148AE"/>
                </w:placeholder>
                <w:temporary/>
                <w:showingPlcHdr/>
              </w:sdtPr>
              <w:sdtContent>
                <w:r>
                  <w:t>[End Time]</w:t>
                </w:r>
              </w:sdtContent>
            </w:sdt>
          </w:p>
        </w:tc>
        <w:sdt>
          <w:sdtPr>
            <w:alias w:val="Topic"/>
            <w:tag w:val="Topic"/>
            <w:id w:val="1506944745"/>
            <w:placeholder>
              <w:docPart w:val="32D755D22F134B1D88AB2E3AE7F5E70B"/>
            </w:placeholder>
            <w:temporary/>
            <w:showingPlcHdr/>
          </w:sdtPr>
          <w:sdtContent>
            <w:tc>
              <w:tcPr>
                <w:tcW w:w="12040" w:type="dxa"/>
              </w:tcPr>
              <w:p w:rsidR="004D71EC" w:rsidRDefault="004D71EC" w:rsidP="003F4E8B">
                <w:pPr>
                  <w:pStyle w:val="Heading4"/>
                </w:pPr>
                <w:r>
                  <w:t>[Topic]</w:t>
                </w:r>
              </w:p>
            </w:tc>
          </w:sdtContent>
        </w:sdt>
      </w:tr>
    </w:tbl>
    <w:p w:rsidR="004D71EC" w:rsidRDefault="004D71EC" w:rsidP="004D71EC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8700"/>
      </w:tblGrid>
      <w:tr w:rsidR="004D71EC" w:rsidRPr="00692553" w:rsidTr="003F4E8B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sdt>
            <w:sdtPr>
              <w:id w:val="232433601"/>
              <w:placeholder>
                <w:docPart w:val="CF5593BE35A247B6A3FA153AB0E001E4"/>
              </w:placeholder>
              <w:temporary/>
              <w:showingPlcHdr/>
            </w:sdtPr>
            <w:sdtContent>
              <w:p w:rsidR="004D71EC" w:rsidRPr="00692553" w:rsidRDefault="004D71EC" w:rsidP="003F4E8B">
                <w:pPr>
                  <w:pStyle w:val="Heading3"/>
                </w:pPr>
                <w:r w:rsidRPr="00BD3928">
                  <w:t>[Item]</w:t>
                </w:r>
              </w:p>
            </w:sdtContent>
          </w:sdt>
        </w:tc>
        <w:tc>
          <w:tcPr>
            <w:tcW w:w="870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4D71EC" w:rsidRPr="00CE6342" w:rsidRDefault="004D71EC" w:rsidP="003F4E8B"/>
        </w:tc>
      </w:tr>
      <w:tr w:rsidR="004D71EC" w:rsidRPr="00692553" w:rsidTr="003F4E8B">
        <w:trPr>
          <w:trHeight w:val="288"/>
        </w:trPr>
        <w:tc>
          <w:tcPr>
            <w:tcW w:w="1370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D71EC" w:rsidRPr="00BD3928" w:rsidRDefault="004D71EC" w:rsidP="003F4E8B">
            <w:pPr>
              <w:pStyle w:val="Heading3"/>
            </w:pPr>
            <w:sdt>
              <w:sdtPr>
                <w:id w:val="-356814443"/>
                <w:placeholder>
                  <w:docPart w:val="453C5A2D4B4F4CACB072ED7A56C3E7DA"/>
                </w:placeholder>
                <w:temporary/>
                <w:showingPlcHdr/>
              </w:sdtPr>
              <w:sdtContent>
                <w:r>
                  <w:t>[Topic]</w:t>
                </w:r>
              </w:sdtContent>
            </w:sdt>
          </w:p>
        </w:tc>
        <w:tc>
          <w:tcPr>
            <w:tcW w:w="8700" w:type="dxa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4D71EC" w:rsidRPr="00CE6342" w:rsidRDefault="004D71EC" w:rsidP="003F4E8B"/>
        </w:tc>
      </w:tr>
      <w:tr w:rsidR="004D71EC" w:rsidRPr="00692553" w:rsidTr="003F4E8B">
        <w:trPr>
          <w:trHeight w:val="288"/>
        </w:trPr>
        <w:tc>
          <w:tcPr>
            <w:tcW w:w="1370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D71EC" w:rsidRPr="00BD3928" w:rsidRDefault="004D71EC" w:rsidP="003F4E8B">
            <w:pPr>
              <w:pStyle w:val="Heading3"/>
            </w:pPr>
            <w:sdt>
              <w:sdtPr>
                <w:id w:val="-1091080697"/>
                <w:placeholder>
                  <w:docPart w:val="420B70F1F630463FB9E930FF28E7AEE1"/>
                </w:placeholder>
                <w:temporary/>
                <w:showingPlcHdr/>
              </w:sdtPr>
              <w:sdtContent>
                <w:r>
                  <w:t>[Speaker]</w:t>
                </w:r>
              </w:sdtContent>
            </w:sdt>
          </w:p>
        </w:tc>
        <w:tc>
          <w:tcPr>
            <w:tcW w:w="8700" w:type="dxa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4D71EC" w:rsidRPr="00CE6342" w:rsidRDefault="004D71EC" w:rsidP="003F4E8B"/>
        </w:tc>
      </w:tr>
      <w:tr w:rsidR="004D71EC" w:rsidRPr="00692553" w:rsidTr="003F4E8B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D71EC" w:rsidRDefault="004D71EC" w:rsidP="003F4E8B">
            <w:pPr>
              <w:pStyle w:val="Heading3"/>
            </w:pPr>
            <w:r>
              <w:t>Comments</w:t>
            </w:r>
          </w:p>
        </w:tc>
        <w:tc>
          <w:tcPr>
            <w:tcW w:w="870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4D71EC" w:rsidRPr="00CE6342" w:rsidRDefault="004D71EC" w:rsidP="003F4E8B"/>
        </w:tc>
      </w:tr>
      <w:tr w:rsidR="004D71EC" w:rsidRPr="00692553" w:rsidTr="003F4E8B">
        <w:trPr>
          <w:trHeight w:val="288"/>
        </w:trPr>
        <w:tc>
          <w:tcPr>
            <w:tcW w:w="10070" w:type="dxa"/>
            <w:gridSpan w:val="2"/>
            <w:shd w:val="clear" w:color="auto" w:fill="auto"/>
            <w:vAlign w:val="center"/>
          </w:tcPr>
          <w:p w:rsidR="004D71EC" w:rsidRPr="00CE6342" w:rsidRDefault="004D71EC" w:rsidP="003F4E8B"/>
        </w:tc>
      </w:tr>
      <w:tr w:rsidR="004D71EC" w:rsidRPr="00692553" w:rsidTr="003F4E8B">
        <w:trPr>
          <w:trHeight w:val="288"/>
        </w:trPr>
        <w:tc>
          <w:tcPr>
            <w:tcW w:w="1007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4D71EC" w:rsidRPr="00692553" w:rsidRDefault="004D71EC" w:rsidP="003F4E8B"/>
        </w:tc>
      </w:tr>
    </w:tbl>
    <w:p w:rsidR="00344FA0" w:rsidRDefault="00344FA0"/>
    <w:tbl>
      <w:tblPr>
        <w:tblW w:w="7267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170"/>
        <w:gridCol w:w="180"/>
        <w:gridCol w:w="1260"/>
        <w:gridCol w:w="12040"/>
      </w:tblGrid>
      <w:tr w:rsidR="004D71EC" w:rsidRPr="00954110" w:rsidTr="003F4E8B">
        <w:tc>
          <w:tcPr>
            <w:tcW w:w="1170" w:type="dxa"/>
            <w:shd w:val="clear" w:color="auto" w:fill="auto"/>
            <w:tcMar>
              <w:left w:w="0" w:type="dxa"/>
            </w:tcMar>
            <w:vAlign w:val="center"/>
          </w:tcPr>
          <w:p w:rsidR="004D71EC" w:rsidRPr="00954110" w:rsidRDefault="004D71EC" w:rsidP="003F4E8B">
            <w:pPr>
              <w:pStyle w:val="Heading4"/>
            </w:pPr>
            <w:sdt>
              <w:sdtPr>
                <w:alias w:val="Start"/>
                <w:tag w:val="Start"/>
                <w:id w:val="1585189267"/>
                <w:placeholder>
                  <w:docPart w:val="B85C6CF5F8C2479F9CC973B049A029B4"/>
                </w:placeholder>
                <w:temporary/>
                <w:showingPlcHdr/>
              </w:sdtPr>
              <w:sdtContent>
                <w:r>
                  <w:t>[Start Time]</w:t>
                </w:r>
              </w:sdtContent>
            </w:sdt>
          </w:p>
        </w:tc>
        <w:tc>
          <w:tcPr>
            <w:tcW w:w="180" w:type="dxa"/>
          </w:tcPr>
          <w:p w:rsidR="004D71EC" w:rsidRDefault="004D71EC" w:rsidP="003F4E8B">
            <w:pPr>
              <w:pStyle w:val="Heading4"/>
            </w:pPr>
            <w:r w:rsidRPr="00E7243F">
              <w:t>–</w:t>
            </w:r>
          </w:p>
        </w:tc>
        <w:tc>
          <w:tcPr>
            <w:tcW w:w="1260" w:type="dxa"/>
            <w:shd w:val="clear" w:color="auto" w:fill="auto"/>
            <w:tcMar>
              <w:left w:w="0" w:type="dxa"/>
            </w:tcMar>
            <w:vAlign w:val="center"/>
          </w:tcPr>
          <w:p w:rsidR="004D71EC" w:rsidRPr="00954110" w:rsidRDefault="004D71EC" w:rsidP="003F4E8B">
            <w:pPr>
              <w:pStyle w:val="Heading4"/>
            </w:pPr>
            <w:sdt>
              <w:sdtPr>
                <w:alias w:val="End"/>
                <w:tag w:val="End"/>
                <w:id w:val="-1918933577"/>
                <w:placeholder>
                  <w:docPart w:val="EDC04D9E38F848D4AD0357E8BD54B524"/>
                </w:placeholder>
                <w:temporary/>
                <w:showingPlcHdr/>
              </w:sdtPr>
              <w:sdtContent>
                <w:r>
                  <w:t>[End Time]</w:t>
                </w:r>
              </w:sdtContent>
            </w:sdt>
          </w:p>
        </w:tc>
        <w:sdt>
          <w:sdtPr>
            <w:alias w:val="Topic"/>
            <w:tag w:val="Topic"/>
            <w:id w:val="2019961323"/>
            <w:placeholder>
              <w:docPart w:val="33FB528BEA6A421DA6E75B77D54D1590"/>
            </w:placeholder>
            <w:temporary/>
            <w:showingPlcHdr/>
          </w:sdtPr>
          <w:sdtContent>
            <w:tc>
              <w:tcPr>
                <w:tcW w:w="12040" w:type="dxa"/>
              </w:tcPr>
              <w:p w:rsidR="004D71EC" w:rsidRDefault="004D71EC" w:rsidP="003F4E8B">
                <w:pPr>
                  <w:pStyle w:val="Heading4"/>
                </w:pPr>
                <w:r>
                  <w:t>[Topic]</w:t>
                </w:r>
              </w:p>
            </w:tc>
          </w:sdtContent>
        </w:sdt>
      </w:tr>
    </w:tbl>
    <w:p w:rsidR="004D71EC" w:rsidRDefault="004D71EC" w:rsidP="004D71EC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8700"/>
      </w:tblGrid>
      <w:tr w:rsidR="004D71EC" w:rsidRPr="00692553" w:rsidTr="003F4E8B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sdt>
            <w:sdtPr>
              <w:id w:val="1625434323"/>
              <w:placeholder>
                <w:docPart w:val="B2DBA469403A4051A777FFF60E53BD51"/>
              </w:placeholder>
              <w:temporary/>
              <w:showingPlcHdr/>
            </w:sdtPr>
            <w:sdtContent>
              <w:p w:rsidR="004D71EC" w:rsidRPr="00692553" w:rsidRDefault="004D71EC" w:rsidP="003F4E8B">
                <w:pPr>
                  <w:pStyle w:val="Heading3"/>
                </w:pPr>
                <w:r w:rsidRPr="00BD3928">
                  <w:t>[Item]</w:t>
                </w:r>
              </w:p>
            </w:sdtContent>
          </w:sdt>
        </w:tc>
        <w:tc>
          <w:tcPr>
            <w:tcW w:w="870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4D71EC" w:rsidRPr="00CE6342" w:rsidRDefault="004D71EC" w:rsidP="003F4E8B"/>
        </w:tc>
      </w:tr>
      <w:tr w:rsidR="004D71EC" w:rsidRPr="00692553" w:rsidTr="003F4E8B">
        <w:trPr>
          <w:trHeight w:val="288"/>
        </w:trPr>
        <w:tc>
          <w:tcPr>
            <w:tcW w:w="1370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D71EC" w:rsidRPr="00BD3928" w:rsidRDefault="004D71EC" w:rsidP="003F4E8B">
            <w:pPr>
              <w:pStyle w:val="Heading3"/>
            </w:pPr>
            <w:sdt>
              <w:sdtPr>
                <w:id w:val="1981814629"/>
                <w:placeholder>
                  <w:docPart w:val="315F15F70C7A4D35A2749E549523795C"/>
                </w:placeholder>
                <w:temporary/>
                <w:showingPlcHdr/>
              </w:sdtPr>
              <w:sdtContent>
                <w:r>
                  <w:t>[Topic]</w:t>
                </w:r>
              </w:sdtContent>
            </w:sdt>
          </w:p>
        </w:tc>
        <w:tc>
          <w:tcPr>
            <w:tcW w:w="8700" w:type="dxa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4D71EC" w:rsidRPr="00CE6342" w:rsidRDefault="004D71EC" w:rsidP="003F4E8B"/>
        </w:tc>
      </w:tr>
      <w:tr w:rsidR="004D71EC" w:rsidRPr="00692553" w:rsidTr="003F4E8B">
        <w:trPr>
          <w:trHeight w:val="288"/>
        </w:trPr>
        <w:tc>
          <w:tcPr>
            <w:tcW w:w="1370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D71EC" w:rsidRPr="00BD3928" w:rsidRDefault="004D71EC" w:rsidP="003F4E8B">
            <w:pPr>
              <w:pStyle w:val="Heading3"/>
            </w:pPr>
            <w:sdt>
              <w:sdtPr>
                <w:id w:val="-711261417"/>
                <w:placeholder>
                  <w:docPart w:val="1830A4CA38FB4C1285ED0BD8F48E3F8C"/>
                </w:placeholder>
                <w:temporary/>
                <w:showingPlcHdr/>
              </w:sdtPr>
              <w:sdtContent>
                <w:r>
                  <w:t>[Speaker]</w:t>
                </w:r>
              </w:sdtContent>
            </w:sdt>
          </w:p>
        </w:tc>
        <w:tc>
          <w:tcPr>
            <w:tcW w:w="8700" w:type="dxa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4D71EC" w:rsidRPr="00CE6342" w:rsidRDefault="004D71EC" w:rsidP="003F4E8B"/>
        </w:tc>
      </w:tr>
      <w:tr w:rsidR="004D71EC" w:rsidRPr="00692553" w:rsidTr="003F4E8B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D71EC" w:rsidRDefault="004D71EC" w:rsidP="003F4E8B">
            <w:pPr>
              <w:pStyle w:val="Heading3"/>
            </w:pPr>
            <w:r>
              <w:t>Comments</w:t>
            </w:r>
          </w:p>
        </w:tc>
        <w:tc>
          <w:tcPr>
            <w:tcW w:w="870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4D71EC" w:rsidRPr="00CE6342" w:rsidRDefault="004D71EC" w:rsidP="003F4E8B"/>
        </w:tc>
      </w:tr>
      <w:tr w:rsidR="004D71EC" w:rsidRPr="00692553" w:rsidTr="003F4E8B">
        <w:trPr>
          <w:trHeight w:val="288"/>
        </w:trPr>
        <w:tc>
          <w:tcPr>
            <w:tcW w:w="10070" w:type="dxa"/>
            <w:gridSpan w:val="2"/>
            <w:shd w:val="clear" w:color="auto" w:fill="auto"/>
            <w:vAlign w:val="center"/>
          </w:tcPr>
          <w:p w:rsidR="004D71EC" w:rsidRPr="00CE6342" w:rsidRDefault="004D71EC" w:rsidP="003F4E8B"/>
        </w:tc>
      </w:tr>
      <w:tr w:rsidR="004D71EC" w:rsidRPr="00692553" w:rsidTr="003F4E8B">
        <w:trPr>
          <w:trHeight w:val="288"/>
        </w:trPr>
        <w:tc>
          <w:tcPr>
            <w:tcW w:w="1007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4D71EC" w:rsidRPr="00692553" w:rsidRDefault="004D71EC" w:rsidP="003F4E8B"/>
        </w:tc>
      </w:tr>
    </w:tbl>
    <w:p w:rsidR="00344FA0" w:rsidRDefault="00344FA0"/>
    <w:tbl>
      <w:tblPr>
        <w:tblW w:w="7267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170"/>
        <w:gridCol w:w="180"/>
        <w:gridCol w:w="1260"/>
        <w:gridCol w:w="12040"/>
      </w:tblGrid>
      <w:tr w:rsidR="004D71EC" w:rsidRPr="00954110" w:rsidTr="003F4E8B">
        <w:tc>
          <w:tcPr>
            <w:tcW w:w="1170" w:type="dxa"/>
            <w:shd w:val="clear" w:color="auto" w:fill="auto"/>
            <w:tcMar>
              <w:left w:w="0" w:type="dxa"/>
            </w:tcMar>
            <w:vAlign w:val="center"/>
          </w:tcPr>
          <w:bookmarkEnd w:id="0"/>
          <w:p w:rsidR="004D71EC" w:rsidRPr="00954110" w:rsidRDefault="004D71EC" w:rsidP="003F4E8B">
            <w:pPr>
              <w:pStyle w:val="Heading4"/>
            </w:pPr>
            <w:sdt>
              <w:sdtPr>
                <w:alias w:val="Start"/>
                <w:tag w:val="Start"/>
                <w:id w:val="-761922299"/>
                <w:placeholder>
                  <w:docPart w:val="6087601ED5AA477A97E6E625B8B7BD9D"/>
                </w:placeholder>
                <w:temporary/>
                <w:showingPlcHdr/>
              </w:sdtPr>
              <w:sdtContent>
                <w:r>
                  <w:t>[Start Time]</w:t>
                </w:r>
              </w:sdtContent>
            </w:sdt>
          </w:p>
        </w:tc>
        <w:tc>
          <w:tcPr>
            <w:tcW w:w="180" w:type="dxa"/>
          </w:tcPr>
          <w:p w:rsidR="004D71EC" w:rsidRDefault="004D71EC" w:rsidP="003F4E8B">
            <w:pPr>
              <w:pStyle w:val="Heading4"/>
            </w:pPr>
            <w:r w:rsidRPr="00E7243F">
              <w:t>–</w:t>
            </w:r>
          </w:p>
        </w:tc>
        <w:tc>
          <w:tcPr>
            <w:tcW w:w="1260" w:type="dxa"/>
            <w:shd w:val="clear" w:color="auto" w:fill="auto"/>
            <w:tcMar>
              <w:left w:w="0" w:type="dxa"/>
            </w:tcMar>
            <w:vAlign w:val="center"/>
          </w:tcPr>
          <w:p w:rsidR="004D71EC" w:rsidRPr="00954110" w:rsidRDefault="004D71EC" w:rsidP="003F4E8B">
            <w:pPr>
              <w:pStyle w:val="Heading4"/>
            </w:pPr>
            <w:sdt>
              <w:sdtPr>
                <w:alias w:val="End"/>
                <w:tag w:val="End"/>
                <w:id w:val="94988656"/>
                <w:placeholder>
                  <w:docPart w:val="8E91D9CE93F046F6B3FC4DD38CB1026E"/>
                </w:placeholder>
                <w:temporary/>
                <w:showingPlcHdr/>
              </w:sdtPr>
              <w:sdtContent>
                <w:r>
                  <w:t>[End Time]</w:t>
                </w:r>
              </w:sdtContent>
            </w:sdt>
          </w:p>
        </w:tc>
        <w:sdt>
          <w:sdtPr>
            <w:alias w:val="Topic"/>
            <w:tag w:val="Topic"/>
            <w:id w:val="1329319307"/>
            <w:placeholder>
              <w:docPart w:val="D4CCBF57B3B5463489A14F22506E81CA"/>
            </w:placeholder>
            <w:temporary/>
            <w:showingPlcHdr/>
          </w:sdtPr>
          <w:sdtContent>
            <w:tc>
              <w:tcPr>
                <w:tcW w:w="12040" w:type="dxa"/>
              </w:tcPr>
              <w:p w:rsidR="004D71EC" w:rsidRDefault="004D71EC" w:rsidP="003F4E8B">
                <w:pPr>
                  <w:pStyle w:val="Heading4"/>
                </w:pPr>
                <w:r>
                  <w:t>[Topic]</w:t>
                </w:r>
              </w:p>
            </w:tc>
          </w:sdtContent>
        </w:sdt>
      </w:tr>
    </w:tbl>
    <w:p w:rsidR="004D71EC" w:rsidRDefault="004D71EC" w:rsidP="004D71EC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8700"/>
      </w:tblGrid>
      <w:tr w:rsidR="004D71EC" w:rsidRPr="00692553" w:rsidTr="003F4E8B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sdt>
            <w:sdtPr>
              <w:id w:val="-1265768015"/>
              <w:placeholder>
                <w:docPart w:val="9C5D701D6C97456E85DB69B276F05227"/>
              </w:placeholder>
              <w:temporary/>
              <w:showingPlcHdr/>
            </w:sdtPr>
            <w:sdtContent>
              <w:p w:rsidR="004D71EC" w:rsidRPr="00692553" w:rsidRDefault="004D71EC" w:rsidP="003F4E8B">
                <w:pPr>
                  <w:pStyle w:val="Heading3"/>
                </w:pPr>
                <w:r w:rsidRPr="00BD3928">
                  <w:t>[Item]</w:t>
                </w:r>
              </w:p>
            </w:sdtContent>
          </w:sdt>
        </w:tc>
        <w:tc>
          <w:tcPr>
            <w:tcW w:w="870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4D71EC" w:rsidRPr="00CE6342" w:rsidRDefault="004D71EC" w:rsidP="003F4E8B"/>
        </w:tc>
        <w:bookmarkStart w:id="6" w:name="_GoBack"/>
        <w:bookmarkEnd w:id="6"/>
      </w:tr>
      <w:tr w:rsidR="004D71EC" w:rsidRPr="00692553" w:rsidTr="003F4E8B">
        <w:trPr>
          <w:trHeight w:val="288"/>
        </w:trPr>
        <w:tc>
          <w:tcPr>
            <w:tcW w:w="1370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D71EC" w:rsidRPr="00BD3928" w:rsidRDefault="004D71EC" w:rsidP="003F4E8B">
            <w:pPr>
              <w:pStyle w:val="Heading3"/>
            </w:pPr>
            <w:sdt>
              <w:sdtPr>
                <w:id w:val="-2038961910"/>
                <w:placeholder>
                  <w:docPart w:val="13DBB2CD5557462587419B5E3F7AEF9F"/>
                </w:placeholder>
                <w:temporary/>
                <w:showingPlcHdr/>
              </w:sdtPr>
              <w:sdtContent>
                <w:r>
                  <w:t>[Topic]</w:t>
                </w:r>
              </w:sdtContent>
            </w:sdt>
          </w:p>
        </w:tc>
        <w:tc>
          <w:tcPr>
            <w:tcW w:w="8700" w:type="dxa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4D71EC" w:rsidRPr="00CE6342" w:rsidRDefault="004D71EC" w:rsidP="003F4E8B"/>
        </w:tc>
      </w:tr>
      <w:tr w:rsidR="004D71EC" w:rsidRPr="00692553" w:rsidTr="003F4E8B">
        <w:trPr>
          <w:trHeight w:val="288"/>
        </w:trPr>
        <w:tc>
          <w:tcPr>
            <w:tcW w:w="1370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D71EC" w:rsidRPr="00BD3928" w:rsidRDefault="004D71EC" w:rsidP="003F4E8B">
            <w:pPr>
              <w:pStyle w:val="Heading3"/>
            </w:pPr>
            <w:sdt>
              <w:sdtPr>
                <w:id w:val="-1912692852"/>
                <w:placeholder>
                  <w:docPart w:val="98A930BF6C3E4306BB054520FF67AE07"/>
                </w:placeholder>
                <w:temporary/>
                <w:showingPlcHdr/>
              </w:sdtPr>
              <w:sdtContent>
                <w:r>
                  <w:t>[Speaker]</w:t>
                </w:r>
              </w:sdtContent>
            </w:sdt>
          </w:p>
        </w:tc>
        <w:tc>
          <w:tcPr>
            <w:tcW w:w="8700" w:type="dxa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4D71EC" w:rsidRPr="00CE6342" w:rsidRDefault="004D71EC" w:rsidP="003F4E8B"/>
        </w:tc>
      </w:tr>
      <w:tr w:rsidR="004D71EC" w:rsidRPr="00692553" w:rsidTr="003F4E8B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D71EC" w:rsidRDefault="004D71EC" w:rsidP="003F4E8B">
            <w:pPr>
              <w:pStyle w:val="Heading3"/>
            </w:pPr>
            <w:r>
              <w:t>Comments</w:t>
            </w:r>
          </w:p>
        </w:tc>
        <w:tc>
          <w:tcPr>
            <w:tcW w:w="870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4D71EC" w:rsidRPr="00CE6342" w:rsidRDefault="004D71EC" w:rsidP="003F4E8B"/>
        </w:tc>
      </w:tr>
      <w:tr w:rsidR="004D71EC" w:rsidRPr="00692553" w:rsidTr="003F4E8B">
        <w:trPr>
          <w:trHeight w:val="288"/>
        </w:trPr>
        <w:tc>
          <w:tcPr>
            <w:tcW w:w="10070" w:type="dxa"/>
            <w:gridSpan w:val="2"/>
            <w:shd w:val="clear" w:color="auto" w:fill="auto"/>
            <w:vAlign w:val="center"/>
          </w:tcPr>
          <w:p w:rsidR="004D71EC" w:rsidRPr="00CE6342" w:rsidRDefault="004D71EC" w:rsidP="003F4E8B"/>
        </w:tc>
      </w:tr>
      <w:tr w:rsidR="004D71EC" w:rsidRPr="00692553" w:rsidTr="003F4E8B">
        <w:trPr>
          <w:trHeight w:val="288"/>
        </w:trPr>
        <w:tc>
          <w:tcPr>
            <w:tcW w:w="1007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4D71EC" w:rsidRPr="00692553" w:rsidRDefault="004D71EC" w:rsidP="003F4E8B"/>
        </w:tc>
      </w:tr>
    </w:tbl>
    <w:p w:rsidR="00BB5323" w:rsidRDefault="00BB5323" w:rsidP="0095411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887"/>
        <w:gridCol w:w="8183"/>
      </w:tblGrid>
      <w:tr w:rsidR="00987202" w:rsidRPr="00692553" w:rsidTr="001A58FC">
        <w:trPr>
          <w:trHeight w:val="288"/>
        </w:trPr>
        <w:tc>
          <w:tcPr>
            <w:tcW w:w="1887" w:type="dxa"/>
            <w:shd w:val="clear" w:color="auto" w:fill="F2F2F2" w:themeFill="background1" w:themeFillShade="F2"/>
            <w:vAlign w:val="center"/>
          </w:tcPr>
          <w:p w:rsidR="00987202" w:rsidRPr="00692553" w:rsidRDefault="00C166AB" w:rsidP="00D8181B">
            <w:pPr>
              <w:pStyle w:val="Heading3"/>
            </w:pPr>
            <w:r>
              <w:t>Special notes</w:t>
            </w:r>
          </w:p>
        </w:tc>
        <w:tc>
          <w:tcPr>
            <w:tcW w:w="8183" w:type="dxa"/>
            <w:shd w:val="clear" w:color="auto" w:fill="auto"/>
            <w:vAlign w:val="center"/>
          </w:tcPr>
          <w:p w:rsidR="00987202" w:rsidRPr="00692553" w:rsidRDefault="00987202" w:rsidP="00D621F4"/>
        </w:tc>
      </w:tr>
    </w:tbl>
    <w:p w:rsidR="0085168B" w:rsidRPr="00692553" w:rsidRDefault="0085168B" w:rsidP="00BB5323"/>
    <w:sectPr w:rsidR="0085168B" w:rsidRPr="00692553" w:rsidSect="00D8181B">
      <w:type w:val="continuous"/>
      <w:pgSz w:w="12240" w:h="15840" w:code="1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0D1C54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EAA1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4A8B7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B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14CF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CADB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54823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80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C23D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2EA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17C"/>
    <w:rsid w:val="000145A5"/>
    <w:rsid w:val="00043514"/>
    <w:rsid w:val="001A58FC"/>
    <w:rsid w:val="002138F0"/>
    <w:rsid w:val="0031517C"/>
    <w:rsid w:val="00344FA0"/>
    <w:rsid w:val="00417272"/>
    <w:rsid w:val="00423E89"/>
    <w:rsid w:val="00456620"/>
    <w:rsid w:val="00483D86"/>
    <w:rsid w:val="00495E0E"/>
    <w:rsid w:val="004D71EC"/>
    <w:rsid w:val="005052C5"/>
    <w:rsid w:val="00531002"/>
    <w:rsid w:val="005F58B2"/>
    <w:rsid w:val="00692553"/>
    <w:rsid w:val="007554A1"/>
    <w:rsid w:val="007C174F"/>
    <w:rsid w:val="0085168B"/>
    <w:rsid w:val="008B2336"/>
    <w:rsid w:val="008F49C0"/>
    <w:rsid w:val="00954110"/>
    <w:rsid w:val="00987202"/>
    <w:rsid w:val="00AE3851"/>
    <w:rsid w:val="00B732A6"/>
    <w:rsid w:val="00B84015"/>
    <w:rsid w:val="00BB5323"/>
    <w:rsid w:val="00BD3928"/>
    <w:rsid w:val="00BF65DF"/>
    <w:rsid w:val="00C166AB"/>
    <w:rsid w:val="00CB3760"/>
    <w:rsid w:val="00CE6342"/>
    <w:rsid w:val="00D621F4"/>
    <w:rsid w:val="00D8181B"/>
    <w:rsid w:val="00E43BAB"/>
    <w:rsid w:val="00E4591C"/>
    <w:rsid w:val="00E60E43"/>
    <w:rsid w:val="00E71DBA"/>
    <w:rsid w:val="00EA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0D50B9F-7D4F-4589-97B8-77F16339F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FA0"/>
    <w:pPr>
      <w:ind w:left="86"/>
    </w:pPr>
    <w:rPr>
      <w:rFonts w:asciiTheme="minorHAnsi" w:hAnsiTheme="minorHAnsi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344FA0"/>
    <w:pPr>
      <w:ind w:left="0"/>
      <w:outlineLvl w:val="0"/>
    </w:pPr>
    <w:rPr>
      <w:rFonts w:asciiTheme="majorHAnsi" w:hAnsiTheme="majorHAnsi"/>
      <w:caps/>
      <w:color w:val="7F7F7F" w:themeColor="text1" w:themeTint="80"/>
      <w:sz w:val="32"/>
    </w:rPr>
  </w:style>
  <w:style w:type="paragraph" w:styleId="Heading2">
    <w:name w:val="heading 2"/>
    <w:basedOn w:val="Normal"/>
    <w:next w:val="Normal"/>
    <w:qFormat/>
    <w:rsid w:val="005F58B2"/>
    <w:pPr>
      <w:spacing w:before="240" w:after="120"/>
      <w:ind w:left="0"/>
      <w:outlineLvl w:val="1"/>
    </w:pPr>
    <w:rPr>
      <w:rFonts w:asciiTheme="majorHAnsi" w:hAnsiTheme="majorHAnsi"/>
      <w:sz w:val="24"/>
    </w:rPr>
  </w:style>
  <w:style w:type="paragraph" w:styleId="Heading3">
    <w:name w:val="heading 3"/>
    <w:basedOn w:val="Normal"/>
    <w:next w:val="Normal"/>
    <w:qFormat/>
    <w:rsid w:val="005F58B2"/>
    <w:pPr>
      <w:spacing w:before="40" w:after="40"/>
      <w:outlineLvl w:val="2"/>
    </w:pPr>
    <w:rPr>
      <w:b/>
      <w:caps/>
      <w:color w:val="7F7F7F" w:themeColor="text1" w:themeTint="80"/>
    </w:rPr>
  </w:style>
  <w:style w:type="paragraph" w:styleId="Heading4">
    <w:name w:val="heading 4"/>
    <w:basedOn w:val="Normal"/>
    <w:next w:val="Normal"/>
    <w:qFormat/>
    <w:rsid w:val="00344FA0"/>
    <w:pPr>
      <w:ind w:left="0"/>
      <w:outlineLvl w:val="3"/>
    </w:pPr>
    <w:rPr>
      <w:caps/>
    </w:rPr>
  </w:style>
  <w:style w:type="paragraph" w:styleId="Heading5">
    <w:name w:val="heading 5"/>
    <w:basedOn w:val="Normal"/>
    <w:next w:val="Normal"/>
    <w:semiHidden/>
    <w:unhideWhenUsed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1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unhideWhenUsed/>
    <w:rsid w:val="00CB3760"/>
    <w:rPr>
      <w:rFonts w:cs="Tahoma"/>
      <w:szCs w:val="16"/>
    </w:rPr>
  </w:style>
  <w:style w:type="paragraph" w:styleId="Title">
    <w:name w:val="Title"/>
    <w:basedOn w:val="Normal"/>
    <w:next w:val="Normal"/>
    <w:link w:val="TitleChar"/>
    <w:qFormat/>
    <w:rsid w:val="005F58B2"/>
    <w:pPr>
      <w:spacing w:after="80"/>
      <w:ind w:left="0"/>
    </w:pPr>
    <w:rPr>
      <w:rFonts w:asciiTheme="majorHAnsi" w:hAnsiTheme="majorHAnsi"/>
      <w:color w:val="404040" w:themeColor="text1" w:themeTint="BF"/>
      <w:sz w:val="40"/>
    </w:rPr>
  </w:style>
  <w:style w:type="character" w:customStyle="1" w:styleId="TitleChar">
    <w:name w:val="Title Char"/>
    <w:basedOn w:val="DefaultParagraphFont"/>
    <w:link w:val="Title"/>
    <w:rsid w:val="005F58B2"/>
    <w:rPr>
      <w:rFonts w:asciiTheme="majorHAnsi" w:hAnsiTheme="majorHAnsi"/>
      <w:color w:val="404040" w:themeColor="text1" w:themeTint="BF"/>
      <w:spacing w:val="4"/>
      <w:sz w:val="40"/>
      <w:szCs w:val="18"/>
    </w:rPr>
  </w:style>
  <w:style w:type="paragraph" w:customStyle="1" w:styleId="Details">
    <w:name w:val="Details"/>
    <w:basedOn w:val="Normal"/>
    <w:unhideWhenUsed/>
    <w:qFormat/>
    <w:rsid w:val="00344FA0"/>
    <w:pPr>
      <w:ind w:left="0"/>
      <w:jc w:val="right"/>
    </w:pPr>
    <w:rPr>
      <w:caps/>
    </w:rPr>
  </w:style>
  <w:style w:type="character" w:styleId="PlaceholderText">
    <w:name w:val="Placeholder Text"/>
    <w:basedOn w:val="DefaultParagraphFont"/>
    <w:uiPriority w:val="99"/>
    <w:semiHidden/>
    <w:rsid w:val="005F58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mitry\AppData\Roaming\Microsoft\Templates\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CEE464547DF49A282C299EEDADFF1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8A245-5CF1-448A-90E8-182BF0F72392}"/>
      </w:docPartPr>
      <w:docPartBody>
        <w:p w:rsidR="00274832" w:rsidRDefault="00FA3591">
          <w:pPr>
            <w:pStyle w:val="6CEE464547DF49A282C299EEDADFF19D"/>
          </w:pPr>
          <w:r>
            <w:t>[M</w:t>
          </w:r>
          <w:r w:rsidRPr="00954110">
            <w:t>ee</w:t>
          </w:r>
          <w:r>
            <w:t>ting Title</w:t>
          </w:r>
          <w:r>
            <w:rPr>
              <w:rStyle w:val="PlaceholderText"/>
            </w:rPr>
            <w:t>]</w:t>
          </w:r>
        </w:p>
      </w:docPartBody>
    </w:docPart>
    <w:docPart>
      <w:docPartPr>
        <w:name w:val="7842CE1917634F62A4472266F7C7E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6AEBB-7F98-4677-B29B-2572ABCA4479}"/>
      </w:docPartPr>
      <w:docPartBody>
        <w:p w:rsidR="00274832" w:rsidRDefault="00FA3591">
          <w:pPr>
            <w:pStyle w:val="7842CE1917634F62A4472266F7C7EB51"/>
          </w:pPr>
          <w:r>
            <w:t>[Click to Select Date]</w:t>
          </w:r>
        </w:p>
      </w:docPartBody>
    </w:docPart>
    <w:docPart>
      <w:docPartPr>
        <w:name w:val="FB9C322BF798431F92B41A0505D363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A3DAD7-3A13-476A-A744-A6515EEE3B12}"/>
      </w:docPartPr>
      <w:docPartBody>
        <w:p w:rsidR="00274832" w:rsidRDefault="00FA3591">
          <w:pPr>
            <w:pStyle w:val="FB9C322BF798431F92B41A0505D36390"/>
          </w:pPr>
          <w:r>
            <w:t>[Meeting Location]</w:t>
          </w:r>
        </w:p>
      </w:docPartBody>
    </w:docPart>
    <w:docPart>
      <w:docPartPr>
        <w:name w:val="77E06AA17A1D450AAF43BE7CE9216E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7116A-592E-4A86-81E8-C0404ACF83BD}"/>
      </w:docPartPr>
      <w:docPartBody>
        <w:p w:rsidR="00000000" w:rsidRDefault="00274832" w:rsidP="00274832">
          <w:pPr>
            <w:pStyle w:val="77E06AA17A1D450AAF43BE7CE9216EF2"/>
          </w:pPr>
          <w:r>
            <w:t>[Start Time]</w:t>
          </w:r>
        </w:p>
      </w:docPartBody>
    </w:docPart>
    <w:docPart>
      <w:docPartPr>
        <w:name w:val="E13AEE830A2B48B6AAB8666AB5129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DD2C1-619C-4B09-BC7D-19AFCFC0B844}"/>
      </w:docPartPr>
      <w:docPartBody>
        <w:p w:rsidR="00000000" w:rsidRDefault="00274832" w:rsidP="00274832">
          <w:pPr>
            <w:pStyle w:val="E13AEE830A2B48B6AAB8666AB512935A"/>
          </w:pPr>
          <w:r>
            <w:t>[End Time]</w:t>
          </w:r>
        </w:p>
      </w:docPartBody>
    </w:docPart>
    <w:docPart>
      <w:docPartPr>
        <w:name w:val="14530C862C7343998831D6666AEA0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3B2062-D3C1-4E0B-A422-81D508C008C2}"/>
      </w:docPartPr>
      <w:docPartBody>
        <w:p w:rsidR="00000000" w:rsidRDefault="00274832" w:rsidP="00274832">
          <w:pPr>
            <w:pStyle w:val="14530C862C7343998831D6666AEA0D65"/>
          </w:pPr>
          <w:r>
            <w:t>[Topic]</w:t>
          </w:r>
        </w:p>
      </w:docPartBody>
    </w:docPart>
    <w:docPart>
      <w:docPartPr>
        <w:name w:val="D9A395FDC3E54EB8B132C21EE29F10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D9E08-EEBE-482B-B03C-9FD43E68F7EA}"/>
      </w:docPartPr>
      <w:docPartBody>
        <w:p w:rsidR="00000000" w:rsidRDefault="00274832" w:rsidP="00274832">
          <w:pPr>
            <w:pStyle w:val="D9A395FDC3E54EB8B132C21EE29F1085"/>
          </w:pPr>
          <w:r>
            <w:t>[Item]</w:t>
          </w:r>
        </w:p>
      </w:docPartBody>
    </w:docPart>
    <w:docPart>
      <w:docPartPr>
        <w:name w:val="01566A3529AD46A09747DAD1598B5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1A23E-046B-4A63-ACB8-47F6B995CAF1}"/>
      </w:docPartPr>
      <w:docPartBody>
        <w:p w:rsidR="00000000" w:rsidRDefault="00274832" w:rsidP="00274832">
          <w:pPr>
            <w:pStyle w:val="01566A3529AD46A09747DAD1598B5E24"/>
          </w:pPr>
          <w:r>
            <w:t>[Topic]</w:t>
          </w:r>
        </w:p>
      </w:docPartBody>
    </w:docPart>
    <w:docPart>
      <w:docPartPr>
        <w:name w:val="E3F23A7794024E40AF07F7E53DDC06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A28085-7152-4379-A1CD-5D5F47F8F5DD}"/>
      </w:docPartPr>
      <w:docPartBody>
        <w:p w:rsidR="00000000" w:rsidRDefault="00274832" w:rsidP="00274832">
          <w:pPr>
            <w:pStyle w:val="E3F23A7794024E40AF07F7E53DDC0662"/>
          </w:pPr>
          <w:r>
            <w:t>[Speaker]</w:t>
          </w:r>
        </w:p>
      </w:docPartBody>
    </w:docPart>
    <w:docPart>
      <w:docPartPr>
        <w:name w:val="849FD228FA1B44F3869A83300D7C5D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62F07-E7FA-4379-A1F4-3D550904A4B6}"/>
      </w:docPartPr>
      <w:docPartBody>
        <w:p w:rsidR="00000000" w:rsidRDefault="00274832" w:rsidP="00274832">
          <w:pPr>
            <w:pStyle w:val="849FD228FA1B44F3869A83300D7C5DB0"/>
          </w:pPr>
          <w:r>
            <w:t>[Start Time]</w:t>
          </w:r>
        </w:p>
      </w:docPartBody>
    </w:docPart>
    <w:docPart>
      <w:docPartPr>
        <w:name w:val="F32537E9B6074CA4AE7D1737936276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AAA1B-B8DC-482D-B9A9-D1BC6030233A}"/>
      </w:docPartPr>
      <w:docPartBody>
        <w:p w:rsidR="00000000" w:rsidRDefault="00274832" w:rsidP="00274832">
          <w:pPr>
            <w:pStyle w:val="F32537E9B6074CA4AE7D173793627648"/>
          </w:pPr>
          <w:r>
            <w:t>[End Time]</w:t>
          </w:r>
        </w:p>
      </w:docPartBody>
    </w:docPart>
    <w:docPart>
      <w:docPartPr>
        <w:name w:val="802127BF69724D36AA7776443987F8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7719E-7F34-41A6-8B19-852B3D0E5331}"/>
      </w:docPartPr>
      <w:docPartBody>
        <w:p w:rsidR="00000000" w:rsidRDefault="00274832" w:rsidP="00274832">
          <w:pPr>
            <w:pStyle w:val="802127BF69724D36AA7776443987F808"/>
          </w:pPr>
          <w:r>
            <w:t>[Topic]</w:t>
          </w:r>
        </w:p>
      </w:docPartBody>
    </w:docPart>
    <w:docPart>
      <w:docPartPr>
        <w:name w:val="14A932FDC8F94F9FB557C8A5AF9ED7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0F181-8FC7-4F3E-B014-CA0F103255A1}"/>
      </w:docPartPr>
      <w:docPartBody>
        <w:p w:rsidR="00000000" w:rsidRDefault="00274832" w:rsidP="00274832">
          <w:pPr>
            <w:pStyle w:val="14A932FDC8F94F9FB557C8A5AF9ED718"/>
          </w:pPr>
          <w:r>
            <w:t>[Item]</w:t>
          </w:r>
        </w:p>
      </w:docPartBody>
    </w:docPart>
    <w:docPart>
      <w:docPartPr>
        <w:name w:val="13A371D6F359412B8E131AF5981DC7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8837F7-7D3D-4B2F-9A1E-5FEFB91FAF4F}"/>
      </w:docPartPr>
      <w:docPartBody>
        <w:p w:rsidR="00000000" w:rsidRDefault="00274832" w:rsidP="00274832">
          <w:pPr>
            <w:pStyle w:val="13A371D6F359412B8E131AF5981DC7A3"/>
          </w:pPr>
          <w:r>
            <w:t>[Topic]</w:t>
          </w:r>
        </w:p>
      </w:docPartBody>
    </w:docPart>
    <w:docPart>
      <w:docPartPr>
        <w:name w:val="4B189A59E9364B76940A8539E7D98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E6CED-002D-4932-800E-300E6C8252E4}"/>
      </w:docPartPr>
      <w:docPartBody>
        <w:p w:rsidR="00000000" w:rsidRDefault="00274832" w:rsidP="00274832">
          <w:pPr>
            <w:pStyle w:val="4B189A59E9364B76940A8539E7D982ED"/>
          </w:pPr>
          <w:r>
            <w:t>[Speaker]</w:t>
          </w:r>
        </w:p>
      </w:docPartBody>
    </w:docPart>
    <w:docPart>
      <w:docPartPr>
        <w:name w:val="A3A84658E25D4DE3ABBAE25E7911F6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7B07CC-61DC-44F4-A26D-05A06BABBFA5}"/>
      </w:docPartPr>
      <w:docPartBody>
        <w:p w:rsidR="00000000" w:rsidRDefault="00274832" w:rsidP="00274832">
          <w:pPr>
            <w:pStyle w:val="A3A84658E25D4DE3ABBAE25E7911F6AC"/>
          </w:pPr>
          <w:r>
            <w:t>[Start Time]</w:t>
          </w:r>
        </w:p>
      </w:docPartBody>
    </w:docPart>
    <w:docPart>
      <w:docPartPr>
        <w:name w:val="B0360E2D2F6C4B01A72BBE7B4C9148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4E8A22-C7FF-405F-9A9F-DD66923CA16F}"/>
      </w:docPartPr>
      <w:docPartBody>
        <w:p w:rsidR="00000000" w:rsidRDefault="00274832" w:rsidP="00274832">
          <w:pPr>
            <w:pStyle w:val="B0360E2D2F6C4B01A72BBE7B4C9148AE"/>
          </w:pPr>
          <w:r>
            <w:t>[End Time]</w:t>
          </w:r>
        </w:p>
      </w:docPartBody>
    </w:docPart>
    <w:docPart>
      <w:docPartPr>
        <w:name w:val="32D755D22F134B1D88AB2E3AE7F5E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B73167-3D36-4FCC-A3D5-A2A784B7F03B}"/>
      </w:docPartPr>
      <w:docPartBody>
        <w:p w:rsidR="00000000" w:rsidRDefault="00274832" w:rsidP="00274832">
          <w:pPr>
            <w:pStyle w:val="32D755D22F134B1D88AB2E3AE7F5E70B"/>
          </w:pPr>
          <w:r>
            <w:t>[Topic]</w:t>
          </w:r>
        </w:p>
      </w:docPartBody>
    </w:docPart>
    <w:docPart>
      <w:docPartPr>
        <w:name w:val="CF5593BE35A247B6A3FA153AB0E00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7BBD7-A542-4026-811B-7654A4ABE08D}"/>
      </w:docPartPr>
      <w:docPartBody>
        <w:p w:rsidR="00000000" w:rsidRDefault="00274832" w:rsidP="00274832">
          <w:pPr>
            <w:pStyle w:val="CF5593BE35A247B6A3FA153AB0E001E4"/>
          </w:pPr>
          <w:r>
            <w:t>[Item]</w:t>
          </w:r>
        </w:p>
      </w:docPartBody>
    </w:docPart>
    <w:docPart>
      <w:docPartPr>
        <w:name w:val="453C5A2D4B4F4CACB072ED7A56C3E7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94878-B1FD-4456-955E-ACD1AD271B97}"/>
      </w:docPartPr>
      <w:docPartBody>
        <w:p w:rsidR="00000000" w:rsidRDefault="00274832" w:rsidP="00274832">
          <w:pPr>
            <w:pStyle w:val="453C5A2D4B4F4CACB072ED7A56C3E7DA"/>
          </w:pPr>
          <w:r>
            <w:t>[Topic]</w:t>
          </w:r>
        </w:p>
      </w:docPartBody>
    </w:docPart>
    <w:docPart>
      <w:docPartPr>
        <w:name w:val="420B70F1F630463FB9E930FF28E7A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21E7E9-1523-4F3E-AD39-2F84E4E83198}"/>
      </w:docPartPr>
      <w:docPartBody>
        <w:p w:rsidR="00000000" w:rsidRDefault="00274832" w:rsidP="00274832">
          <w:pPr>
            <w:pStyle w:val="420B70F1F630463FB9E930FF28E7AEE1"/>
          </w:pPr>
          <w:r>
            <w:t>[Speaker]</w:t>
          </w:r>
        </w:p>
      </w:docPartBody>
    </w:docPart>
    <w:docPart>
      <w:docPartPr>
        <w:name w:val="B85C6CF5F8C2479F9CC973B049A029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60D79B-CE59-415F-807B-DA434C731AF1}"/>
      </w:docPartPr>
      <w:docPartBody>
        <w:p w:rsidR="00000000" w:rsidRDefault="00274832" w:rsidP="00274832">
          <w:pPr>
            <w:pStyle w:val="B85C6CF5F8C2479F9CC973B049A029B4"/>
          </w:pPr>
          <w:r>
            <w:t>[Start Time]</w:t>
          </w:r>
        </w:p>
      </w:docPartBody>
    </w:docPart>
    <w:docPart>
      <w:docPartPr>
        <w:name w:val="EDC04D9E38F848D4AD0357E8BD54B5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2B8A40-72AD-45A0-B31A-45C558CB91D8}"/>
      </w:docPartPr>
      <w:docPartBody>
        <w:p w:rsidR="00000000" w:rsidRDefault="00274832" w:rsidP="00274832">
          <w:pPr>
            <w:pStyle w:val="EDC04D9E38F848D4AD0357E8BD54B524"/>
          </w:pPr>
          <w:r>
            <w:t>[End Time]</w:t>
          </w:r>
        </w:p>
      </w:docPartBody>
    </w:docPart>
    <w:docPart>
      <w:docPartPr>
        <w:name w:val="33FB528BEA6A421DA6E75B77D54D15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0502F-BE8E-4907-9055-C65AC6E8A8B2}"/>
      </w:docPartPr>
      <w:docPartBody>
        <w:p w:rsidR="00000000" w:rsidRDefault="00274832" w:rsidP="00274832">
          <w:pPr>
            <w:pStyle w:val="33FB528BEA6A421DA6E75B77D54D1590"/>
          </w:pPr>
          <w:r>
            <w:t>[Topic]</w:t>
          </w:r>
        </w:p>
      </w:docPartBody>
    </w:docPart>
    <w:docPart>
      <w:docPartPr>
        <w:name w:val="B2DBA469403A4051A777FFF60E53BD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CAB41E-2BA8-47DB-8CBA-CA28BA1F9B32}"/>
      </w:docPartPr>
      <w:docPartBody>
        <w:p w:rsidR="00000000" w:rsidRDefault="00274832" w:rsidP="00274832">
          <w:pPr>
            <w:pStyle w:val="B2DBA469403A4051A777FFF60E53BD51"/>
          </w:pPr>
          <w:r>
            <w:t>[Item]</w:t>
          </w:r>
        </w:p>
      </w:docPartBody>
    </w:docPart>
    <w:docPart>
      <w:docPartPr>
        <w:name w:val="315F15F70C7A4D35A2749E5495237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91BFBE-1C8B-4BD6-B3C0-5F4F78AF0F0E}"/>
      </w:docPartPr>
      <w:docPartBody>
        <w:p w:rsidR="00000000" w:rsidRDefault="00274832" w:rsidP="00274832">
          <w:pPr>
            <w:pStyle w:val="315F15F70C7A4D35A2749E549523795C"/>
          </w:pPr>
          <w:r>
            <w:t>[Topic]</w:t>
          </w:r>
        </w:p>
      </w:docPartBody>
    </w:docPart>
    <w:docPart>
      <w:docPartPr>
        <w:name w:val="1830A4CA38FB4C1285ED0BD8F48E3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EA0D7-62A1-445F-8784-733987016DC7}"/>
      </w:docPartPr>
      <w:docPartBody>
        <w:p w:rsidR="00000000" w:rsidRDefault="00274832" w:rsidP="00274832">
          <w:pPr>
            <w:pStyle w:val="1830A4CA38FB4C1285ED0BD8F48E3F8C"/>
          </w:pPr>
          <w:r>
            <w:t>[Speaker]</w:t>
          </w:r>
        </w:p>
      </w:docPartBody>
    </w:docPart>
    <w:docPart>
      <w:docPartPr>
        <w:name w:val="6087601ED5AA477A97E6E625B8B7BD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E8ED62-E997-4A27-A0DC-8057BF3EBC96}"/>
      </w:docPartPr>
      <w:docPartBody>
        <w:p w:rsidR="00000000" w:rsidRDefault="00274832" w:rsidP="00274832">
          <w:pPr>
            <w:pStyle w:val="6087601ED5AA477A97E6E625B8B7BD9D"/>
          </w:pPr>
          <w:r>
            <w:t>[Start Time]</w:t>
          </w:r>
        </w:p>
      </w:docPartBody>
    </w:docPart>
    <w:docPart>
      <w:docPartPr>
        <w:name w:val="8E91D9CE93F046F6B3FC4DD38CB102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70A7D8-FF36-4EF2-A2CF-6DD3551EFF88}"/>
      </w:docPartPr>
      <w:docPartBody>
        <w:p w:rsidR="00000000" w:rsidRDefault="00274832" w:rsidP="00274832">
          <w:pPr>
            <w:pStyle w:val="8E91D9CE93F046F6B3FC4DD38CB1026E"/>
          </w:pPr>
          <w:r>
            <w:t>[End Time]</w:t>
          </w:r>
        </w:p>
      </w:docPartBody>
    </w:docPart>
    <w:docPart>
      <w:docPartPr>
        <w:name w:val="D4CCBF57B3B5463489A14F22506E8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D68CFA-1012-4EC2-A0B7-B3FBDABCB1D3}"/>
      </w:docPartPr>
      <w:docPartBody>
        <w:p w:rsidR="00000000" w:rsidRDefault="00274832" w:rsidP="00274832">
          <w:pPr>
            <w:pStyle w:val="D4CCBF57B3B5463489A14F22506E81CA"/>
          </w:pPr>
          <w:r>
            <w:t>[Topic]</w:t>
          </w:r>
        </w:p>
      </w:docPartBody>
    </w:docPart>
    <w:docPart>
      <w:docPartPr>
        <w:name w:val="9C5D701D6C97456E85DB69B276F052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96804-46BC-4A96-8FE7-1EC5D5B80E40}"/>
      </w:docPartPr>
      <w:docPartBody>
        <w:p w:rsidR="00000000" w:rsidRDefault="00274832" w:rsidP="00274832">
          <w:pPr>
            <w:pStyle w:val="9C5D701D6C97456E85DB69B276F05227"/>
          </w:pPr>
          <w:r>
            <w:t>[Item]</w:t>
          </w:r>
        </w:p>
      </w:docPartBody>
    </w:docPart>
    <w:docPart>
      <w:docPartPr>
        <w:name w:val="13DBB2CD5557462587419B5E3F7AEF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5FB170-0D52-4CF5-8A95-92AA9F54D5C5}"/>
      </w:docPartPr>
      <w:docPartBody>
        <w:p w:rsidR="00000000" w:rsidRDefault="00274832" w:rsidP="00274832">
          <w:pPr>
            <w:pStyle w:val="13DBB2CD5557462587419B5E3F7AEF9F"/>
          </w:pPr>
          <w:r>
            <w:t>[Topic]</w:t>
          </w:r>
        </w:p>
      </w:docPartBody>
    </w:docPart>
    <w:docPart>
      <w:docPartPr>
        <w:name w:val="98A930BF6C3E4306BB054520FF67A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A255E4-A87F-454E-AC91-8811841A5C35}"/>
      </w:docPartPr>
      <w:docPartBody>
        <w:p w:rsidR="00000000" w:rsidRDefault="00274832" w:rsidP="00274832">
          <w:pPr>
            <w:pStyle w:val="98A930BF6C3E4306BB054520FF67AE07"/>
          </w:pPr>
          <w:r>
            <w:t>[Speaker]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2B6"/>
    <w:rsid w:val="00274832"/>
    <w:rsid w:val="00E746E8"/>
    <w:rsid w:val="00F032B6"/>
    <w:rsid w:val="00FA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CEE464547DF49A282C299EEDADFF19D">
    <w:name w:val="6CEE464547DF49A282C299EEDADFF19D"/>
  </w:style>
  <w:style w:type="paragraph" w:customStyle="1" w:styleId="7842CE1917634F62A4472266F7C7EB51">
    <w:name w:val="7842CE1917634F62A4472266F7C7EB51"/>
  </w:style>
  <w:style w:type="paragraph" w:customStyle="1" w:styleId="F59867C5D182422B9AB69D7FBD1DFAFE">
    <w:name w:val="F59867C5D182422B9AB69D7FBD1DFAFE"/>
  </w:style>
  <w:style w:type="paragraph" w:customStyle="1" w:styleId="FB9C322BF798431F92B41A0505D36390">
    <w:name w:val="FB9C322BF798431F92B41A0505D36390"/>
  </w:style>
  <w:style w:type="paragraph" w:customStyle="1" w:styleId="D95AB861312C427C8EF47068D1AA619D">
    <w:name w:val="D95AB861312C427C8EF47068D1AA619D"/>
  </w:style>
  <w:style w:type="paragraph" w:customStyle="1" w:styleId="9A2592C24965489E95C7A44DB87E834F">
    <w:name w:val="9A2592C24965489E95C7A44DB87E834F"/>
  </w:style>
  <w:style w:type="paragraph" w:customStyle="1" w:styleId="6B7BA7DE219A4DCCB2D766400A1F7D0C">
    <w:name w:val="6B7BA7DE219A4DCCB2D766400A1F7D0C"/>
  </w:style>
  <w:style w:type="paragraph" w:customStyle="1" w:styleId="E7A602CA65F24962A07BDB6317435605">
    <w:name w:val="E7A602CA65F24962A07BDB6317435605"/>
  </w:style>
  <w:style w:type="paragraph" w:customStyle="1" w:styleId="66CF9CB665FC4A4D9D0C64E8640A256C">
    <w:name w:val="66CF9CB665FC4A4D9D0C64E8640A256C"/>
  </w:style>
  <w:style w:type="paragraph" w:customStyle="1" w:styleId="BE4A1E34A69A46A1A79BECD7A1A9A7CF">
    <w:name w:val="BE4A1E34A69A46A1A79BECD7A1A9A7CF"/>
  </w:style>
  <w:style w:type="paragraph" w:customStyle="1" w:styleId="CA80D80FA56F44FAA6D48A0DD8542C39">
    <w:name w:val="CA80D80FA56F44FAA6D48A0DD8542C39"/>
  </w:style>
  <w:style w:type="paragraph" w:customStyle="1" w:styleId="AB1A2422C372481BB06C6C3F1F5F35FE">
    <w:name w:val="AB1A2422C372481BB06C6C3F1F5F35FE"/>
  </w:style>
  <w:style w:type="paragraph" w:customStyle="1" w:styleId="82BBAF09B4184B8F82E65777891337CB">
    <w:name w:val="82BBAF09B4184B8F82E65777891337CB"/>
  </w:style>
  <w:style w:type="paragraph" w:customStyle="1" w:styleId="F929096AE9A246A69F97A465EBA2DAE2">
    <w:name w:val="F929096AE9A246A69F97A465EBA2DAE2"/>
  </w:style>
  <w:style w:type="paragraph" w:customStyle="1" w:styleId="0407DEC1EE9A413181345823900F2F19">
    <w:name w:val="0407DEC1EE9A413181345823900F2F19"/>
  </w:style>
  <w:style w:type="paragraph" w:customStyle="1" w:styleId="1126BEDCEB664FAE8BFD25690B212232">
    <w:name w:val="1126BEDCEB664FAE8BFD25690B212232"/>
  </w:style>
  <w:style w:type="paragraph" w:customStyle="1" w:styleId="2994983D9990418A87D85E2136AA2362">
    <w:name w:val="2994983D9990418A87D85E2136AA2362"/>
  </w:style>
  <w:style w:type="paragraph" w:customStyle="1" w:styleId="29654508591D40ED8AAAC0FD3D8466A2">
    <w:name w:val="29654508591D40ED8AAAC0FD3D8466A2"/>
  </w:style>
  <w:style w:type="paragraph" w:customStyle="1" w:styleId="DA6BCFA4F9B544BB9A7D55767B2021AE">
    <w:name w:val="DA6BCFA4F9B544BB9A7D55767B2021AE"/>
  </w:style>
  <w:style w:type="paragraph" w:customStyle="1" w:styleId="2392C0F6BBEB4FC98874838C74874200">
    <w:name w:val="2392C0F6BBEB4FC98874838C74874200"/>
    <w:rsid w:val="00F032B6"/>
  </w:style>
  <w:style w:type="paragraph" w:customStyle="1" w:styleId="69ED4588D1CE4EB69D75AE19E8D45DCE">
    <w:name w:val="69ED4588D1CE4EB69D75AE19E8D45DCE"/>
    <w:rsid w:val="00F032B6"/>
  </w:style>
  <w:style w:type="paragraph" w:customStyle="1" w:styleId="B83D95CFA26944CCB36D3DD1E27BC7ED">
    <w:name w:val="B83D95CFA26944CCB36D3DD1E27BC7ED"/>
    <w:rsid w:val="00F032B6"/>
  </w:style>
  <w:style w:type="paragraph" w:customStyle="1" w:styleId="EAE40D88BCDF43E8AE405A799A399B58">
    <w:name w:val="EAE40D88BCDF43E8AE405A799A399B58"/>
    <w:rsid w:val="00F032B6"/>
  </w:style>
  <w:style w:type="paragraph" w:customStyle="1" w:styleId="06527958357748558BA52CF3F238D142">
    <w:name w:val="06527958357748558BA52CF3F238D142"/>
    <w:rsid w:val="00F032B6"/>
  </w:style>
  <w:style w:type="paragraph" w:customStyle="1" w:styleId="3162946A2836433EA405B97E03A46949">
    <w:name w:val="3162946A2836433EA405B97E03A46949"/>
    <w:rsid w:val="00F032B6"/>
  </w:style>
  <w:style w:type="paragraph" w:customStyle="1" w:styleId="0D3E69B1F1F54F01858C62BBB9BD9969">
    <w:name w:val="0D3E69B1F1F54F01858C62BBB9BD9969"/>
    <w:rsid w:val="00F032B6"/>
  </w:style>
  <w:style w:type="paragraph" w:customStyle="1" w:styleId="C6AD81B4C50C4B0AA6D9F171AA006007">
    <w:name w:val="C6AD81B4C50C4B0AA6D9F171AA006007"/>
    <w:rsid w:val="00F032B6"/>
  </w:style>
  <w:style w:type="paragraph" w:customStyle="1" w:styleId="731392AA12A7420587E5682D58141237">
    <w:name w:val="731392AA12A7420587E5682D58141237"/>
    <w:rsid w:val="00F032B6"/>
  </w:style>
  <w:style w:type="paragraph" w:customStyle="1" w:styleId="FB113C38AA5645F984164BEF8C43C42B">
    <w:name w:val="FB113C38AA5645F984164BEF8C43C42B"/>
    <w:rsid w:val="00F032B6"/>
  </w:style>
  <w:style w:type="paragraph" w:customStyle="1" w:styleId="A52DCE92A0E54274870AA9E134F37233">
    <w:name w:val="A52DCE92A0E54274870AA9E134F37233"/>
    <w:rsid w:val="00274832"/>
  </w:style>
  <w:style w:type="paragraph" w:customStyle="1" w:styleId="F137F88828134D54A07E264EDD2B49A6">
    <w:name w:val="F137F88828134D54A07E264EDD2B49A6"/>
    <w:rsid w:val="00274832"/>
  </w:style>
  <w:style w:type="paragraph" w:customStyle="1" w:styleId="DE96A980003F4C4E815779BBFB477DD8">
    <w:name w:val="DE96A980003F4C4E815779BBFB477DD8"/>
    <w:rsid w:val="00274832"/>
  </w:style>
  <w:style w:type="paragraph" w:customStyle="1" w:styleId="7649B864DA5E47E89F8FA4A1F43D2194">
    <w:name w:val="7649B864DA5E47E89F8FA4A1F43D2194"/>
    <w:rsid w:val="00274832"/>
  </w:style>
  <w:style w:type="paragraph" w:customStyle="1" w:styleId="CFBB45200806469CA449BB569C9911D8">
    <w:name w:val="CFBB45200806469CA449BB569C9911D8"/>
    <w:rsid w:val="00274832"/>
  </w:style>
  <w:style w:type="paragraph" w:customStyle="1" w:styleId="FBF3C4B0637E4F2C8675943BB2018C29">
    <w:name w:val="FBF3C4B0637E4F2C8675943BB2018C29"/>
    <w:rsid w:val="00274832"/>
  </w:style>
  <w:style w:type="paragraph" w:customStyle="1" w:styleId="32B9B889D9474F35908433653A2C359E">
    <w:name w:val="32B9B889D9474F35908433653A2C359E"/>
    <w:rsid w:val="00274832"/>
  </w:style>
  <w:style w:type="paragraph" w:customStyle="1" w:styleId="37F7BA8700A54A0488BFBF55D22EDF54">
    <w:name w:val="37F7BA8700A54A0488BFBF55D22EDF54"/>
    <w:rsid w:val="00274832"/>
  </w:style>
  <w:style w:type="paragraph" w:customStyle="1" w:styleId="77E06AA17A1D450AAF43BE7CE9216EF2">
    <w:name w:val="77E06AA17A1D450AAF43BE7CE9216EF2"/>
    <w:rsid w:val="00274832"/>
  </w:style>
  <w:style w:type="paragraph" w:customStyle="1" w:styleId="E13AEE830A2B48B6AAB8666AB512935A">
    <w:name w:val="E13AEE830A2B48B6AAB8666AB512935A"/>
    <w:rsid w:val="00274832"/>
  </w:style>
  <w:style w:type="paragraph" w:customStyle="1" w:styleId="14530C862C7343998831D6666AEA0D65">
    <w:name w:val="14530C862C7343998831D6666AEA0D65"/>
    <w:rsid w:val="00274832"/>
  </w:style>
  <w:style w:type="paragraph" w:customStyle="1" w:styleId="477BCE9E18BF4599B323735D655119E1">
    <w:name w:val="477BCE9E18BF4599B323735D655119E1"/>
    <w:rsid w:val="00274832"/>
  </w:style>
  <w:style w:type="paragraph" w:customStyle="1" w:styleId="D9A395FDC3E54EB8B132C21EE29F1085">
    <w:name w:val="D9A395FDC3E54EB8B132C21EE29F1085"/>
    <w:rsid w:val="00274832"/>
  </w:style>
  <w:style w:type="paragraph" w:customStyle="1" w:styleId="8FD762B08B414630BF7A72E9D3025D80">
    <w:name w:val="8FD762B08B414630BF7A72E9D3025D80"/>
    <w:rsid w:val="00274832"/>
  </w:style>
  <w:style w:type="paragraph" w:customStyle="1" w:styleId="AF5B33BD39EA42A6A7C51CE4E7FC9851">
    <w:name w:val="AF5B33BD39EA42A6A7C51CE4E7FC9851"/>
    <w:rsid w:val="00274832"/>
  </w:style>
  <w:style w:type="paragraph" w:customStyle="1" w:styleId="2105C49E84E94D7EA2B8E60AEF2CCCD9">
    <w:name w:val="2105C49E84E94D7EA2B8E60AEF2CCCD9"/>
    <w:rsid w:val="00274832"/>
  </w:style>
  <w:style w:type="paragraph" w:customStyle="1" w:styleId="01566A3529AD46A09747DAD1598B5E24">
    <w:name w:val="01566A3529AD46A09747DAD1598B5E24"/>
    <w:rsid w:val="00274832"/>
  </w:style>
  <w:style w:type="paragraph" w:customStyle="1" w:styleId="E3F23A7794024E40AF07F7E53DDC0662">
    <w:name w:val="E3F23A7794024E40AF07F7E53DDC0662"/>
    <w:rsid w:val="00274832"/>
  </w:style>
  <w:style w:type="paragraph" w:customStyle="1" w:styleId="849FD228FA1B44F3869A83300D7C5DB0">
    <w:name w:val="849FD228FA1B44F3869A83300D7C5DB0"/>
    <w:rsid w:val="00274832"/>
  </w:style>
  <w:style w:type="paragraph" w:customStyle="1" w:styleId="F32537E9B6074CA4AE7D173793627648">
    <w:name w:val="F32537E9B6074CA4AE7D173793627648"/>
    <w:rsid w:val="00274832"/>
  </w:style>
  <w:style w:type="paragraph" w:customStyle="1" w:styleId="802127BF69724D36AA7776443987F808">
    <w:name w:val="802127BF69724D36AA7776443987F808"/>
    <w:rsid w:val="00274832"/>
  </w:style>
  <w:style w:type="paragraph" w:customStyle="1" w:styleId="14A932FDC8F94F9FB557C8A5AF9ED718">
    <w:name w:val="14A932FDC8F94F9FB557C8A5AF9ED718"/>
    <w:rsid w:val="00274832"/>
  </w:style>
  <w:style w:type="paragraph" w:customStyle="1" w:styleId="13A371D6F359412B8E131AF5981DC7A3">
    <w:name w:val="13A371D6F359412B8E131AF5981DC7A3"/>
    <w:rsid w:val="00274832"/>
  </w:style>
  <w:style w:type="paragraph" w:customStyle="1" w:styleId="4B189A59E9364B76940A8539E7D982ED">
    <w:name w:val="4B189A59E9364B76940A8539E7D982ED"/>
    <w:rsid w:val="00274832"/>
  </w:style>
  <w:style w:type="paragraph" w:customStyle="1" w:styleId="11269B6AE8004D488F32BA4711C999DE">
    <w:name w:val="11269B6AE8004D488F32BA4711C999DE"/>
    <w:rsid w:val="00274832"/>
  </w:style>
  <w:style w:type="paragraph" w:customStyle="1" w:styleId="EAB9F6D2CF1848F6881BE4624F22E77F">
    <w:name w:val="EAB9F6D2CF1848F6881BE4624F22E77F"/>
    <w:rsid w:val="00274832"/>
  </w:style>
  <w:style w:type="paragraph" w:customStyle="1" w:styleId="97AE12D6BB224F4CA944EDB6C5F13FEB">
    <w:name w:val="97AE12D6BB224F4CA944EDB6C5F13FEB"/>
    <w:rsid w:val="00274832"/>
  </w:style>
  <w:style w:type="paragraph" w:customStyle="1" w:styleId="B791D9A0EE0D4043BFFE598C19242EBB">
    <w:name w:val="B791D9A0EE0D4043BFFE598C19242EBB"/>
    <w:rsid w:val="00274832"/>
  </w:style>
  <w:style w:type="paragraph" w:customStyle="1" w:styleId="CBE74D69AFF24D7792B78E3F9D2DA479">
    <w:name w:val="CBE74D69AFF24D7792B78E3F9D2DA479"/>
    <w:rsid w:val="00274832"/>
  </w:style>
  <w:style w:type="paragraph" w:customStyle="1" w:styleId="DA779965060F477B89DD9E185565CF87">
    <w:name w:val="DA779965060F477B89DD9E185565CF87"/>
    <w:rsid w:val="00274832"/>
  </w:style>
  <w:style w:type="paragraph" w:customStyle="1" w:styleId="A3A84658E25D4DE3ABBAE25E7911F6AC">
    <w:name w:val="A3A84658E25D4DE3ABBAE25E7911F6AC"/>
    <w:rsid w:val="00274832"/>
  </w:style>
  <w:style w:type="paragraph" w:customStyle="1" w:styleId="B0360E2D2F6C4B01A72BBE7B4C9148AE">
    <w:name w:val="B0360E2D2F6C4B01A72BBE7B4C9148AE"/>
    <w:rsid w:val="00274832"/>
  </w:style>
  <w:style w:type="paragraph" w:customStyle="1" w:styleId="32D755D22F134B1D88AB2E3AE7F5E70B">
    <w:name w:val="32D755D22F134B1D88AB2E3AE7F5E70B"/>
    <w:rsid w:val="00274832"/>
  </w:style>
  <w:style w:type="paragraph" w:customStyle="1" w:styleId="CF5593BE35A247B6A3FA153AB0E001E4">
    <w:name w:val="CF5593BE35A247B6A3FA153AB0E001E4"/>
    <w:rsid w:val="00274832"/>
  </w:style>
  <w:style w:type="paragraph" w:customStyle="1" w:styleId="453C5A2D4B4F4CACB072ED7A56C3E7DA">
    <w:name w:val="453C5A2D4B4F4CACB072ED7A56C3E7DA"/>
    <w:rsid w:val="00274832"/>
  </w:style>
  <w:style w:type="paragraph" w:customStyle="1" w:styleId="420B70F1F630463FB9E930FF28E7AEE1">
    <w:name w:val="420B70F1F630463FB9E930FF28E7AEE1"/>
    <w:rsid w:val="00274832"/>
  </w:style>
  <w:style w:type="paragraph" w:customStyle="1" w:styleId="B85C6CF5F8C2479F9CC973B049A029B4">
    <w:name w:val="B85C6CF5F8C2479F9CC973B049A029B4"/>
    <w:rsid w:val="00274832"/>
  </w:style>
  <w:style w:type="paragraph" w:customStyle="1" w:styleId="EDC04D9E38F848D4AD0357E8BD54B524">
    <w:name w:val="EDC04D9E38F848D4AD0357E8BD54B524"/>
    <w:rsid w:val="00274832"/>
  </w:style>
  <w:style w:type="paragraph" w:customStyle="1" w:styleId="33FB528BEA6A421DA6E75B77D54D1590">
    <w:name w:val="33FB528BEA6A421DA6E75B77D54D1590"/>
    <w:rsid w:val="00274832"/>
  </w:style>
  <w:style w:type="paragraph" w:customStyle="1" w:styleId="B2DBA469403A4051A777FFF60E53BD51">
    <w:name w:val="B2DBA469403A4051A777FFF60E53BD51"/>
    <w:rsid w:val="00274832"/>
  </w:style>
  <w:style w:type="paragraph" w:customStyle="1" w:styleId="315F15F70C7A4D35A2749E549523795C">
    <w:name w:val="315F15F70C7A4D35A2749E549523795C"/>
    <w:rsid w:val="00274832"/>
  </w:style>
  <w:style w:type="paragraph" w:customStyle="1" w:styleId="1830A4CA38FB4C1285ED0BD8F48E3F8C">
    <w:name w:val="1830A4CA38FB4C1285ED0BD8F48E3F8C"/>
    <w:rsid w:val="00274832"/>
  </w:style>
  <w:style w:type="paragraph" w:customStyle="1" w:styleId="6087601ED5AA477A97E6E625B8B7BD9D">
    <w:name w:val="6087601ED5AA477A97E6E625B8B7BD9D"/>
    <w:rsid w:val="00274832"/>
  </w:style>
  <w:style w:type="paragraph" w:customStyle="1" w:styleId="8E91D9CE93F046F6B3FC4DD38CB1026E">
    <w:name w:val="8E91D9CE93F046F6B3FC4DD38CB1026E"/>
    <w:rsid w:val="00274832"/>
  </w:style>
  <w:style w:type="paragraph" w:customStyle="1" w:styleId="D4CCBF57B3B5463489A14F22506E81CA">
    <w:name w:val="D4CCBF57B3B5463489A14F22506E81CA"/>
    <w:rsid w:val="00274832"/>
  </w:style>
  <w:style w:type="paragraph" w:customStyle="1" w:styleId="9C5D701D6C97456E85DB69B276F05227">
    <w:name w:val="9C5D701D6C97456E85DB69B276F05227"/>
    <w:rsid w:val="00274832"/>
  </w:style>
  <w:style w:type="paragraph" w:customStyle="1" w:styleId="13DBB2CD5557462587419B5E3F7AEF9F">
    <w:name w:val="13DBB2CD5557462587419B5E3F7AEF9F"/>
    <w:rsid w:val="00274832"/>
  </w:style>
  <w:style w:type="paragraph" w:customStyle="1" w:styleId="98A930BF6C3E4306BB054520FF67AE07">
    <w:name w:val="98A930BF6C3E4306BB054520FF67AE07"/>
    <w:rsid w:val="002748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9881A6F-4649-415F-BBD2-9727EF107B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minutes.dotx</Template>
  <TotalTime>0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Dmitry Orlov</dc:creator>
  <cp:keywords/>
  <cp:lastModifiedBy>Dmitry Orlov</cp:lastModifiedBy>
  <cp:revision>2</cp:revision>
  <cp:lastPrinted>2004-01-21T19:22:00Z</cp:lastPrinted>
  <dcterms:created xsi:type="dcterms:W3CDTF">2016-02-23T22:51:00Z</dcterms:created>
  <dcterms:modified xsi:type="dcterms:W3CDTF">2016-02-23T22:51:00Z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