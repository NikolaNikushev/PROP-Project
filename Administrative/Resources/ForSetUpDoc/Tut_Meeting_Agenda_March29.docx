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110" w:rsidRDefault="00A41E17" w:rsidP="00B732A6">
      <w:pPr>
        <w:pStyle w:val="Title"/>
        <w:tabs>
          <w:tab w:val="left" w:pos="6390"/>
        </w:tabs>
        <w:jc w:val="right"/>
      </w:pPr>
      <w:r>
        <w:t xml:space="preserve">Tutor </w:t>
      </w:r>
      <w:r w:rsidR="000862E9">
        <w:t>Meeting</w:t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BD3928" w:rsidP="00954110">
            <w:pPr>
              <w:pStyle w:val="Heading1"/>
            </w:pPr>
            <w:r>
              <w:t>Agenda</w:t>
            </w:r>
          </w:p>
        </w:tc>
        <w:sdt>
          <w:sdtPr>
            <w:alias w:val="Date"/>
            <w:tag w:val="Date"/>
            <w:id w:val="48425581"/>
            <w:placeholder>
              <w:docPart w:val="7842CE1917634F62A4472266F7C7EB51"/>
            </w:placeholder>
            <w:date w:fullDate="2016-04-11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45550D" w:rsidP="00642AAB">
                <w:pPr>
                  <w:pStyle w:val="Details"/>
                </w:pPr>
                <w:r>
                  <w:t>April 11, 2016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642AAB" w:rsidP="004B799C">
            <w:pPr>
              <w:pStyle w:val="Details"/>
            </w:pPr>
            <w:r>
              <w:t>1</w:t>
            </w:r>
            <w:r w:rsidR="004B799C">
              <w:t>6</w:t>
            </w:r>
            <w:r w:rsidR="00F05C85">
              <w:t>:</w:t>
            </w:r>
            <w:r w:rsidR="004B799C">
              <w:t>00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396911" w:rsidP="00396911">
            <w:pPr>
              <w:pStyle w:val="Details"/>
            </w:pPr>
            <w:r>
              <w:t>Room 2.40</w:t>
            </w: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396911" w:rsidP="005052C5">
            <w:r>
              <w:t>Tutor/Client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B732A6" w:rsidP="00954110">
            <w:pPr>
              <w:pStyle w:val="Heading3"/>
            </w:pPr>
            <w:r>
              <w:t>CHAIRMAN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45550D" w:rsidP="005052C5">
            <w:proofErr w:type="spellStart"/>
            <w:r>
              <w:t>Dmitrii</w:t>
            </w:r>
            <w:proofErr w:type="spellEnd"/>
            <w:r>
              <w:t xml:space="preserve"> 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45550D" w:rsidP="005052C5">
            <w:proofErr w:type="spellStart"/>
            <w:r>
              <w:t>Dimitar</w:t>
            </w:r>
            <w:proofErr w:type="spellEnd"/>
          </w:p>
        </w:tc>
      </w:tr>
      <w:tr w:rsidR="0085168B" w:rsidRPr="0045550D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45550D" w:rsidRDefault="0045550D" w:rsidP="005052C5">
            <w:pPr>
              <w:rPr>
                <w:lang w:val="nl-NL"/>
              </w:rPr>
            </w:pPr>
            <w:r w:rsidRPr="0045550D">
              <w:rPr>
                <w:lang w:val="nl-NL"/>
              </w:rPr>
              <w:t>Bert van Gestel, Atanas Naydenov, Dimitar Markov, Dmitrii Orlov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BD3928" w:rsidRPr="00954110" w:rsidTr="00BD3928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BD3928" w:rsidRPr="00954110" w:rsidRDefault="0033212A" w:rsidP="004B799C">
            <w:pPr>
              <w:pStyle w:val="Heading4"/>
            </w:pPr>
            <w:bookmarkStart w:id="0" w:name="MinuteTopic"/>
            <w:bookmarkStart w:id="1" w:name="MinuteItems"/>
            <w:bookmarkStart w:id="2" w:name="MinuteTopicSection"/>
            <w:bookmarkEnd w:id="0"/>
            <w:bookmarkEnd w:id="1"/>
            <w:r>
              <w:t>1</w:t>
            </w:r>
            <w:r w:rsidR="004B799C">
              <w:t>6</w:t>
            </w:r>
            <w:r w:rsidR="005B00CA">
              <w:t>:</w:t>
            </w:r>
            <w:r w:rsidR="004B799C">
              <w:t>00</w:t>
            </w:r>
          </w:p>
        </w:tc>
        <w:tc>
          <w:tcPr>
            <w:tcW w:w="180" w:type="dxa"/>
          </w:tcPr>
          <w:p w:rsidR="00BD3928" w:rsidRDefault="00BD3928" w:rsidP="00BD3928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BD3928" w:rsidRPr="00954110" w:rsidRDefault="0032462E" w:rsidP="004B799C">
            <w:pPr>
              <w:pStyle w:val="Heading4"/>
            </w:pPr>
            <w:r>
              <w:t>1</w:t>
            </w:r>
            <w:r w:rsidR="004B799C">
              <w:t>6</w:t>
            </w:r>
            <w:r>
              <w:t>:</w:t>
            </w:r>
            <w:r w:rsidR="004B799C">
              <w:t>15</w:t>
            </w:r>
          </w:p>
        </w:tc>
        <w:tc>
          <w:tcPr>
            <w:tcW w:w="12040" w:type="dxa"/>
          </w:tcPr>
          <w:p w:rsidR="00BD3928" w:rsidRDefault="004B799C" w:rsidP="0032462E">
            <w:pPr>
              <w:pStyle w:val="Heading4"/>
            </w:pPr>
            <w:r>
              <w:t>IMPLEMENTING PAYMENT METHODS</w:t>
            </w:r>
          </w:p>
        </w:tc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BD3928" w:rsidRPr="00692553" w:rsidTr="00BD3928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3928" w:rsidRPr="00BD3928" w:rsidRDefault="005B00CA" w:rsidP="005B00CA">
            <w:pPr>
              <w:pStyle w:val="Heading3"/>
            </w:pPr>
            <w:bookmarkStart w:id="3" w:name="MinuteDiscussion"/>
            <w:bookmarkEnd w:id="3"/>
            <w:r>
              <w:t>INFO</w:t>
            </w:r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BD3928" w:rsidRPr="00CE6342" w:rsidRDefault="004B799C" w:rsidP="005052C5">
            <w:r>
              <w:t>Implementing a way of managing visitors’ balance</w:t>
            </w:r>
          </w:p>
        </w:tc>
      </w:tr>
      <w:tr w:rsidR="00BD3928" w:rsidRPr="00692553" w:rsidTr="00BD3928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3928" w:rsidRDefault="00BD3928" w:rsidP="00BD3928">
            <w:pPr>
              <w:pStyle w:val="Heading3"/>
            </w:pPr>
            <w:bookmarkStart w:id="4" w:name="MinuteConclusion"/>
            <w:bookmarkEnd w:id="4"/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BD3928" w:rsidRPr="00CE6342" w:rsidRDefault="00BD3928" w:rsidP="005052C5"/>
        </w:tc>
      </w:tr>
      <w:tr w:rsidR="00CB3760" w:rsidRPr="00692553" w:rsidTr="00BD3928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CB3760" w:rsidRPr="00CE6342" w:rsidRDefault="00CB3760" w:rsidP="005052C5"/>
        </w:tc>
      </w:tr>
      <w:tr w:rsidR="0085168B" w:rsidRPr="00692553" w:rsidTr="00BD3928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</w:tbl>
    <w:p w:rsidR="00D8181B" w:rsidRDefault="00D8181B">
      <w:bookmarkStart w:id="5" w:name="MinuteActionItems"/>
      <w:bookmarkEnd w:id="5"/>
    </w:p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4D71EC" w:rsidRPr="00954110" w:rsidTr="003F4E8B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562682" w:rsidP="004B799C">
            <w:pPr>
              <w:pStyle w:val="Heading4"/>
            </w:pPr>
            <w:r>
              <w:t>1</w:t>
            </w:r>
            <w:r w:rsidR="004B799C">
              <w:t>6</w:t>
            </w:r>
            <w:r>
              <w:t>:</w:t>
            </w:r>
            <w:r w:rsidR="004B799C">
              <w:t>15</w:t>
            </w:r>
          </w:p>
        </w:tc>
        <w:tc>
          <w:tcPr>
            <w:tcW w:w="180" w:type="dxa"/>
          </w:tcPr>
          <w:p w:rsidR="004D71EC" w:rsidRDefault="004D71EC" w:rsidP="003F4E8B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33212A" w:rsidP="004B799C">
            <w:pPr>
              <w:pStyle w:val="Heading4"/>
            </w:pPr>
            <w:r>
              <w:t>1</w:t>
            </w:r>
            <w:r w:rsidR="004B799C">
              <w:t>6</w:t>
            </w:r>
            <w:r w:rsidR="00562682">
              <w:t>:</w:t>
            </w:r>
            <w:r w:rsidR="004B799C">
              <w:t>40</w:t>
            </w:r>
          </w:p>
        </w:tc>
        <w:tc>
          <w:tcPr>
            <w:tcW w:w="12040" w:type="dxa"/>
          </w:tcPr>
          <w:p w:rsidR="004D71EC" w:rsidRDefault="00C90708" w:rsidP="00562682">
            <w:pPr>
              <w:pStyle w:val="Heading4"/>
            </w:pPr>
            <w:r>
              <w:t>SETUP DOCUMENT</w:t>
            </w:r>
          </w:p>
        </w:tc>
      </w:tr>
    </w:tbl>
    <w:p w:rsidR="004D71EC" w:rsidRDefault="004D71EC" w:rsidP="004D71EC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32462E" w:rsidRPr="00692553" w:rsidTr="003F4E8B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62E" w:rsidRPr="00BD3928" w:rsidRDefault="004B799C" w:rsidP="0032462E">
            <w:pPr>
              <w:pStyle w:val="Heading3"/>
            </w:pPr>
            <w:r>
              <w:t>INFO</w:t>
            </w:r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32462E" w:rsidRPr="00CE6342" w:rsidRDefault="004B799C" w:rsidP="004B799C">
            <w:r>
              <w:t>Discuss the first version of the setup document</w:t>
            </w:r>
            <w:r w:rsidR="00C90708">
              <w:t xml:space="preserve"> </w:t>
            </w:r>
          </w:p>
        </w:tc>
      </w:tr>
      <w:tr w:rsidR="0032462E" w:rsidRPr="00692553" w:rsidTr="003F4E8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62E" w:rsidRDefault="0032462E" w:rsidP="0032462E">
            <w:pPr>
              <w:pStyle w:val="Heading3"/>
            </w:pPr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2462E" w:rsidRPr="00CE6342" w:rsidRDefault="007F22D0" w:rsidP="00E251A9">
            <w:r>
              <w:t>We would like to go</w:t>
            </w:r>
            <w:r w:rsidR="00E251A9">
              <w:t xml:space="preserve"> through the content and d</w:t>
            </w:r>
            <w:r w:rsidR="004B799C">
              <w:t xml:space="preserve">iscuss the </w:t>
            </w:r>
            <w:r w:rsidR="00E251A9">
              <w:t xml:space="preserve">if the </w:t>
            </w:r>
            <w:r w:rsidR="004B799C">
              <w:t>format,</w:t>
            </w:r>
            <w:r w:rsidR="00E251A9">
              <w:t xml:space="preserve"> arguments for our decisions and the topics </w:t>
            </w:r>
          </w:p>
        </w:tc>
      </w:tr>
      <w:tr w:rsidR="0032462E" w:rsidRPr="00692553" w:rsidTr="003F4E8B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32462E" w:rsidRPr="00CE6342" w:rsidRDefault="00E251A9" w:rsidP="0032462E">
            <w:r>
              <w:t>covered in the document</w:t>
            </w:r>
          </w:p>
        </w:tc>
      </w:tr>
      <w:tr w:rsidR="0032462E" w:rsidRPr="00692553" w:rsidTr="003F4E8B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2462E" w:rsidRPr="00692553" w:rsidRDefault="0032462E" w:rsidP="0032462E"/>
        </w:tc>
      </w:tr>
    </w:tbl>
    <w:p w:rsidR="00344FA0" w:rsidRDefault="00344FA0"/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304E4A" w:rsidRPr="00954110" w:rsidTr="000E5B99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304E4A" w:rsidRPr="00954110" w:rsidRDefault="00304E4A" w:rsidP="004B799C">
            <w:pPr>
              <w:pStyle w:val="Heading4"/>
            </w:pPr>
            <w:r>
              <w:t>1</w:t>
            </w:r>
            <w:r w:rsidR="004B799C">
              <w:t>6</w:t>
            </w:r>
            <w:r>
              <w:t>:</w:t>
            </w:r>
            <w:r w:rsidR="004B799C">
              <w:t>4</w:t>
            </w:r>
            <w:r>
              <w:t>0</w:t>
            </w:r>
          </w:p>
        </w:tc>
        <w:tc>
          <w:tcPr>
            <w:tcW w:w="180" w:type="dxa"/>
          </w:tcPr>
          <w:p w:rsidR="00304E4A" w:rsidRDefault="00304E4A" w:rsidP="00304E4A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304E4A" w:rsidRPr="00954110" w:rsidRDefault="00304E4A" w:rsidP="004B799C">
            <w:pPr>
              <w:pStyle w:val="Heading4"/>
            </w:pPr>
            <w:r>
              <w:t>1</w:t>
            </w:r>
            <w:r w:rsidR="004B799C">
              <w:t>7:00</w:t>
            </w:r>
          </w:p>
        </w:tc>
        <w:tc>
          <w:tcPr>
            <w:tcW w:w="12040" w:type="dxa"/>
          </w:tcPr>
          <w:p w:rsidR="00304E4A" w:rsidRDefault="004B799C" w:rsidP="00304E4A">
            <w:pPr>
              <w:pStyle w:val="Heading4"/>
            </w:pPr>
            <w:r>
              <w:t>PROJECT PLAN</w:t>
            </w:r>
          </w:p>
        </w:tc>
      </w:tr>
    </w:tbl>
    <w:p w:rsidR="00562682" w:rsidRDefault="00562682" w:rsidP="00562682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562682" w:rsidRPr="00692553" w:rsidTr="000E5B99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62682" w:rsidRPr="00BD3928" w:rsidRDefault="004B799C" w:rsidP="000E5B99">
            <w:pPr>
              <w:pStyle w:val="Heading3"/>
            </w:pPr>
            <w:r>
              <w:t>INFO</w:t>
            </w:r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562682" w:rsidRPr="00CE6342" w:rsidRDefault="00E251A9" w:rsidP="000E5B99">
            <w:r>
              <w:t>Discuss some adjustments made to the project plan.</w:t>
            </w:r>
          </w:p>
        </w:tc>
      </w:tr>
      <w:tr w:rsidR="00562682" w:rsidRPr="00692553" w:rsidTr="000E5B99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62682" w:rsidRDefault="00562682" w:rsidP="000E5B99">
            <w:pPr>
              <w:pStyle w:val="Heading3"/>
            </w:pPr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562682" w:rsidRPr="00CE6342" w:rsidRDefault="007F22D0" w:rsidP="007F22D0">
            <w:r>
              <w:t>We have reviewed the project plan: added the risks section, changed the contents a little bit</w:t>
            </w:r>
          </w:p>
        </w:tc>
      </w:tr>
      <w:tr w:rsidR="00562682" w:rsidRPr="00692553" w:rsidTr="000E5B99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562682" w:rsidRPr="00CE6342" w:rsidRDefault="007F22D0" w:rsidP="007F22D0">
            <w:r>
              <w:t xml:space="preserve">A revision </w:t>
            </w:r>
            <w:proofErr w:type="gramStart"/>
            <w:r>
              <w:t>is attac</w:t>
            </w:r>
            <w:bookmarkStart w:id="6" w:name="_GoBack"/>
            <w:bookmarkEnd w:id="6"/>
            <w:r>
              <w:t>hed</w:t>
            </w:r>
            <w:proofErr w:type="gramEnd"/>
            <w:r>
              <w:t xml:space="preserve"> to the e-mail.</w:t>
            </w:r>
          </w:p>
        </w:tc>
      </w:tr>
      <w:tr w:rsidR="00562682" w:rsidRPr="00692553" w:rsidTr="000E5B99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562682" w:rsidRPr="00692553" w:rsidRDefault="00562682" w:rsidP="000E5B99"/>
        </w:tc>
      </w:tr>
    </w:tbl>
    <w:p w:rsidR="00562682" w:rsidRDefault="00562682"/>
    <w:p w:rsidR="00562682" w:rsidRDefault="00562682" w:rsidP="00B505A0">
      <w:pPr>
        <w:ind w:left="0"/>
      </w:pPr>
    </w:p>
    <w:p w:rsidR="00562682" w:rsidRDefault="00562682"/>
    <w:p w:rsidR="00562682" w:rsidRDefault="00562682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887"/>
        <w:gridCol w:w="8183"/>
      </w:tblGrid>
      <w:tr w:rsidR="00987202" w:rsidRPr="00692553" w:rsidTr="001A58FC">
        <w:trPr>
          <w:trHeight w:val="288"/>
        </w:trPr>
        <w:tc>
          <w:tcPr>
            <w:tcW w:w="1887" w:type="dxa"/>
            <w:shd w:val="clear" w:color="auto" w:fill="F2F2F2" w:themeFill="background1" w:themeFillShade="F2"/>
            <w:vAlign w:val="center"/>
          </w:tcPr>
          <w:bookmarkEnd w:id="2"/>
          <w:p w:rsidR="00987202" w:rsidRPr="00692553" w:rsidRDefault="00C166AB" w:rsidP="00D8181B">
            <w:pPr>
              <w:pStyle w:val="Heading3"/>
            </w:pPr>
            <w:r>
              <w:t>Special notes</w:t>
            </w:r>
          </w:p>
        </w:tc>
        <w:tc>
          <w:tcPr>
            <w:tcW w:w="8183" w:type="dxa"/>
            <w:shd w:val="clear" w:color="auto" w:fill="auto"/>
            <w:vAlign w:val="center"/>
          </w:tcPr>
          <w:p w:rsidR="00987202" w:rsidRPr="00692553" w:rsidRDefault="00987202" w:rsidP="00D621F4"/>
        </w:tc>
      </w:tr>
    </w:tbl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7C"/>
    <w:rsid w:val="000145A5"/>
    <w:rsid w:val="00024177"/>
    <w:rsid w:val="00043514"/>
    <w:rsid w:val="000862E9"/>
    <w:rsid w:val="001A11E8"/>
    <w:rsid w:val="001A58FC"/>
    <w:rsid w:val="002138F0"/>
    <w:rsid w:val="00304E4A"/>
    <w:rsid w:val="0031517C"/>
    <w:rsid w:val="0032462E"/>
    <w:rsid w:val="0033212A"/>
    <w:rsid w:val="00344FA0"/>
    <w:rsid w:val="00396911"/>
    <w:rsid w:val="00417272"/>
    <w:rsid w:val="00423E89"/>
    <w:rsid w:val="0045550D"/>
    <w:rsid w:val="00456620"/>
    <w:rsid w:val="00483D86"/>
    <w:rsid w:val="00495E0E"/>
    <w:rsid w:val="004B799C"/>
    <w:rsid w:val="004D71EC"/>
    <w:rsid w:val="005052C5"/>
    <w:rsid w:val="00531002"/>
    <w:rsid w:val="00562682"/>
    <w:rsid w:val="005B00CA"/>
    <w:rsid w:val="005F58B2"/>
    <w:rsid w:val="00642AAB"/>
    <w:rsid w:val="00692553"/>
    <w:rsid w:val="006B704C"/>
    <w:rsid w:val="007554A1"/>
    <w:rsid w:val="007A6EFA"/>
    <w:rsid w:val="007C174F"/>
    <w:rsid w:val="007F22D0"/>
    <w:rsid w:val="0085168B"/>
    <w:rsid w:val="008B2336"/>
    <w:rsid w:val="008F49C0"/>
    <w:rsid w:val="00954110"/>
    <w:rsid w:val="00987202"/>
    <w:rsid w:val="00A41E17"/>
    <w:rsid w:val="00AB6F2C"/>
    <w:rsid w:val="00AE3851"/>
    <w:rsid w:val="00B505A0"/>
    <w:rsid w:val="00B618A7"/>
    <w:rsid w:val="00B732A6"/>
    <w:rsid w:val="00B84015"/>
    <w:rsid w:val="00B944CE"/>
    <w:rsid w:val="00BB5323"/>
    <w:rsid w:val="00BD3928"/>
    <w:rsid w:val="00BF65DF"/>
    <w:rsid w:val="00C166AB"/>
    <w:rsid w:val="00C90708"/>
    <w:rsid w:val="00CB3760"/>
    <w:rsid w:val="00CE6342"/>
    <w:rsid w:val="00D621F4"/>
    <w:rsid w:val="00D8181B"/>
    <w:rsid w:val="00D93A50"/>
    <w:rsid w:val="00E251A9"/>
    <w:rsid w:val="00E43BAB"/>
    <w:rsid w:val="00E4591C"/>
    <w:rsid w:val="00E60E43"/>
    <w:rsid w:val="00E71DBA"/>
    <w:rsid w:val="00E721C2"/>
    <w:rsid w:val="00EA2581"/>
    <w:rsid w:val="00F0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0D50B9F-7D4F-4589-97B8-77F1633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link w:val="Heading3Char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32462E"/>
    <w:rPr>
      <w:rFonts w:asciiTheme="minorHAnsi" w:hAnsiTheme="minorHAnsi"/>
      <w:b/>
      <w:caps/>
      <w:color w:val="7F7F7F" w:themeColor="text1" w:themeTint="80"/>
      <w:spacing w:val="4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y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842CE1917634F62A4472266F7C7E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6AEBB-7F98-4677-B29B-2572ABCA4479}"/>
      </w:docPartPr>
      <w:docPartBody>
        <w:p w:rsidR="00274832" w:rsidRDefault="00FA3591">
          <w:pPr>
            <w:pStyle w:val="7842CE1917634F62A4472266F7C7EB51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B6"/>
    <w:rsid w:val="00080062"/>
    <w:rsid w:val="00274832"/>
    <w:rsid w:val="002F6855"/>
    <w:rsid w:val="0042209A"/>
    <w:rsid w:val="004D08A0"/>
    <w:rsid w:val="005E4CA6"/>
    <w:rsid w:val="00863F4B"/>
    <w:rsid w:val="00C0254B"/>
    <w:rsid w:val="00E746E8"/>
    <w:rsid w:val="00EC0662"/>
    <w:rsid w:val="00F032B6"/>
    <w:rsid w:val="00FA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EE464547DF49A282C299EEDADFF19D">
    <w:name w:val="6CEE464547DF49A282C299EEDADFF19D"/>
  </w:style>
  <w:style w:type="paragraph" w:customStyle="1" w:styleId="7842CE1917634F62A4472266F7C7EB51">
    <w:name w:val="7842CE1917634F62A4472266F7C7EB51"/>
  </w:style>
  <w:style w:type="paragraph" w:customStyle="1" w:styleId="F59867C5D182422B9AB69D7FBD1DFAFE">
    <w:name w:val="F59867C5D182422B9AB69D7FBD1DFAFE"/>
  </w:style>
  <w:style w:type="paragraph" w:customStyle="1" w:styleId="FB9C322BF798431F92B41A0505D36390">
    <w:name w:val="FB9C322BF798431F92B41A0505D36390"/>
  </w:style>
  <w:style w:type="paragraph" w:customStyle="1" w:styleId="D95AB861312C427C8EF47068D1AA619D">
    <w:name w:val="D95AB861312C427C8EF47068D1AA619D"/>
  </w:style>
  <w:style w:type="paragraph" w:customStyle="1" w:styleId="9A2592C24965489E95C7A44DB87E834F">
    <w:name w:val="9A2592C24965489E95C7A44DB87E834F"/>
  </w:style>
  <w:style w:type="paragraph" w:customStyle="1" w:styleId="6B7BA7DE219A4DCCB2D766400A1F7D0C">
    <w:name w:val="6B7BA7DE219A4DCCB2D766400A1F7D0C"/>
  </w:style>
  <w:style w:type="paragraph" w:customStyle="1" w:styleId="E7A602CA65F24962A07BDB6317435605">
    <w:name w:val="E7A602CA65F24962A07BDB6317435605"/>
  </w:style>
  <w:style w:type="paragraph" w:customStyle="1" w:styleId="66CF9CB665FC4A4D9D0C64E8640A256C">
    <w:name w:val="66CF9CB665FC4A4D9D0C64E8640A256C"/>
  </w:style>
  <w:style w:type="paragraph" w:customStyle="1" w:styleId="BE4A1E34A69A46A1A79BECD7A1A9A7CF">
    <w:name w:val="BE4A1E34A69A46A1A79BECD7A1A9A7CF"/>
  </w:style>
  <w:style w:type="paragraph" w:customStyle="1" w:styleId="CA80D80FA56F44FAA6D48A0DD8542C39">
    <w:name w:val="CA80D80FA56F44FAA6D48A0DD8542C39"/>
  </w:style>
  <w:style w:type="paragraph" w:customStyle="1" w:styleId="AB1A2422C372481BB06C6C3F1F5F35FE">
    <w:name w:val="AB1A2422C372481BB06C6C3F1F5F35FE"/>
  </w:style>
  <w:style w:type="paragraph" w:customStyle="1" w:styleId="82BBAF09B4184B8F82E65777891337CB">
    <w:name w:val="82BBAF09B4184B8F82E65777891337CB"/>
  </w:style>
  <w:style w:type="paragraph" w:customStyle="1" w:styleId="F929096AE9A246A69F97A465EBA2DAE2">
    <w:name w:val="F929096AE9A246A69F97A465EBA2DAE2"/>
  </w:style>
  <w:style w:type="paragraph" w:customStyle="1" w:styleId="0407DEC1EE9A413181345823900F2F19">
    <w:name w:val="0407DEC1EE9A413181345823900F2F19"/>
  </w:style>
  <w:style w:type="paragraph" w:customStyle="1" w:styleId="1126BEDCEB664FAE8BFD25690B212232">
    <w:name w:val="1126BEDCEB664FAE8BFD25690B212232"/>
  </w:style>
  <w:style w:type="paragraph" w:customStyle="1" w:styleId="2994983D9990418A87D85E2136AA2362">
    <w:name w:val="2994983D9990418A87D85E2136AA2362"/>
  </w:style>
  <w:style w:type="paragraph" w:customStyle="1" w:styleId="29654508591D40ED8AAAC0FD3D8466A2">
    <w:name w:val="29654508591D40ED8AAAC0FD3D8466A2"/>
  </w:style>
  <w:style w:type="paragraph" w:customStyle="1" w:styleId="DA6BCFA4F9B544BB9A7D55767B2021AE">
    <w:name w:val="DA6BCFA4F9B544BB9A7D55767B2021AE"/>
  </w:style>
  <w:style w:type="paragraph" w:customStyle="1" w:styleId="2392C0F6BBEB4FC98874838C74874200">
    <w:name w:val="2392C0F6BBEB4FC98874838C74874200"/>
    <w:rsid w:val="00F032B6"/>
  </w:style>
  <w:style w:type="paragraph" w:customStyle="1" w:styleId="69ED4588D1CE4EB69D75AE19E8D45DCE">
    <w:name w:val="69ED4588D1CE4EB69D75AE19E8D45DCE"/>
    <w:rsid w:val="00F032B6"/>
  </w:style>
  <w:style w:type="paragraph" w:customStyle="1" w:styleId="B83D95CFA26944CCB36D3DD1E27BC7ED">
    <w:name w:val="B83D95CFA26944CCB36D3DD1E27BC7ED"/>
    <w:rsid w:val="00F032B6"/>
  </w:style>
  <w:style w:type="paragraph" w:customStyle="1" w:styleId="EAE40D88BCDF43E8AE405A799A399B58">
    <w:name w:val="EAE40D88BCDF43E8AE405A799A399B58"/>
    <w:rsid w:val="00F032B6"/>
  </w:style>
  <w:style w:type="paragraph" w:customStyle="1" w:styleId="06527958357748558BA52CF3F238D142">
    <w:name w:val="06527958357748558BA52CF3F238D142"/>
    <w:rsid w:val="00F032B6"/>
  </w:style>
  <w:style w:type="paragraph" w:customStyle="1" w:styleId="3162946A2836433EA405B97E03A46949">
    <w:name w:val="3162946A2836433EA405B97E03A46949"/>
    <w:rsid w:val="00F032B6"/>
  </w:style>
  <w:style w:type="paragraph" w:customStyle="1" w:styleId="0D3E69B1F1F54F01858C62BBB9BD9969">
    <w:name w:val="0D3E69B1F1F54F01858C62BBB9BD9969"/>
    <w:rsid w:val="00F032B6"/>
  </w:style>
  <w:style w:type="paragraph" w:customStyle="1" w:styleId="C6AD81B4C50C4B0AA6D9F171AA006007">
    <w:name w:val="C6AD81B4C50C4B0AA6D9F171AA006007"/>
    <w:rsid w:val="00F032B6"/>
  </w:style>
  <w:style w:type="paragraph" w:customStyle="1" w:styleId="731392AA12A7420587E5682D58141237">
    <w:name w:val="731392AA12A7420587E5682D58141237"/>
    <w:rsid w:val="00F032B6"/>
  </w:style>
  <w:style w:type="paragraph" w:customStyle="1" w:styleId="FB113C38AA5645F984164BEF8C43C42B">
    <w:name w:val="FB113C38AA5645F984164BEF8C43C42B"/>
    <w:rsid w:val="00F032B6"/>
  </w:style>
  <w:style w:type="paragraph" w:customStyle="1" w:styleId="A52DCE92A0E54274870AA9E134F37233">
    <w:name w:val="A52DCE92A0E54274870AA9E134F37233"/>
    <w:rsid w:val="00274832"/>
  </w:style>
  <w:style w:type="paragraph" w:customStyle="1" w:styleId="F137F88828134D54A07E264EDD2B49A6">
    <w:name w:val="F137F88828134D54A07E264EDD2B49A6"/>
    <w:rsid w:val="00274832"/>
  </w:style>
  <w:style w:type="paragraph" w:customStyle="1" w:styleId="DE96A980003F4C4E815779BBFB477DD8">
    <w:name w:val="DE96A980003F4C4E815779BBFB477DD8"/>
    <w:rsid w:val="00274832"/>
  </w:style>
  <w:style w:type="paragraph" w:customStyle="1" w:styleId="7649B864DA5E47E89F8FA4A1F43D2194">
    <w:name w:val="7649B864DA5E47E89F8FA4A1F43D2194"/>
    <w:rsid w:val="00274832"/>
  </w:style>
  <w:style w:type="paragraph" w:customStyle="1" w:styleId="CFBB45200806469CA449BB569C9911D8">
    <w:name w:val="CFBB45200806469CA449BB569C9911D8"/>
    <w:rsid w:val="00274832"/>
  </w:style>
  <w:style w:type="paragraph" w:customStyle="1" w:styleId="FBF3C4B0637E4F2C8675943BB2018C29">
    <w:name w:val="FBF3C4B0637E4F2C8675943BB2018C29"/>
    <w:rsid w:val="00274832"/>
  </w:style>
  <w:style w:type="paragraph" w:customStyle="1" w:styleId="32B9B889D9474F35908433653A2C359E">
    <w:name w:val="32B9B889D9474F35908433653A2C359E"/>
    <w:rsid w:val="00274832"/>
  </w:style>
  <w:style w:type="paragraph" w:customStyle="1" w:styleId="37F7BA8700A54A0488BFBF55D22EDF54">
    <w:name w:val="37F7BA8700A54A0488BFBF55D22EDF54"/>
    <w:rsid w:val="00274832"/>
  </w:style>
  <w:style w:type="paragraph" w:customStyle="1" w:styleId="77E06AA17A1D450AAF43BE7CE9216EF2">
    <w:name w:val="77E06AA17A1D450AAF43BE7CE9216EF2"/>
    <w:rsid w:val="00274832"/>
  </w:style>
  <w:style w:type="paragraph" w:customStyle="1" w:styleId="E13AEE830A2B48B6AAB8666AB512935A">
    <w:name w:val="E13AEE830A2B48B6AAB8666AB512935A"/>
    <w:rsid w:val="00274832"/>
  </w:style>
  <w:style w:type="paragraph" w:customStyle="1" w:styleId="14530C862C7343998831D6666AEA0D65">
    <w:name w:val="14530C862C7343998831D6666AEA0D65"/>
    <w:rsid w:val="00274832"/>
  </w:style>
  <w:style w:type="paragraph" w:customStyle="1" w:styleId="477BCE9E18BF4599B323735D655119E1">
    <w:name w:val="477BCE9E18BF4599B323735D655119E1"/>
    <w:rsid w:val="00274832"/>
  </w:style>
  <w:style w:type="paragraph" w:customStyle="1" w:styleId="D9A395FDC3E54EB8B132C21EE29F1085">
    <w:name w:val="D9A395FDC3E54EB8B132C21EE29F1085"/>
    <w:rsid w:val="00274832"/>
  </w:style>
  <w:style w:type="paragraph" w:customStyle="1" w:styleId="8FD762B08B414630BF7A72E9D3025D80">
    <w:name w:val="8FD762B08B414630BF7A72E9D3025D80"/>
    <w:rsid w:val="00274832"/>
  </w:style>
  <w:style w:type="paragraph" w:customStyle="1" w:styleId="AF5B33BD39EA42A6A7C51CE4E7FC9851">
    <w:name w:val="AF5B33BD39EA42A6A7C51CE4E7FC9851"/>
    <w:rsid w:val="00274832"/>
  </w:style>
  <w:style w:type="paragraph" w:customStyle="1" w:styleId="2105C49E84E94D7EA2B8E60AEF2CCCD9">
    <w:name w:val="2105C49E84E94D7EA2B8E60AEF2CCCD9"/>
    <w:rsid w:val="00274832"/>
  </w:style>
  <w:style w:type="paragraph" w:customStyle="1" w:styleId="01566A3529AD46A09747DAD1598B5E24">
    <w:name w:val="01566A3529AD46A09747DAD1598B5E24"/>
    <w:rsid w:val="00274832"/>
  </w:style>
  <w:style w:type="paragraph" w:customStyle="1" w:styleId="E3F23A7794024E40AF07F7E53DDC0662">
    <w:name w:val="E3F23A7794024E40AF07F7E53DDC0662"/>
    <w:rsid w:val="00274832"/>
  </w:style>
  <w:style w:type="paragraph" w:customStyle="1" w:styleId="849FD228FA1B44F3869A83300D7C5DB0">
    <w:name w:val="849FD228FA1B44F3869A83300D7C5DB0"/>
    <w:rsid w:val="00274832"/>
  </w:style>
  <w:style w:type="paragraph" w:customStyle="1" w:styleId="F32537E9B6074CA4AE7D173793627648">
    <w:name w:val="F32537E9B6074CA4AE7D173793627648"/>
    <w:rsid w:val="00274832"/>
  </w:style>
  <w:style w:type="paragraph" w:customStyle="1" w:styleId="802127BF69724D36AA7776443987F808">
    <w:name w:val="802127BF69724D36AA7776443987F808"/>
    <w:rsid w:val="00274832"/>
  </w:style>
  <w:style w:type="paragraph" w:customStyle="1" w:styleId="14A932FDC8F94F9FB557C8A5AF9ED718">
    <w:name w:val="14A932FDC8F94F9FB557C8A5AF9ED718"/>
    <w:rsid w:val="00274832"/>
  </w:style>
  <w:style w:type="paragraph" w:customStyle="1" w:styleId="13A371D6F359412B8E131AF5981DC7A3">
    <w:name w:val="13A371D6F359412B8E131AF5981DC7A3"/>
    <w:rsid w:val="00274832"/>
  </w:style>
  <w:style w:type="paragraph" w:customStyle="1" w:styleId="4B189A59E9364B76940A8539E7D982ED">
    <w:name w:val="4B189A59E9364B76940A8539E7D982ED"/>
    <w:rsid w:val="00274832"/>
  </w:style>
  <w:style w:type="paragraph" w:customStyle="1" w:styleId="11269B6AE8004D488F32BA4711C999DE">
    <w:name w:val="11269B6AE8004D488F32BA4711C999DE"/>
    <w:rsid w:val="00274832"/>
  </w:style>
  <w:style w:type="paragraph" w:customStyle="1" w:styleId="EAB9F6D2CF1848F6881BE4624F22E77F">
    <w:name w:val="EAB9F6D2CF1848F6881BE4624F22E77F"/>
    <w:rsid w:val="00274832"/>
  </w:style>
  <w:style w:type="paragraph" w:customStyle="1" w:styleId="97AE12D6BB224F4CA944EDB6C5F13FEB">
    <w:name w:val="97AE12D6BB224F4CA944EDB6C5F13FEB"/>
    <w:rsid w:val="00274832"/>
  </w:style>
  <w:style w:type="paragraph" w:customStyle="1" w:styleId="B791D9A0EE0D4043BFFE598C19242EBB">
    <w:name w:val="B791D9A0EE0D4043BFFE598C19242EBB"/>
    <w:rsid w:val="00274832"/>
  </w:style>
  <w:style w:type="paragraph" w:customStyle="1" w:styleId="CBE74D69AFF24D7792B78E3F9D2DA479">
    <w:name w:val="CBE74D69AFF24D7792B78E3F9D2DA479"/>
    <w:rsid w:val="00274832"/>
  </w:style>
  <w:style w:type="paragraph" w:customStyle="1" w:styleId="DA779965060F477B89DD9E185565CF87">
    <w:name w:val="DA779965060F477B89DD9E185565CF87"/>
    <w:rsid w:val="00274832"/>
  </w:style>
  <w:style w:type="paragraph" w:customStyle="1" w:styleId="A3A84658E25D4DE3ABBAE25E7911F6AC">
    <w:name w:val="A3A84658E25D4DE3ABBAE25E7911F6AC"/>
    <w:rsid w:val="00274832"/>
  </w:style>
  <w:style w:type="paragraph" w:customStyle="1" w:styleId="B0360E2D2F6C4B01A72BBE7B4C9148AE">
    <w:name w:val="B0360E2D2F6C4B01A72BBE7B4C9148AE"/>
    <w:rsid w:val="00274832"/>
  </w:style>
  <w:style w:type="paragraph" w:customStyle="1" w:styleId="32D755D22F134B1D88AB2E3AE7F5E70B">
    <w:name w:val="32D755D22F134B1D88AB2E3AE7F5E70B"/>
    <w:rsid w:val="00274832"/>
  </w:style>
  <w:style w:type="paragraph" w:customStyle="1" w:styleId="CF5593BE35A247B6A3FA153AB0E001E4">
    <w:name w:val="CF5593BE35A247B6A3FA153AB0E001E4"/>
    <w:rsid w:val="00274832"/>
  </w:style>
  <w:style w:type="paragraph" w:customStyle="1" w:styleId="453C5A2D4B4F4CACB072ED7A56C3E7DA">
    <w:name w:val="453C5A2D4B4F4CACB072ED7A56C3E7DA"/>
    <w:rsid w:val="00274832"/>
  </w:style>
  <w:style w:type="paragraph" w:customStyle="1" w:styleId="420B70F1F630463FB9E930FF28E7AEE1">
    <w:name w:val="420B70F1F630463FB9E930FF28E7AEE1"/>
    <w:rsid w:val="00274832"/>
  </w:style>
  <w:style w:type="paragraph" w:customStyle="1" w:styleId="B85C6CF5F8C2479F9CC973B049A029B4">
    <w:name w:val="B85C6CF5F8C2479F9CC973B049A029B4"/>
    <w:rsid w:val="00274832"/>
  </w:style>
  <w:style w:type="paragraph" w:customStyle="1" w:styleId="EDC04D9E38F848D4AD0357E8BD54B524">
    <w:name w:val="EDC04D9E38F848D4AD0357E8BD54B524"/>
    <w:rsid w:val="00274832"/>
  </w:style>
  <w:style w:type="paragraph" w:customStyle="1" w:styleId="33FB528BEA6A421DA6E75B77D54D1590">
    <w:name w:val="33FB528BEA6A421DA6E75B77D54D1590"/>
    <w:rsid w:val="00274832"/>
  </w:style>
  <w:style w:type="paragraph" w:customStyle="1" w:styleId="B2DBA469403A4051A777FFF60E53BD51">
    <w:name w:val="B2DBA469403A4051A777FFF60E53BD51"/>
    <w:rsid w:val="00274832"/>
  </w:style>
  <w:style w:type="paragraph" w:customStyle="1" w:styleId="315F15F70C7A4D35A2749E549523795C">
    <w:name w:val="315F15F70C7A4D35A2749E549523795C"/>
    <w:rsid w:val="00274832"/>
  </w:style>
  <w:style w:type="paragraph" w:customStyle="1" w:styleId="1830A4CA38FB4C1285ED0BD8F48E3F8C">
    <w:name w:val="1830A4CA38FB4C1285ED0BD8F48E3F8C"/>
    <w:rsid w:val="00274832"/>
  </w:style>
  <w:style w:type="paragraph" w:customStyle="1" w:styleId="6087601ED5AA477A97E6E625B8B7BD9D">
    <w:name w:val="6087601ED5AA477A97E6E625B8B7BD9D"/>
    <w:rsid w:val="00274832"/>
  </w:style>
  <w:style w:type="paragraph" w:customStyle="1" w:styleId="8E91D9CE93F046F6B3FC4DD38CB1026E">
    <w:name w:val="8E91D9CE93F046F6B3FC4DD38CB1026E"/>
    <w:rsid w:val="00274832"/>
  </w:style>
  <w:style w:type="paragraph" w:customStyle="1" w:styleId="D4CCBF57B3B5463489A14F22506E81CA">
    <w:name w:val="D4CCBF57B3B5463489A14F22506E81CA"/>
    <w:rsid w:val="00274832"/>
  </w:style>
  <w:style w:type="paragraph" w:customStyle="1" w:styleId="9C5D701D6C97456E85DB69B276F05227">
    <w:name w:val="9C5D701D6C97456E85DB69B276F05227"/>
    <w:rsid w:val="00274832"/>
  </w:style>
  <w:style w:type="paragraph" w:customStyle="1" w:styleId="13DBB2CD5557462587419B5E3F7AEF9F">
    <w:name w:val="13DBB2CD5557462587419B5E3F7AEF9F"/>
    <w:rsid w:val="00274832"/>
  </w:style>
  <w:style w:type="paragraph" w:customStyle="1" w:styleId="98A930BF6C3E4306BB054520FF67AE07">
    <w:name w:val="98A930BF6C3E4306BB054520FF67AE07"/>
    <w:rsid w:val="00274832"/>
  </w:style>
  <w:style w:type="paragraph" w:customStyle="1" w:styleId="C76DFCB8008448D08454624A607B935A">
    <w:name w:val="C76DFCB8008448D08454624A607B935A"/>
    <w:rsid w:val="00080062"/>
  </w:style>
  <w:style w:type="paragraph" w:customStyle="1" w:styleId="C686098692704B27A06FA3284E729065">
    <w:name w:val="C686098692704B27A06FA3284E729065"/>
    <w:rsid w:val="00080062"/>
  </w:style>
  <w:style w:type="paragraph" w:customStyle="1" w:styleId="684B39243602417789DB6AFB1177031E">
    <w:name w:val="684B39243602417789DB6AFB1177031E"/>
    <w:rsid w:val="00080062"/>
  </w:style>
  <w:style w:type="paragraph" w:customStyle="1" w:styleId="6E50506459DE48759A7F339FD64BF943">
    <w:name w:val="6E50506459DE48759A7F339FD64BF943"/>
    <w:rsid w:val="00080062"/>
  </w:style>
  <w:style w:type="paragraph" w:customStyle="1" w:styleId="E3DCB39D70D840208F0F7EBAB10A6B60">
    <w:name w:val="E3DCB39D70D840208F0F7EBAB10A6B60"/>
    <w:rsid w:val="00080062"/>
  </w:style>
  <w:style w:type="paragraph" w:customStyle="1" w:styleId="5EB0F3B46480472BBA169DC9EF889F06">
    <w:name w:val="5EB0F3B46480472BBA169DC9EF889F06"/>
    <w:rsid w:val="00080062"/>
  </w:style>
  <w:style w:type="paragraph" w:customStyle="1" w:styleId="D347BCE9E6424E9D9A671FF936640BDD">
    <w:name w:val="D347BCE9E6424E9D9A671FF936640BDD"/>
    <w:rsid w:val="00080062"/>
  </w:style>
  <w:style w:type="paragraph" w:customStyle="1" w:styleId="51C1113E75D14E879E6DE59A9BFDD29E">
    <w:name w:val="51C1113E75D14E879E6DE59A9BFDD29E"/>
    <w:rsid w:val="00080062"/>
  </w:style>
  <w:style w:type="paragraph" w:customStyle="1" w:styleId="6FD7241F963949A7BE3E06FDC430932E">
    <w:name w:val="6FD7241F963949A7BE3E06FDC430932E"/>
    <w:rsid w:val="00080062"/>
  </w:style>
  <w:style w:type="paragraph" w:customStyle="1" w:styleId="57F0BFFEB7EE41B680B190271FCFA256">
    <w:name w:val="57F0BFFEB7EE41B680B190271FCFA256"/>
    <w:rsid w:val="00080062"/>
  </w:style>
  <w:style w:type="paragraph" w:customStyle="1" w:styleId="B2137D79FA8D451F9FA2BE528C332B97">
    <w:name w:val="B2137D79FA8D451F9FA2BE528C332B97"/>
    <w:rsid w:val="00080062"/>
  </w:style>
  <w:style w:type="paragraph" w:customStyle="1" w:styleId="D705457EF89D4B21B1CE62E7DDD71358">
    <w:name w:val="D705457EF89D4B21B1CE62E7DDD71358"/>
    <w:rsid w:val="00080062"/>
  </w:style>
  <w:style w:type="paragraph" w:customStyle="1" w:styleId="7D232232E6154B1BB8A4B23C187B5FE6">
    <w:name w:val="7D232232E6154B1BB8A4B23C187B5FE6"/>
    <w:rsid w:val="00080062"/>
  </w:style>
  <w:style w:type="paragraph" w:customStyle="1" w:styleId="5CACDB6FB9AD4AD08CE698539082070D">
    <w:name w:val="5CACDB6FB9AD4AD08CE698539082070D"/>
    <w:rsid w:val="00080062"/>
  </w:style>
  <w:style w:type="paragraph" w:customStyle="1" w:styleId="C4082382EAEA4AF2BD2FAC1CF3FCF4EF">
    <w:name w:val="C4082382EAEA4AF2BD2FAC1CF3FCF4EF"/>
    <w:rsid w:val="00080062"/>
  </w:style>
  <w:style w:type="paragraph" w:customStyle="1" w:styleId="4B5E7421AC7F491989D6B6B186C43420">
    <w:name w:val="4B5E7421AC7F491989D6B6B186C43420"/>
    <w:rsid w:val="00080062"/>
  </w:style>
  <w:style w:type="paragraph" w:customStyle="1" w:styleId="2634BED6B767443BB6573139A4DBD1E7">
    <w:name w:val="2634BED6B767443BB6573139A4DBD1E7"/>
    <w:rsid w:val="00080062"/>
  </w:style>
  <w:style w:type="paragraph" w:customStyle="1" w:styleId="7F69D981A26B4D0EBB2BBE4580700EFE">
    <w:name w:val="7F69D981A26B4D0EBB2BBE4580700EFE"/>
    <w:rsid w:val="00080062"/>
  </w:style>
  <w:style w:type="paragraph" w:customStyle="1" w:styleId="92659962A0F8424DBB7C7F38D993A2F0">
    <w:name w:val="92659962A0F8424DBB7C7F38D993A2F0"/>
    <w:rsid w:val="00080062"/>
  </w:style>
  <w:style w:type="paragraph" w:customStyle="1" w:styleId="9C5FE28697BF4A3CBAF9659A369B189E">
    <w:name w:val="9C5FE28697BF4A3CBAF9659A369B189E"/>
    <w:rsid w:val="00080062"/>
  </w:style>
  <w:style w:type="paragraph" w:customStyle="1" w:styleId="323C3052501A431FBB2852F3EBD3FC60">
    <w:name w:val="323C3052501A431FBB2852F3EBD3FC60"/>
    <w:rsid w:val="00080062"/>
  </w:style>
  <w:style w:type="paragraph" w:customStyle="1" w:styleId="B00B14DC079640B7BE9DD669E9B293B8">
    <w:name w:val="B00B14DC079640B7BE9DD669E9B293B8"/>
    <w:rsid w:val="00080062"/>
  </w:style>
  <w:style w:type="paragraph" w:customStyle="1" w:styleId="47774307C8E642D0B3A5E78C5F50526D">
    <w:name w:val="47774307C8E642D0B3A5E78C5F50526D"/>
    <w:rsid w:val="00080062"/>
  </w:style>
  <w:style w:type="paragraph" w:customStyle="1" w:styleId="C71EC1B8A3284D7C839D7291FB7ED92C">
    <w:name w:val="C71EC1B8A3284D7C839D7291FB7ED92C"/>
    <w:rsid w:val="00080062"/>
  </w:style>
  <w:style w:type="paragraph" w:customStyle="1" w:styleId="5BE3D3BD476B4708B5E87BA457C8339F">
    <w:name w:val="5BE3D3BD476B4708B5E87BA457C8339F"/>
    <w:rsid w:val="00080062"/>
  </w:style>
  <w:style w:type="paragraph" w:customStyle="1" w:styleId="773BB6F5D093404AB06D0A5668D63E59">
    <w:name w:val="773BB6F5D093404AB06D0A5668D63E59"/>
    <w:rsid w:val="00080062"/>
  </w:style>
  <w:style w:type="paragraph" w:customStyle="1" w:styleId="5BEB72ACA22D4BD8843D5310F68928E6">
    <w:name w:val="5BEB72ACA22D4BD8843D5310F68928E6"/>
    <w:rsid w:val="00080062"/>
  </w:style>
  <w:style w:type="paragraph" w:customStyle="1" w:styleId="867E5B1FCE4145288387B77AEBF24464">
    <w:name w:val="867E5B1FCE4145288387B77AEBF24464"/>
    <w:rsid w:val="00080062"/>
  </w:style>
  <w:style w:type="paragraph" w:customStyle="1" w:styleId="2EF6B0C3BE844170AA6D2C399BAF9627">
    <w:name w:val="2EF6B0C3BE844170AA6D2C399BAF9627"/>
    <w:rsid w:val="00080062"/>
  </w:style>
  <w:style w:type="paragraph" w:customStyle="1" w:styleId="058894B02485462881D14B7EE471E808">
    <w:name w:val="058894B02485462881D14B7EE471E808"/>
    <w:rsid w:val="00080062"/>
  </w:style>
  <w:style w:type="paragraph" w:customStyle="1" w:styleId="0934257148924B7FB967569D851A0252">
    <w:name w:val="0934257148924B7FB967569D851A0252"/>
    <w:rsid w:val="00080062"/>
  </w:style>
  <w:style w:type="paragraph" w:customStyle="1" w:styleId="411A8F272BCB41C8A0B99908CE25C4A0">
    <w:name w:val="411A8F272BCB41C8A0B99908CE25C4A0"/>
    <w:rsid w:val="00080062"/>
  </w:style>
  <w:style w:type="paragraph" w:customStyle="1" w:styleId="60D677C96D834B2B90FAD6DE7D321B75">
    <w:name w:val="60D677C96D834B2B90FAD6DE7D321B75"/>
    <w:rsid w:val="000800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102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Dmitry Orlov</dc:creator>
  <cp:keywords/>
  <cp:lastModifiedBy>Dmitry Orlov</cp:lastModifiedBy>
  <cp:revision>21</cp:revision>
  <cp:lastPrinted>2004-01-21T19:22:00Z</cp:lastPrinted>
  <dcterms:created xsi:type="dcterms:W3CDTF">2016-02-23T22:51:00Z</dcterms:created>
  <dcterms:modified xsi:type="dcterms:W3CDTF">2016-04-10T17:52:00Z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