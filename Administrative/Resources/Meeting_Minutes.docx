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Title"/>
        <w:id w:val="48425763"/>
        <w:placeholder>
          <w:docPart w:val="6CEE464547DF49A282C299EEDADFF19D"/>
        </w:placeholder>
        <w:temporary/>
        <w:showingPlcHdr/>
      </w:sdtPr>
      <w:sdtEndPr/>
      <w:sdtContent>
        <w:p w:rsidR="00954110" w:rsidRDefault="00423E89" w:rsidP="00B732A6">
          <w:pPr>
            <w:pStyle w:val="Title"/>
            <w:tabs>
              <w:tab w:val="left" w:pos="6390"/>
            </w:tabs>
            <w:jc w:val="right"/>
          </w:pPr>
          <w:r w:rsidRPr="00423E89">
            <w:t>[Meeting Title]</w:t>
          </w:r>
        </w:p>
      </w:sdtContent>
    </w:sdt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[Click to Select Date]</w:t>
                </w:r>
              </w:p>
            </w:tc>
          </w:sdtContent>
        </w:sdt>
        <w:sdt>
          <w:sdtPr>
            <w:alias w:val="Time"/>
            <w:tag w:val="Time"/>
            <w:id w:val="48425610"/>
            <w:placeholder>
              <w:docPart w:val="F59867C5D182422B9AB69D7FBD1DFAFE"/>
            </w:placeholder>
            <w:temporary/>
            <w:showingPlcHdr/>
          </w:sdtPr>
          <w:sdtEndPr/>
          <w:sdtContent>
            <w:tc>
              <w:tcPr>
                <w:tcW w:w="2231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Time]</w:t>
                </w:r>
              </w:p>
            </w:tc>
          </w:sdtContent>
        </w:sdt>
        <w:sdt>
          <w:sdtPr>
            <w:alias w:val="Location"/>
            <w:tag w:val="Location"/>
            <w:id w:val="48425637"/>
            <w:placeholder>
              <w:docPart w:val="FB9C322BF798431F92B41A0505D36390"/>
            </w:placeholder>
            <w:temporary/>
            <w:showingPlcHdr/>
          </w:sdtPr>
          <w:sdtEndPr/>
          <w:sdtContent>
            <w:tc>
              <w:tcPr>
                <w:tcW w:w="3240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Location]</w:t>
                </w:r>
              </w:p>
            </w:tc>
          </w:sdtContent>
        </w:sdt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bookmarkStart w:id="0" w:name="MinuteTopic" w:displacedByCustomXml="next"/>
        <w:bookmarkEnd w:id="0" w:displacedByCustomXml="next"/>
        <w:bookmarkStart w:id="1" w:name="MinuteItems" w:displacedByCustomXml="next"/>
        <w:bookmarkEnd w:id="1" w:displacedByCustomXml="next"/>
        <w:bookmarkStart w:id="2" w:name="MinuteTopicSection" w:displacedByCustomXml="next"/>
        <w:sdt>
          <w:sdtPr>
            <w:alias w:val="Time"/>
            <w:tag w:val="Time"/>
            <w:id w:val="48425664"/>
            <w:placeholder>
              <w:docPart w:val="2392C0F6BBEB4FC98874838C74874200"/>
            </w:placeholder>
            <w:temporary/>
            <w:showingPlcHdr/>
          </w:sdtPr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5F58B2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691"/>
            <w:placeholder>
              <w:docPart w:val="69ED4588D1CE4EB69D75AE19E8D45DCE"/>
            </w:placeholder>
            <w:temporary/>
            <w:showingPlcHdr/>
          </w:sdtPr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5F58B2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sdt>
          <w:sdtPr>
            <w:alias w:val="Time"/>
            <w:tag w:val="Time"/>
            <w:id w:val="48425748"/>
            <w:placeholder>
              <w:docPart w:val="B83D95CFA26944CCB36D3DD1E27BC7ED"/>
            </w:placeholder>
            <w:temporary/>
            <w:showingPlcHdr/>
          </w:sdtPr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49"/>
            <w:placeholder>
              <w:docPart w:val="EAE40D88BCDF43E8AE405A799A399B58"/>
            </w:placeholder>
            <w:temporary/>
            <w:showingPlcHdr/>
          </w:sdtPr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bookmarkStart w:id="8" w:name="_GoBack"/>
        <w:bookmarkEnd w:id="8"/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sdt>
          <w:sdtPr>
            <w:alias w:val="Time"/>
            <w:tag w:val="Time"/>
            <w:id w:val="48425751"/>
            <w:placeholder>
              <w:docPart w:val="06527958357748558BA52CF3F238D142"/>
            </w:placeholder>
            <w:temporary/>
            <w:showingPlcHdr/>
          </w:sdtPr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2"/>
            <w:placeholder>
              <w:docPart w:val="3162946A2836433EA405B97E03A46949"/>
            </w:placeholder>
            <w:temporary/>
            <w:showingPlcHdr/>
          </w:sdtPr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1A58FC" w:rsidRPr="00954110" w:rsidTr="001A58FC">
        <w:sdt>
          <w:sdtPr>
            <w:alias w:val="Time"/>
            <w:tag w:val="Time"/>
            <w:id w:val="48425754"/>
            <w:placeholder>
              <w:docPart w:val="0D3E69B1F1F54F01858C62BBB9BD9969"/>
            </w:placeholder>
            <w:temporary/>
            <w:showingPlcHdr/>
          </w:sdtPr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1A58FC" w:rsidRPr="00954110" w:rsidRDefault="001A58FC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5"/>
            <w:placeholder>
              <w:docPart w:val="C6AD81B4C50C4B0AA6D9F171AA006007"/>
            </w:placeholder>
            <w:temporary/>
            <w:showingPlcHdr/>
          </w:sdtPr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1A58FC" w:rsidRPr="00954110" w:rsidRDefault="001A58FC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1A58FC" w:rsidRPr="00954110" w:rsidTr="001A58FC">
        <w:sdt>
          <w:sdtPr>
            <w:alias w:val="Time"/>
            <w:tag w:val="Time"/>
            <w:id w:val="48425757"/>
            <w:placeholder>
              <w:docPart w:val="731392AA12A7420587E5682D58141237"/>
            </w:placeholder>
            <w:temporary/>
            <w:showingPlcHdr/>
          </w:sdtPr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1A58FC" w:rsidRPr="00954110" w:rsidRDefault="001A58FC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8"/>
            <w:placeholder>
              <w:docPart w:val="FB113C38AA5645F984164BEF8C43C42B"/>
            </w:placeholder>
            <w:temporary/>
            <w:showingPlcHdr/>
          </w:sdtPr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1A58FC" w:rsidRPr="00954110" w:rsidRDefault="001A58FC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2"/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43514"/>
    <w:rsid w:val="001A58FC"/>
    <w:rsid w:val="002138F0"/>
    <w:rsid w:val="0031517C"/>
    <w:rsid w:val="00344FA0"/>
    <w:rsid w:val="00417272"/>
    <w:rsid w:val="00423E89"/>
    <w:rsid w:val="00456620"/>
    <w:rsid w:val="00495E0E"/>
    <w:rsid w:val="005052C5"/>
    <w:rsid w:val="00531002"/>
    <w:rsid w:val="005F58B2"/>
    <w:rsid w:val="00692553"/>
    <w:rsid w:val="007554A1"/>
    <w:rsid w:val="007C174F"/>
    <w:rsid w:val="0085168B"/>
    <w:rsid w:val="008B2336"/>
    <w:rsid w:val="008F49C0"/>
    <w:rsid w:val="00954110"/>
    <w:rsid w:val="00987202"/>
    <w:rsid w:val="00AE3851"/>
    <w:rsid w:val="00B732A6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EE464547DF49A282C299EEDADFF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A245-5CF1-448A-90E8-182BF0F72392}"/>
      </w:docPartPr>
      <w:docPartBody>
        <w:p w:rsidR="00000000" w:rsidRDefault="00FA3591">
          <w:pPr>
            <w:pStyle w:val="6CEE464547DF49A282C299EEDADFF19D"/>
          </w:pPr>
          <w:r>
            <w:t>[M</w:t>
          </w:r>
          <w:r w:rsidRPr="00954110">
            <w:t>ee</w:t>
          </w:r>
          <w:r>
            <w:t>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000000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F59867C5D182422B9AB69D7FBD1D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74CED-34E1-4609-9FAE-3DAE8B7745DE}"/>
      </w:docPartPr>
      <w:docPartBody>
        <w:p w:rsidR="00000000" w:rsidRDefault="00FA3591">
          <w:pPr>
            <w:pStyle w:val="F59867C5D182422B9AB69D7FBD1DFAFE"/>
          </w:pPr>
          <w:r>
            <w:t>[Meeting Time]</w:t>
          </w:r>
        </w:p>
      </w:docPartBody>
    </w:docPart>
    <w:docPart>
      <w:docPartPr>
        <w:name w:val="FB9C322BF798431F92B41A0505D36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3DAD7-3A13-476A-A744-A6515EEE3B12}"/>
      </w:docPartPr>
      <w:docPartBody>
        <w:p w:rsidR="00000000" w:rsidRDefault="00FA3591">
          <w:pPr>
            <w:pStyle w:val="FB9C322BF798431F92B41A0505D36390"/>
          </w:pPr>
          <w:r>
            <w:t>[Meeting Location]</w:t>
          </w:r>
        </w:p>
      </w:docPartBody>
    </w:docPart>
    <w:docPart>
      <w:docPartPr>
        <w:name w:val="2392C0F6BBEB4FC98874838C74874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C3A66-A1E8-4C64-87B6-0ADB0655D0EA}"/>
      </w:docPartPr>
      <w:docPartBody>
        <w:p w:rsidR="00000000" w:rsidRDefault="00F032B6" w:rsidP="00F032B6">
          <w:pPr>
            <w:pStyle w:val="2392C0F6BBEB4FC98874838C74874200"/>
          </w:pPr>
          <w:r>
            <w:t>[Time Allotted]</w:t>
          </w:r>
        </w:p>
      </w:docPartBody>
    </w:docPart>
    <w:docPart>
      <w:docPartPr>
        <w:name w:val="69ED4588D1CE4EB69D75AE19E8D45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BE656-3F43-48BE-82BC-A18AB6E10816}"/>
      </w:docPartPr>
      <w:docPartBody>
        <w:p w:rsidR="00000000" w:rsidRDefault="00F032B6" w:rsidP="00F032B6">
          <w:pPr>
            <w:pStyle w:val="69ED4588D1CE4EB69D75AE19E8D45DCE"/>
          </w:pPr>
          <w:r>
            <w:t>[Topic]</w:t>
          </w:r>
        </w:p>
      </w:docPartBody>
    </w:docPart>
    <w:docPart>
      <w:docPartPr>
        <w:name w:val="B83D95CFA26944CCB36D3DD1E27BC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AC30D-B27A-4118-AA05-C60E0496693C}"/>
      </w:docPartPr>
      <w:docPartBody>
        <w:p w:rsidR="00000000" w:rsidRDefault="00F032B6" w:rsidP="00F032B6">
          <w:pPr>
            <w:pStyle w:val="B83D95CFA26944CCB36D3DD1E27BC7ED"/>
          </w:pPr>
          <w:r>
            <w:t>[Time Allotted]</w:t>
          </w:r>
        </w:p>
      </w:docPartBody>
    </w:docPart>
    <w:docPart>
      <w:docPartPr>
        <w:name w:val="EAE40D88BCDF43E8AE405A799A399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AD5A7-C689-4B8F-B4ED-E58F53EB0228}"/>
      </w:docPartPr>
      <w:docPartBody>
        <w:p w:rsidR="00000000" w:rsidRDefault="00F032B6" w:rsidP="00F032B6">
          <w:pPr>
            <w:pStyle w:val="EAE40D88BCDF43E8AE405A799A399B58"/>
          </w:pPr>
          <w:r>
            <w:t>[Topic]</w:t>
          </w:r>
        </w:p>
      </w:docPartBody>
    </w:docPart>
    <w:docPart>
      <w:docPartPr>
        <w:name w:val="06527958357748558BA52CF3F238D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20C4E-2822-4BF7-8F20-4D239FE66BC9}"/>
      </w:docPartPr>
      <w:docPartBody>
        <w:p w:rsidR="00000000" w:rsidRDefault="00F032B6" w:rsidP="00F032B6">
          <w:pPr>
            <w:pStyle w:val="06527958357748558BA52CF3F238D142"/>
          </w:pPr>
          <w:r>
            <w:t>[Time Allotted]</w:t>
          </w:r>
        </w:p>
      </w:docPartBody>
    </w:docPart>
    <w:docPart>
      <w:docPartPr>
        <w:name w:val="3162946A2836433EA405B97E03A46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96B67-B3FC-400E-AADA-E83D4650E255}"/>
      </w:docPartPr>
      <w:docPartBody>
        <w:p w:rsidR="00000000" w:rsidRDefault="00F032B6" w:rsidP="00F032B6">
          <w:pPr>
            <w:pStyle w:val="3162946A2836433EA405B97E03A46949"/>
          </w:pPr>
          <w:r>
            <w:t>[Topic]</w:t>
          </w:r>
        </w:p>
      </w:docPartBody>
    </w:docPart>
    <w:docPart>
      <w:docPartPr>
        <w:name w:val="0D3E69B1F1F54F01858C62BBB9BD9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C9A8C-D9B0-4254-97EA-838CB95B0679}"/>
      </w:docPartPr>
      <w:docPartBody>
        <w:p w:rsidR="00000000" w:rsidRDefault="00F032B6" w:rsidP="00F032B6">
          <w:pPr>
            <w:pStyle w:val="0D3E69B1F1F54F01858C62BBB9BD9969"/>
          </w:pPr>
          <w:r>
            <w:t>[Time Allotted]</w:t>
          </w:r>
        </w:p>
      </w:docPartBody>
    </w:docPart>
    <w:docPart>
      <w:docPartPr>
        <w:name w:val="C6AD81B4C50C4B0AA6D9F171AA006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757BB-F6CC-47EA-AF75-0E1AC196C058}"/>
      </w:docPartPr>
      <w:docPartBody>
        <w:p w:rsidR="00000000" w:rsidRDefault="00F032B6" w:rsidP="00F032B6">
          <w:pPr>
            <w:pStyle w:val="C6AD81B4C50C4B0AA6D9F171AA006007"/>
          </w:pPr>
          <w:r>
            <w:t>[Topic]</w:t>
          </w:r>
        </w:p>
      </w:docPartBody>
    </w:docPart>
    <w:docPart>
      <w:docPartPr>
        <w:name w:val="731392AA12A7420587E5682D58141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A4646-C62A-4F84-8D45-C19B97B9572C}"/>
      </w:docPartPr>
      <w:docPartBody>
        <w:p w:rsidR="00000000" w:rsidRDefault="00F032B6" w:rsidP="00F032B6">
          <w:pPr>
            <w:pStyle w:val="731392AA12A7420587E5682D58141237"/>
          </w:pPr>
          <w:r>
            <w:t>[Time Allotted]</w:t>
          </w:r>
        </w:p>
      </w:docPartBody>
    </w:docPart>
    <w:docPart>
      <w:docPartPr>
        <w:name w:val="FB113C38AA5645F984164BEF8C43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228FD-0CC2-466E-BC98-246F923B35B0}"/>
      </w:docPartPr>
      <w:docPartBody>
        <w:p w:rsidR="00000000" w:rsidRDefault="00F032B6" w:rsidP="00F032B6">
          <w:pPr>
            <w:pStyle w:val="FB113C38AA5645F984164BEF8C43C42B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13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2</cp:revision>
  <cp:lastPrinted>2004-01-21T19:22:00Z</cp:lastPrinted>
  <dcterms:created xsi:type="dcterms:W3CDTF">2016-02-23T22:23:00Z</dcterms:created>
  <dcterms:modified xsi:type="dcterms:W3CDTF">2016-02-23T22:39:00Z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