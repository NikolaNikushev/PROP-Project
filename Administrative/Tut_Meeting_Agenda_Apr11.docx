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 </w:t>
      </w:r>
      <w:r w:rsidR="000862E9">
        <w:t>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4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4B069A" w:rsidP="00642AAB">
                <w:pPr>
                  <w:pStyle w:val="Details"/>
                </w:pPr>
                <w:r>
                  <w:t>April 26,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AAB" w:rsidP="004B069A">
            <w:pPr>
              <w:pStyle w:val="Details"/>
            </w:pPr>
            <w:r>
              <w:t>1</w:t>
            </w:r>
            <w:r w:rsidR="004B069A">
              <w:t>1</w:t>
            </w:r>
            <w:r w:rsidR="00F05C85">
              <w:t>:</w:t>
            </w:r>
            <w:r w:rsidR="004B069A">
              <w:t>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396911">
            <w:pPr>
              <w:pStyle w:val="Details"/>
            </w:pPr>
            <w:r>
              <w:t>Room 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5052C5">
            <w:r>
              <w:t>Tutor/Client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B069A" w:rsidP="005052C5">
            <w:proofErr w:type="spellStart"/>
            <w:r>
              <w:t>Atanas</w:t>
            </w:r>
            <w:proofErr w:type="spellEnd"/>
            <w:r w:rsidR="0045550D">
              <w:t xml:space="preserve"> 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B069A" w:rsidP="005052C5">
            <w:proofErr w:type="spellStart"/>
            <w:r>
              <w:t>Hristian</w:t>
            </w:r>
            <w:proofErr w:type="spellEnd"/>
          </w:p>
        </w:tc>
      </w:tr>
      <w:tr w:rsidR="0085168B" w:rsidRPr="004B069A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45550D" w:rsidRDefault="0045550D" w:rsidP="005052C5">
            <w:pPr>
              <w:rPr>
                <w:lang w:val="nl-NL"/>
              </w:rPr>
            </w:pPr>
            <w:r w:rsidRPr="0045550D">
              <w:rPr>
                <w:lang w:val="nl-NL"/>
              </w:rPr>
              <w:t>Bert van Gestel, Atanas Naydenov, Dimitar Markov</w:t>
            </w:r>
            <w:r w:rsidR="004B069A">
              <w:rPr>
                <w:lang w:val="nl-NL"/>
              </w:rPr>
              <w:t xml:space="preserve"> (via SKYPE)</w:t>
            </w:r>
            <w:r w:rsidRPr="0045550D">
              <w:rPr>
                <w:lang w:val="nl-NL"/>
              </w:rPr>
              <w:t>, Dmitrii Orlov</w:t>
            </w:r>
            <w:r w:rsidR="004B069A">
              <w:rPr>
                <w:lang w:val="nl-NL"/>
              </w:rPr>
              <w:t>, Hristian Vasilev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3212A" w:rsidP="004B069A">
            <w:pPr>
              <w:pStyle w:val="Heading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1</w:t>
            </w:r>
            <w:r w:rsidR="004B069A">
              <w:t>1</w:t>
            </w:r>
            <w:r w:rsidR="005B00CA">
              <w:t>:</w:t>
            </w:r>
            <w:r w:rsidR="004B069A">
              <w:t>35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2462E" w:rsidP="004B069A">
            <w:pPr>
              <w:pStyle w:val="Heading4"/>
            </w:pPr>
            <w:r>
              <w:t>1</w:t>
            </w:r>
            <w:r w:rsidR="004B069A">
              <w:t>1</w:t>
            </w:r>
            <w:r>
              <w:t>:</w:t>
            </w:r>
            <w:r w:rsidR="004B069A">
              <w:t>50</w:t>
            </w:r>
          </w:p>
        </w:tc>
        <w:tc>
          <w:tcPr>
            <w:tcW w:w="12040" w:type="dxa"/>
          </w:tcPr>
          <w:p w:rsidR="00BD3928" w:rsidRDefault="004B069A" w:rsidP="0032462E">
            <w:pPr>
              <w:pStyle w:val="Heading4"/>
            </w:pPr>
            <w:r>
              <w:t>New PHASING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3" w:name="MinuteDiscussion"/>
            <w:bookmarkEnd w:id="3"/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4B069A" w:rsidP="004B069A">
            <w:r>
              <w:t>New phasing for the second block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4B069A">
            <w:pPr>
              <w:pStyle w:val="Heading4"/>
            </w:pPr>
            <w:r>
              <w:t>1</w:t>
            </w:r>
            <w:r w:rsidR="004B069A">
              <w:t>1</w:t>
            </w:r>
            <w:r>
              <w:t>:</w:t>
            </w:r>
            <w:r w:rsidR="004B069A">
              <w:t>50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3212A" w:rsidP="004B069A">
            <w:pPr>
              <w:pStyle w:val="Heading4"/>
            </w:pPr>
            <w:r>
              <w:t>1</w:t>
            </w:r>
            <w:r w:rsidR="004B069A">
              <w:t>2</w:t>
            </w:r>
            <w:r w:rsidR="00562682">
              <w:t>:</w:t>
            </w:r>
            <w:r w:rsidR="004B069A">
              <w:t>15</w:t>
            </w:r>
          </w:p>
        </w:tc>
        <w:tc>
          <w:tcPr>
            <w:tcW w:w="12040" w:type="dxa"/>
          </w:tcPr>
          <w:p w:rsidR="004D71EC" w:rsidRDefault="004B069A" w:rsidP="00562682">
            <w:pPr>
              <w:pStyle w:val="Heading4"/>
            </w:pPr>
            <w:r>
              <w:t>WEBSITE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4B799C" w:rsidP="0032462E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4B069A" w:rsidP="004B799C">
            <w:r>
              <w:t>Demonstrate the website</w:t>
            </w:r>
            <w:r w:rsidR="00C90708">
              <w:t xml:space="preserve"> 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8C043D" w:rsidP="008C043D">
            <w:r>
              <w:t>We have a question about custom styling (changing background color and appearance)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8C043D" w:rsidP="0032462E">
            <w:r>
              <w:t xml:space="preserve">of inputs of type </w:t>
            </w:r>
            <w:r>
              <w:t>‘</w:t>
            </w:r>
            <w:r>
              <w:t>checkbox</w:t>
            </w:r>
            <w:r>
              <w:t>’</w:t>
            </w:r>
            <w:r>
              <w:t xml:space="preserve"> and </w:t>
            </w:r>
            <w:r>
              <w:t>‘radio’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32462E" w:rsidP="0032462E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304E4A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8C043D">
            <w:pPr>
              <w:pStyle w:val="Heading4"/>
            </w:pPr>
            <w:r>
              <w:t>1</w:t>
            </w:r>
            <w:r w:rsidR="008C043D">
              <w:t>2</w:t>
            </w:r>
            <w:r>
              <w:t>:</w:t>
            </w:r>
            <w:r w:rsidR="008C043D">
              <w:t>15</w:t>
            </w:r>
          </w:p>
        </w:tc>
        <w:tc>
          <w:tcPr>
            <w:tcW w:w="180" w:type="dxa"/>
          </w:tcPr>
          <w:p w:rsidR="00304E4A" w:rsidRDefault="00304E4A" w:rsidP="00304E4A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8C043D" w:rsidP="004B799C">
            <w:pPr>
              <w:pStyle w:val="Heading4"/>
            </w:pPr>
            <w:r>
              <w:t>12:35</w:t>
            </w:r>
            <w:bookmarkStart w:id="6" w:name="_GoBack"/>
            <w:bookmarkEnd w:id="6"/>
          </w:p>
        </w:tc>
        <w:tc>
          <w:tcPr>
            <w:tcW w:w="12040" w:type="dxa"/>
          </w:tcPr>
          <w:p w:rsidR="00304E4A" w:rsidRDefault="004B069A" w:rsidP="00304E4A">
            <w:pPr>
              <w:pStyle w:val="Heading4"/>
            </w:pPr>
            <w:r>
              <w:t>Applications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4B799C" w:rsidP="000E5B99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4B069A" w:rsidP="000E5B99">
            <w:r>
              <w:t>Demonstrate the applications and specifications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7F22D0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7F22D0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 w:rsidP="00B505A0">
      <w:pPr>
        <w:ind w:left="0"/>
      </w:pPr>
    </w:p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2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0862E9"/>
    <w:rsid w:val="001A11E8"/>
    <w:rsid w:val="001A58FC"/>
    <w:rsid w:val="002138F0"/>
    <w:rsid w:val="00304E4A"/>
    <w:rsid w:val="0031517C"/>
    <w:rsid w:val="0032462E"/>
    <w:rsid w:val="0033212A"/>
    <w:rsid w:val="00344FA0"/>
    <w:rsid w:val="00396911"/>
    <w:rsid w:val="00417272"/>
    <w:rsid w:val="00423E89"/>
    <w:rsid w:val="0045550D"/>
    <w:rsid w:val="00456620"/>
    <w:rsid w:val="00483D86"/>
    <w:rsid w:val="00495E0E"/>
    <w:rsid w:val="004B069A"/>
    <w:rsid w:val="004B799C"/>
    <w:rsid w:val="004D71EC"/>
    <w:rsid w:val="005052C5"/>
    <w:rsid w:val="00531002"/>
    <w:rsid w:val="00562682"/>
    <w:rsid w:val="005B00CA"/>
    <w:rsid w:val="005F58B2"/>
    <w:rsid w:val="00630230"/>
    <w:rsid w:val="00642AAB"/>
    <w:rsid w:val="00692553"/>
    <w:rsid w:val="006B704C"/>
    <w:rsid w:val="006D4011"/>
    <w:rsid w:val="007554A1"/>
    <w:rsid w:val="007A6EFA"/>
    <w:rsid w:val="007C174F"/>
    <w:rsid w:val="007F22D0"/>
    <w:rsid w:val="0085168B"/>
    <w:rsid w:val="008B2336"/>
    <w:rsid w:val="008C043D"/>
    <w:rsid w:val="008F49C0"/>
    <w:rsid w:val="00954110"/>
    <w:rsid w:val="00987202"/>
    <w:rsid w:val="00A41E17"/>
    <w:rsid w:val="00AB6F2C"/>
    <w:rsid w:val="00AE3851"/>
    <w:rsid w:val="00B505A0"/>
    <w:rsid w:val="00B618A7"/>
    <w:rsid w:val="00B732A6"/>
    <w:rsid w:val="00B84015"/>
    <w:rsid w:val="00B944CE"/>
    <w:rsid w:val="00BB5323"/>
    <w:rsid w:val="00BD3928"/>
    <w:rsid w:val="00BF65DF"/>
    <w:rsid w:val="00C04F41"/>
    <w:rsid w:val="00C166AB"/>
    <w:rsid w:val="00C90708"/>
    <w:rsid w:val="00CB3760"/>
    <w:rsid w:val="00CE6342"/>
    <w:rsid w:val="00D621F4"/>
    <w:rsid w:val="00D8181B"/>
    <w:rsid w:val="00D93A50"/>
    <w:rsid w:val="00E251A9"/>
    <w:rsid w:val="00E43BAB"/>
    <w:rsid w:val="00E4591C"/>
    <w:rsid w:val="00E60E43"/>
    <w:rsid w:val="00E71DBA"/>
    <w:rsid w:val="00E721C2"/>
    <w:rsid w:val="00EA2581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1851E2"/>
    <w:rsid w:val="00274832"/>
    <w:rsid w:val="002F6855"/>
    <w:rsid w:val="0042209A"/>
    <w:rsid w:val="004D08A0"/>
    <w:rsid w:val="005E4CA6"/>
    <w:rsid w:val="00845AB7"/>
    <w:rsid w:val="00C0254B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3</cp:revision>
  <cp:lastPrinted>2004-01-21T19:22:00Z</cp:lastPrinted>
  <dcterms:created xsi:type="dcterms:W3CDTF">2016-04-10T17:52:00Z</dcterms:created>
  <dcterms:modified xsi:type="dcterms:W3CDTF">2016-04-24T17:10:00Z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