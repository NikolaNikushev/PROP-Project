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F59867C5D182422B9AB69D7FBD1DFAFE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proofErr w:type="spellStart"/>
            <w:r>
              <w:t>Dmitriy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proofErr w:type="spellStart"/>
            <w:r>
              <w:t>Hristiyan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C1ADF" w:rsidP="005052C5">
            <w:r>
              <w:t>Group + Tutor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0" w:name="MinuteItems" w:displacedByCustomXml="next"/>
        <w:bookmarkEnd w:id="0" w:displacedByCustomXml="next"/>
        <w:bookmarkStart w:id="1" w:name="MinuteTopic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69ED4588D1CE4EB69D75AE19E8D45DCE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C1ADF" w:rsidP="005052C5">
            <w:r>
              <w:t>Presenting the project plan, receiving feedback. Discussing the processes of the event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C1ADF" w:rsidP="005052C5">
            <w:r>
              <w:t>Project goal: state only the activities that we are going to be responsible for.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0C1ADF" w:rsidP="005052C5">
            <w:r>
              <w:t>Make adjustments to the project plan.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0C1ADF" w:rsidP="005052C5">
            <w:r>
              <w:t>RFID Chips are less fraud-prone compared to barcodes.</w:t>
            </w:r>
          </w:p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0C1ADF" w:rsidP="005052C5">
            <w:r>
              <w:t>Schedule a meeting with the tutor and work with RFID Chips and barcodes.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0C1ADF" w:rsidP="005052C5">
            <w:r>
              <w:t>TEAM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0C1ADF" w:rsidP="005052C5">
            <w:r>
              <w:t>N/A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0C1ADF" w:rsidP="005052C5">
            <w:r>
              <w:t>Make a final choice between RFID and barcodes.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Project plan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D51AD" w:rsidP="00344FA0">
            <w:r>
              <w:t>Table of contents, Deliverables/Non-deliverables, etc.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D51AD" w:rsidP="00344FA0">
            <w:r>
              <w:t>Deliverables and Non-deliverables should be separated, make minor adjustments to the table of contents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D51AD" w:rsidP="00344FA0">
            <w:r>
              <w:t>State only the activities that we are going to work on.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D51AD" w:rsidP="00344FA0">
            <w:r>
              <w:t>Need of an intermediate project statement/s to outline the future approach to the project.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D51AD" w:rsidP="00344FA0">
            <w:r>
              <w:t>Create the intermediate project statement/s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D51AD" w:rsidP="00344FA0">
            <w:r>
              <w:t>TEAM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D51AD" w:rsidP="00344FA0">
            <w:r>
              <w:t>N/A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D51AD" w:rsidP="00344FA0">
            <w:r>
              <w:t>Create project risk examples like the one that the tutor gave.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sdt>
          <w:sdtPr>
            <w:alias w:val="Time"/>
            <w:tag w:val="Time"/>
            <w:id w:val="48425751"/>
            <w:placeholder>
              <w:docPart w:val="06527958357748558BA52CF3F238D142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EVENT DESCRIPTION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D51AD" w:rsidP="00344FA0">
            <w:r>
              <w:t xml:space="preserve">Workshops with </w:t>
            </w:r>
            <w:r w:rsidR="00AD46AE">
              <w:t>reservations.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AD46AE" w:rsidP="00344FA0">
            <w:r>
              <w:t>Different kinds of entertainment i.e. musical battles, DJ courses etc.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AD46AE" w:rsidP="00344FA0">
            <w:r>
              <w:t>The pre-reservation method – approved.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AD46AE" w:rsidP="00344FA0">
            <w:r>
              <w:t>Workshops – approved.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AD46AE" w:rsidP="00344FA0">
            <w:r>
              <w:lastRenderedPageBreak/>
              <w:t>Make rules about the use of equipment, workshops, etc.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EVENT PROCesses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AD46AE" w:rsidP="00344FA0">
            <w:r>
              <w:t>The battle between barcodes and RFID Chips.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AD46AE" w:rsidP="00344FA0">
            <w:r>
              <w:t>RFID Chips are easier to use, smaller chance to tamper them, less-fraud prone than barcodes.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AD46AE" w:rsidP="00344FA0">
            <w:r>
              <w:t>The major con of the barcodes is that they are easier to copy and abuse.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AD46AE" w:rsidP="00344FA0">
            <w:r>
              <w:t>Schedule a meeting with the tutor and decide between barcodes and RFIDs</w:t>
            </w:r>
            <w:bookmarkStart w:id="8" w:name="_GoBack"/>
            <w:bookmarkEnd w:id="8"/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AD46AE" w:rsidP="00344FA0">
            <w:r>
              <w:t>N/A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bookmarkEnd w:id="2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0C1ADF"/>
    <w:rsid w:val="001A58FC"/>
    <w:rsid w:val="002138F0"/>
    <w:rsid w:val="0031517C"/>
    <w:rsid w:val="00344FA0"/>
    <w:rsid w:val="003D51AD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D46AE"/>
    <w:rsid w:val="00AE3851"/>
    <w:rsid w:val="00B732A6"/>
    <w:rsid w:val="00B84015"/>
    <w:rsid w:val="00BB5323"/>
    <w:rsid w:val="00BF65DF"/>
    <w:rsid w:val="00C166AB"/>
    <w:rsid w:val="00CB3760"/>
    <w:rsid w:val="00CE6342"/>
    <w:rsid w:val="00D56069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7103AD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59867C5D182422B9AB69D7FBD1D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4CED-34E1-4609-9FAE-3DAE8B7745DE}"/>
      </w:docPartPr>
      <w:docPartBody>
        <w:p w:rsidR="007103AD" w:rsidRDefault="00FA3591">
          <w:pPr>
            <w:pStyle w:val="F59867C5D182422B9AB69D7FBD1DFAFE"/>
          </w:pPr>
          <w:r>
            <w:t>[Meeting Time]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7103AD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7103AD" w:rsidRDefault="00F032B6" w:rsidP="00F032B6">
          <w:pPr>
            <w:pStyle w:val="2392C0F6BBEB4FC98874838C74874200"/>
          </w:pPr>
          <w:r>
            <w:t>[Time Allotted]</w:t>
          </w:r>
        </w:p>
      </w:docPartBody>
    </w:docPart>
    <w:docPart>
      <w:docPartPr>
        <w:name w:val="69ED4588D1CE4EB69D75AE19E8D4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E656-3F43-48BE-82BC-A18AB6E10816}"/>
      </w:docPartPr>
      <w:docPartBody>
        <w:p w:rsidR="007103AD" w:rsidRDefault="00F032B6" w:rsidP="00F032B6">
          <w:pPr>
            <w:pStyle w:val="69ED4588D1CE4EB69D75AE19E8D45DCE"/>
          </w:pPr>
          <w:r>
            <w:t>[Topic]</w:t>
          </w:r>
        </w:p>
      </w:docPartBody>
    </w:docPart>
    <w:docPart>
      <w:docPartPr>
        <w:name w:val="06527958357748558BA52CF3F238D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0C4E-2822-4BF7-8F20-4D239FE66BC9}"/>
      </w:docPartPr>
      <w:docPartBody>
        <w:p w:rsidR="007103AD" w:rsidRDefault="00F032B6" w:rsidP="00F032B6">
          <w:pPr>
            <w:pStyle w:val="06527958357748558BA52CF3F238D142"/>
          </w:pPr>
          <w:r>
            <w:t>[Time Allotted]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7103AD"/>
    <w:rsid w:val="00B9438D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22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HomeAsus</cp:lastModifiedBy>
  <cp:revision>3</cp:revision>
  <cp:lastPrinted>2004-01-21T19:22:00Z</cp:lastPrinted>
  <dcterms:created xsi:type="dcterms:W3CDTF">2016-03-09T21:09:00Z</dcterms:created>
  <dcterms:modified xsi:type="dcterms:W3CDTF">2016-03-09T21:34:00Z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