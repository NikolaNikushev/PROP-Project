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4-1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B954EA" w:rsidP="005F58B2">
                <w:pPr>
                  <w:pStyle w:val="Details"/>
                </w:pPr>
                <w:r>
                  <w:t>April 11,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954EA" w:rsidP="00B954EA">
            <w:pPr>
              <w:pStyle w:val="Details"/>
            </w:pPr>
            <w:r>
              <w:t>16:00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954EA" w:rsidP="00B954EA">
            <w:pPr>
              <w:pStyle w:val="Details"/>
            </w:pPr>
            <w:r>
              <w:t>2.41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Tutor Meeting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5711EA" w:rsidP="005052C5">
            <w:r>
              <w:t>Dmitrii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81979" w:rsidP="005052C5">
            <w:r>
              <w:t>Dimitar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N/A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C1ADF" w:rsidP="005052C5">
            <w:r>
              <w:t>Group + Tutor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bookmarkStart w:id="0" w:name="MinuteTopic" w:displacedByCustomXml="next"/>
        <w:bookmarkEnd w:id="0" w:displacedByCustomXml="next"/>
        <w:bookmarkStart w:id="1" w:name="MinuteItems" w:displacedByCustomXml="next"/>
        <w:bookmarkEnd w:id="1" w:displacedByCustomXml="next"/>
        <w:bookmarkStart w:id="2" w:name="MinuteTopicSection" w:displacedByCustomXml="next"/>
        <w:sdt>
          <w:sdtPr>
            <w:alias w:val="Time"/>
            <w:tag w:val="Time"/>
            <w:id w:val="48425664"/>
            <w:placeholder>
              <w:docPart w:val="2392C0F6BBEB4FC98874838C74874200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691"/>
            <w:placeholder>
              <w:docPart w:val="69ED4588D1CE4EB69D75AE19E8D45DCE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D8181B" w:rsidRDefault="00D8181B"/>
    <w:p w:rsidR="00D8181B" w:rsidRDefault="00D8181B" w:rsidP="00481979">
      <w:pPr>
        <w:ind w:left="0"/>
      </w:pPr>
      <w:bookmarkStart w:id="3" w:name="MinuteDiscussion"/>
      <w:bookmarkEnd w:id="3"/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4042"/>
      </w:tblGrid>
      <w:tr w:rsidR="00B732A6" w:rsidRPr="00954110" w:rsidTr="00735AF3">
        <w:tc>
          <w:tcPr>
            <w:tcW w:w="2520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3D51AD" w:rsidP="003D51AD">
            <w:pPr>
              <w:pStyle w:val="Heading4"/>
            </w:pPr>
            <w:r>
              <w:t>n/a</w:t>
            </w:r>
          </w:p>
        </w:tc>
        <w:tc>
          <w:tcPr>
            <w:tcW w:w="4042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E54933" w:rsidP="003D51AD">
            <w:pPr>
              <w:pStyle w:val="Heading4"/>
            </w:pPr>
            <w:r>
              <w:t>IMPLEMENTING PAYMENT METHODS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48197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E54933" w:rsidP="00481979">
            <w:r>
              <w:t>Implementing a way of managing visitors’ balance</w:t>
            </w:r>
          </w:p>
        </w:tc>
      </w:tr>
      <w:tr w:rsidR="00344FA0" w:rsidRPr="00692553" w:rsidTr="00481979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48197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E54933" w:rsidP="00701FD1">
            <w:r>
              <w:t>Create a form with all the needed fields for a real pameyment, but use imaginary money.</w:t>
            </w:r>
            <w:r w:rsidR="00701FD1">
              <w:t xml:space="preserve"> Maybe we can add history </w:t>
            </w:r>
          </w:p>
        </w:tc>
      </w:tr>
      <w:tr w:rsidR="00344FA0" w:rsidRPr="00692553" w:rsidTr="00481979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701FD1" w:rsidP="00344FA0">
            <w:r w:rsidRPr="00701FD1">
              <w:t>of purchases.</w:t>
            </w:r>
            <w:r>
              <w:t xml:space="preserve"> </w:t>
            </w:r>
            <w:r w:rsidRPr="00701FD1">
              <w:t>Returning money: generate overview of the money to be returned</w:t>
            </w:r>
          </w:p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42"/>
      </w:tblGrid>
      <w:tr w:rsidR="00B732A6" w:rsidRPr="00954110" w:rsidTr="005711EA">
        <w:tc>
          <w:tcPr>
            <w:tcW w:w="1620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713636" w:rsidP="00713636">
            <w:pPr>
              <w:pStyle w:val="Heading4"/>
            </w:pPr>
            <w:r>
              <w:t>n/a</w:t>
            </w:r>
          </w:p>
        </w:tc>
        <w:tc>
          <w:tcPr>
            <w:tcW w:w="4942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5711EA" w:rsidP="003D51AD">
            <w:pPr>
              <w:pStyle w:val="Heading4"/>
            </w:pPr>
            <w:r>
              <w:t>Discuss the first version of the setup document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21679D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5711EA" w:rsidP="00344FA0">
            <w:r>
              <w:t>Discussed the first version of the setup document</w:t>
            </w:r>
          </w:p>
        </w:tc>
      </w:tr>
      <w:tr w:rsidR="00344FA0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4F5540">
        <w:trPr>
          <w:trHeight w:val="262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01FD1" w:rsidRDefault="00701FD1" w:rsidP="00701FD1">
            <w:r>
              <w:t>Add another chapter with conclusions for the final report(what are the result and what is working,</w:t>
            </w:r>
            <w:r w:rsidR="00E43FF7">
              <w:t xml:space="preserve"> </w:t>
            </w:r>
            <w:r>
              <w:t xml:space="preserve">recommendations </w:t>
            </w:r>
          </w:p>
          <w:p w:rsidR="00344FA0" w:rsidRPr="00CE6342" w:rsidRDefault="00344FA0" w:rsidP="00812C53"/>
        </w:tc>
      </w:tr>
      <w:tr w:rsidR="00344FA0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7616CC" w:rsidRDefault="00E43FF7" w:rsidP="007616CC">
            <w:r>
              <w:t xml:space="preserve">for the future, </w:t>
            </w:r>
            <w:r w:rsidR="00701FD1" w:rsidRPr="00701FD1">
              <w:t>things</w:t>
            </w:r>
            <w:r>
              <w:t xml:space="preserve"> to </w:t>
            </w:r>
            <w:r w:rsidRPr="00E43FF7">
              <w:t>change</w:t>
            </w:r>
            <w:r w:rsidR="00701FD1" w:rsidRPr="00701FD1">
              <w:t xml:space="preserve"> and etc.)</w:t>
            </w:r>
            <w:r w:rsidR="00B83BD8">
              <w:t>.</w:t>
            </w:r>
            <w:r w:rsidR="007616CC">
              <w:t xml:space="preserve"> Change the authorisation process desciption.</w:t>
            </w:r>
          </w:p>
          <w:p w:rsidR="00344FA0" w:rsidRPr="00CE6342" w:rsidRDefault="007616CC" w:rsidP="007616CC">
            <w:r>
              <w:t>To break up the process flowchart in smaller parts.</w:t>
            </w:r>
          </w:p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4D61E2" w:rsidP="007616CC">
            <w:r>
              <w:t xml:space="preserve">Modify </w:t>
            </w:r>
            <w:r w:rsidR="007616CC">
              <w:t>setup doc.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C7288B" w:rsidRDefault="00C7288B" w:rsidP="00BB5323">
      <w:bookmarkStart w:id="4" w:name="_GoBack"/>
      <w:bookmarkEnd w:id="2"/>
      <w:bookmarkEnd w:id="4"/>
    </w:p>
    <w:p w:rsidR="00720BCD" w:rsidRDefault="00713636" w:rsidP="00A235EE">
      <w:pPr>
        <w:ind w:left="0"/>
      </w:pPr>
      <w:r w:rsidRPr="00713636">
        <w:t>N/A</w:t>
      </w:r>
      <w:r w:rsidR="00B113BA" w:rsidRPr="00B113BA">
        <w:t xml:space="preserve"> </w:t>
      </w:r>
      <w:r w:rsidR="00B113BA">
        <w:tab/>
      </w:r>
      <w:r w:rsidR="00B113BA">
        <w:tab/>
      </w:r>
      <w:r w:rsidR="00B113BA">
        <w:tab/>
      </w:r>
      <w:r w:rsidR="00735AF3">
        <w:tab/>
      </w:r>
      <w:r w:rsidR="00B113BA" w:rsidRPr="00B113BA">
        <w:t>PROJECT PLAN</w:t>
      </w:r>
    </w:p>
    <w:p w:rsidR="0085168B" w:rsidRDefault="00713636" w:rsidP="00A235EE">
      <w:pPr>
        <w:ind w:left="0"/>
      </w:pPr>
      <w:r w:rsidRPr="00713636">
        <w:tab/>
      </w:r>
      <w:r>
        <w:t xml:space="preserve">       </w:t>
      </w:r>
      <w:r w:rsidR="007616CC">
        <w:t xml:space="preserve">                            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713636" w:rsidRPr="00692553" w:rsidTr="005711E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5711EA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3636" w:rsidRPr="00CE6342" w:rsidRDefault="007616CC" w:rsidP="005711EA">
            <w:r>
              <w:t>Discussed project plan</w:t>
            </w:r>
          </w:p>
        </w:tc>
      </w:tr>
      <w:tr w:rsidR="00713636" w:rsidRPr="00692553" w:rsidTr="005711E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5711EA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3636" w:rsidRPr="00CE6342" w:rsidRDefault="007616CC" w:rsidP="005711EA">
            <w:r>
              <w:t>It</w:t>
            </w:r>
            <w:r w:rsidR="00A235EE">
              <w:t>’</w:t>
            </w:r>
            <w:r>
              <w:t>s fine</w:t>
            </w:r>
            <w:r w:rsidR="00A235EE">
              <w:t>.</w:t>
            </w:r>
          </w:p>
        </w:tc>
      </w:tr>
    </w:tbl>
    <w:p w:rsidR="00713636" w:rsidRPr="00692553" w:rsidRDefault="00713636" w:rsidP="00BB5323"/>
    <w:sectPr w:rsidR="00713636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7C"/>
    <w:rsid w:val="000145A5"/>
    <w:rsid w:val="00043514"/>
    <w:rsid w:val="00063CA0"/>
    <w:rsid w:val="00097BF5"/>
    <w:rsid w:val="000C1ADF"/>
    <w:rsid w:val="000E213F"/>
    <w:rsid w:val="001A58FC"/>
    <w:rsid w:val="002138F0"/>
    <w:rsid w:val="0021679D"/>
    <w:rsid w:val="0031517C"/>
    <w:rsid w:val="00344FA0"/>
    <w:rsid w:val="003D51AD"/>
    <w:rsid w:val="00417272"/>
    <w:rsid w:val="00423E89"/>
    <w:rsid w:val="00456620"/>
    <w:rsid w:val="00481979"/>
    <w:rsid w:val="00482FE1"/>
    <w:rsid w:val="00495E0E"/>
    <w:rsid w:val="004D61E2"/>
    <w:rsid w:val="004F5540"/>
    <w:rsid w:val="004F5845"/>
    <w:rsid w:val="005052C5"/>
    <w:rsid w:val="00531002"/>
    <w:rsid w:val="005711EA"/>
    <w:rsid w:val="005D1704"/>
    <w:rsid w:val="005F58B2"/>
    <w:rsid w:val="00692553"/>
    <w:rsid w:val="00701FD1"/>
    <w:rsid w:val="00713636"/>
    <w:rsid w:val="00720BCD"/>
    <w:rsid w:val="00735AF3"/>
    <w:rsid w:val="007554A1"/>
    <w:rsid w:val="007616CC"/>
    <w:rsid w:val="007C174F"/>
    <w:rsid w:val="00812C53"/>
    <w:rsid w:val="0085168B"/>
    <w:rsid w:val="008A5FE8"/>
    <w:rsid w:val="008B2336"/>
    <w:rsid w:val="008F49C0"/>
    <w:rsid w:val="00954110"/>
    <w:rsid w:val="00987202"/>
    <w:rsid w:val="00A235EE"/>
    <w:rsid w:val="00AD46AE"/>
    <w:rsid w:val="00AE3851"/>
    <w:rsid w:val="00B113BA"/>
    <w:rsid w:val="00B732A6"/>
    <w:rsid w:val="00B83BD8"/>
    <w:rsid w:val="00B84015"/>
    <w:rsid w:val="00B954EA"/>
    <w:rsid w:val="00BB5323"/>
    <w:rsid w:val="00BF65DF"/>
    <w:rsid w:val="00C166AB"/>
    <w:rsid w:val="00C31BD9"/>
    <w:rsid w:val="00C7288B"/>
    <w:rsid w:val="00CB3760"/>
    <w:rsid w:val="00CE6342"/>
    <w:rsid w:val="00D56069"/>
    <w:rsid w:val="00D621F4"/>
    <w:rsid w:val="00D8181B"/>
    <w:rsid w:val="00DB3502"/>
    <w:rsid w:val="00E43BAB"/>
    <w:rsid w:val="00E43FF7"/>
    <w:rsid w:val="00E4591C"/>
    <w:rsid w:val="00E54933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B688B6-5BB5-44F5-83D9-E6AF70D1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7103AD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7103AD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2392C0F6BBEB4FC98874838C7487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3A66-A1E8-4C64-87B6-0ADB0655D0EA}"/>
      </w:docPartPr>
      <w:docPartBody>
        <w:p w:rsidR="007103AD" w:rsidRDefault="00F032B6" w:rsidP="00F032B6">
          <w:pPr>
            <w:pStyle w:val="2392C0F6BBEB4FC98874838C74874200"/>
          </w:pPr>
          <w:r>
            <w:t>[Time Allotted]</w:t>
          </w:r>
        </w:p>
      </w:docPartBody>
    </w:docPart>
    <w:docPart>
      <w:docPartPr>
        <w:name w:val="69ED4588D1CE4EB69D75AE19E8D4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BE656-3F43-48BE-82BC-A18AB6E10816}"/>
      </w:docPartPr>
      <w:docPartBody>
        <w:p w:rsidR="007103AD" w:rsidRDefault="00F032B6" w:rsidP="00F032B6">
          <w:pPr>
            <w:pStyle w:val="69ED4588D1CE4EB69D75AE19E8D45DCE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6"/>
    <w:rsid w:val="0025624A"/>
    <w:rsid w:val="00402DE2"/>
    <w:rsid w:val="004A3BCE"/>
    <w:rsid w:val="007103AD"/>
    <w:rsid w:val="009F73AC"/>
    <w:rsid w:val="00B9438D"/>
    <w:rsid w:val="00E37919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85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lastModifiedBy>Dimitar Markov</cp:lastModifiedBy>
  <cp:revision>26</cp:revision>
  <cp:lastPrinted>2004-01-21T19:22:00Z</cp:lastPrinted>
  <dcterms:created xsi:type="dcterms:W3CDTF">2016-03-09T21:09:00Z</dcterms:created>
  <dcterms:modified xsi:type="dcterms:W3CDTF">2016-04-12T18:24:00Z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