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A41E17" w:rsidP="00B732A6">
      <w:pPr>
        <w:pStyle w:val="Title"/>
        <w:tabs>
          <w:tab w:val="left" w:pos="6390"/>
        </w:tabs>
        <w:jc w:val="right"/>
      </w:pPr>
      <w:r>
        <w:t xml:space="preserve">Tutor </w:t>
      </w:r>
      <w:r w:rsidR="000862E9">
        <w:t>Meeting</w:t>
      </w:r>
      <w:bookmarkStart w:id="0" w:name="_GoBack"/>
      <w:bookmarkEnd w:id="0"/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3-2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642AAB" w:rsidP="00642AAB">
                <w:pPr>
                  <w:pStyle w:val="Details"/>
                </w:pPr>
                <w:r>
                  <w:t>March 29,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642AAB" w:rsidP="00F05C85">
            <w:pPr>
              <w:pStyle w:val="Details"/>
            </w:pPr>
            <w:r>
              <w:t>10</w:t>
            </w:r>
            <w:r w:rsidR="00F05C85">
              <w:t>:35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96911" w:rsidP="00396911">
            <w:pPr>
              <w:pStyle w:val="Details"/>
            </w:pPr>
            <w:r>
              <w:t>Room 2.40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96911" w:rsidP="005052C5">
            <w:r>
              <w:t>Tutor/Client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5C85" w:rsidP="005052C5">
            <w:r>
              <w:t>Dimitar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5C85" w:rsidP="005052C5">
            <w:r>
              <w:t>Atanas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F05C85" w:rsidP="005052C5">
            <w:r>
              <w:t>DEFAULT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3212A" w:rsidP="005B00CA">
            <w:pPr>
              <w:pStyle w:val="Heading4"/>
            </w:pPr>
            <w:bookmarkStart w:id="1" w:name="MinuteTopicSection"/>
            <w:bookmarkStart w:id="2" w:name="MinuteTopic"/>
            <w:bookmarkStart w:id="3" w:name="MinuteItems"/>
            <w:bookmarkEnd w:id="2"/>
            <w:bookmarkEnd w:id="3"/>
            <w:r>
              <w:t>10</w:t>
            </w:r>
            <w:r w:rsidR="005B00CA">
              <w:t>:35</w:t>
            </w:r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2462E" w:rsidP="0033212A">
            <w:pPr>
              <w:pStyle w:val="Heading4"/>
            </w:pPr>
            <w:r>
              <w:t>10:</w:t>
            </w:r>
            <w:r w:rsidR="0033212A">
              <w:t>45</w:t>
            </w:r>
          </w:p>
        </w:tc>
        <w:tc>
          <w:tcPr>
            <w:tcW w:w="12040" w:type="dxa"/>
          </w:tcPr>
          <w:p w:rsidR="00BD3928" w:rsidRDefault="00C90708" w:rsidP="0032462E">
            <w:pPr>
              <w:pStyle w:val="Heading4"/>
            </w:pPr>
            <w:r>
              <w:t>Mailing in php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5B00CA" w:rsidP="005B00CA">
            <w:pPr>
              <w:pStyle w:val="Heading3"/>
            </w:pPr>
            <w:bookmarkStart w:id="4" w:name="MinuteDiscussion"/>
            <w:bookmarkEnd w:id="4"/>
            <w:r>
              <w:t>[INFO]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C90708" w:rsidP="005052C5">
            <w:r>
              <w:t>Something about how to send emails from form</w:t>
            </w:r>
          </w:p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BD3928" w:rsidP="00BD3928">
            <w:pPr>
              <w:pStyle w:val="Heading3"/>
            </w:pPr>
            <w:bookmarkStart w:id="5" w:name="MinuteConclusion"/>
            <w:bookmarkEnd w:id="5"/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BD3928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6" w:name="MinuteActionItems"/>
      <w:bookmarkEnd w:id="6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562682" w:rsidP="0033212A">
            <w:pPr>
              <w:pStyle w:val="Heading4"/>
            </w:pPr>
            <w:r>
              <w:t>10:</w:t>
            </w:r>
            <w:r w:rsidR="0033212A">
              <w:t>45</w:t>
            </w:r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33212A" w:rsidP="0033212A">
            <w:pPr>
              <w:pStyle w:val="Heading4"/>
            </w:pPr>
            <w:r>
              <w:t>11</w:t>
            </w:r>
            <w:r w:rsidR="00562682">
              <w:t>:0</w:t>
            </w:r>
            <w:r>
              <w:t>0</w:t>
            </w:r>
          </w:p>
        </w:tc>
        <w:tc>
          <w:tcPr>
            <w:tcW w:w="12040" w:type="dxa"/>
          </w:tcPr>
          <w:p w:rsidR="004D71EC" w:rsidRDefault="00C90708" w:rsidP="00562682">
            <w:pPr>
              <w:pStyle w:val="Heading4"/>
            </w:pPr>
            <w:r>
              <w:t>SETUP DOCUMENT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Pr="00BD3928" w:rsidRDefault="0032462E" w:rsidP="0032462E">
            <w:pPr>
              <w:pStyle w:val="Heading3"/>
            </w:pPr>
            <w:r>
              <w:t>[INFO]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7A6EFA" w:rsidP="0032462E">
            <w:r>
              <w:t>Discuss the setup document</w:t>
            </w:r>
            <w:r w:rsidR="00C90708">
              <w:t xml:space="preserve"> and how to make it </w:t>
            </w:r>
          </w:p>
        </w:tc>
      </w:tr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Default="0032462E" w:rsidP="0032462E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32462E" w:rsidP="0032462E"/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32462E" w:rsidRPr="00CE6342" w:rsidRDefault="0032462E" w:rsidP="0032462E"/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692553" w:rsidRDefault="0032462E" w:rsidP="0032462E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304E4A" w:rsidRPr="00954110" w:rsidTr="000E5B99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304E4A" w:rsidP="00304E4A">
            <w:pPr>
              <w:pStyle w:val="Heading4"/>
            </w:pPr>
            <w:r>
              <w:t>11:00</w:t>
            </w:r>
          </w:p>
        </w:tc>
        <w:tc>
          <w:tcPr>
            <w:tcW w:w="180" w:type="dxa"/>
          </w:tcPr>
          <w:p w:rsidR="00304E4A" w:rsidRDefault="00304E4A" w:rsidP="00304E4A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304E4A" w:rsidP="00304E4A">
            <w:pPr>
              <w:pStyle w:val="Heading4"/>
            </w:pPr>
            <w:r>
              <w:t>11:25</w:t>
            </w:r>
          </w:p>
        </w:tc>
        <w:tc>
          <w:tcPr>
            <w:tcW w:w="12040" w:type="dxa"/>
          </w:tcPr>
          <w:p w:rsidR="00304E4A" w:rsidRDefault="00304E4A" w:rsidP="00304E4A">
            <w:pPr>
              <w:pStyle w:val="Heading4"/>
            </w:pPr>
            <w:r>
              <w:t>WEBSITE AND APPLICATIONS</w:t>
            </w:r>
          </w:p>
        </w:tc>
      </w:tr>
    </w:tbl>
    <w:p w:rsidR="00562682" w:rsidRDefault="00562682" w:rsidP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Pr="00BD3928" w:rsidRDefault="00562682" w:rsidP="000E5B99">
            <w:pPr>
              <w:pStyle w:val="Heading3"/>
            </w:pPr>
            <w:r>
              <w:t>[INFO]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1A11E8" w:rsidP="000E5B99">
            <w:r>
              <w:t>Make a short demo of the website and ask some questions about the work with rfid</w:t>
            </w:r>
          </w:p>
        </w:tc>
      </w:tr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Default="00562682" w:rsidP="000E5B99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562682" w:rsidP="000E5B99"/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62682" w:rsidRPr="00CE6342" w:rsidRDefault="00562682" w:rsidP="000E5B99"/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692553" w:rsidRDefault="00562682" w:rsidP="000E5B99"/>
        </w:tc>
      </w:tr>
    </w:tbl>
    <w:p w:rsidR="00562682" w:rsidRDefault="00562682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562682" w:rsidRPr="00954110" w:rsidTr="000E5B99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562682" w:rsidRPr="00954110" w:rsidRDefault="00304E4A" w:rsidP="00024177">
            <w:pPr>
              <w:pStyle w:val="Heading4"/>
            </w:pPr>
            <w:r>
              <w:t>11:25</w:t>
            </w:r>
          </w:p>
        </w:tc>
        <w:tc>
          <w:tcPr>
            <w:tcW w:w="180" w:type="dxa"/>
          </w:tcPr>
          <w:p w:rsidR="00562682" w:rsidRDefault="00562682" w:rsidP="000E5B99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562682" w:rsidRPr="00954110" w:rsidRDefault="00024177" w:rsidP="00304E4A">
            <w:pPr>
              <w:pStyle w:val="Heading4"/>
            </w:pPr>
            <w:r>
              <w:t>1</w:t>
            </w:r>
            <w:r w:rsidR="00304E4A">
              <w:t>1</w:t>
            </w:r>
            <w:r>
              <w:t>:3</w:t>
            </w:r>
            <w:r w:rsidR="00562682">
              <w:t>5</w:t>
            </w:r>
          </w:p>
        </w:tc>
        <w:tc>
          <w:tcPr>
            <w:tcW w:w="12040" w:type="dxa"/>
          </w:tcPr>
          <w:p w:rsidR="00562682" w:rsidRDefault="00304E4A" w:rsidP="00562682">
            <w:pPr>
              <w:pStyle w:val="Heading4"/>
            </w:pPr>
            <w:r>
              <w:t>questions about further work</w:t>
            </w:r>
          </w:p>
        </w:tc>
      </w:tr>
    </w:tbl>
    <w:p w:rsidR="00562682" w:rsidRDefault="00562682" w:rsidP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Pr="00BD3928" w:rsidRDefault="00562682" w:rsidP="000E5B99">
            <w:pPr>
              <w:pStyle w:val="Heading3"/>
            </w:pPr>
            <w:r>
              <w:t>[INFO]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304E4A" w:rsidP="000E5B99">
            <w:r>
              <w:t>We want to know how to organise the workflow during the holiday</w:t>
            </w:r>
            <w:r w:rsidR="001A11E8">
              <w:t>s</w:t>
            </w:r>
          </w:p>
        </w:tc>
      </w:tr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Default="00562682" w:rsidP="000E5B99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562682" w:rsidP="00024177"/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62682" w:rsidRPr="00CE6342" w:rsidRDefault="00562682" w:rsidP="00024177"/>
        </w:tc>
      </w:tr>
      <w:tr w:rsidR="00562682" w:rsidRPr="00692553" w:rsidTr="00B505A0">
        <w:trPr>
          <w:trHeight w:val="44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692553" w:rsidRDefault="00562682" w:rsidP="00B505A0">
            <w:pPr>
              <w:ind w:left="0"/>
            </w:pPr>
          </w:p>
        </w:tc>
      </w:tr>
    </w:tbl>
    <w:p w:rsidR="00562682" w:rsidRDefault="00562682" w:rsidP="00B505A0">
      <w:pPr>
        <w:ind w:left="0"/>
      </w:pPr>
    </w:p>
    <w:p w:rsidR="00562682" w:rsidRDefault="00562682"/>
    <w:p w:rsidR="00562682" w:rsidRDefault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bookmarkEnd w:id="1"/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24177"/>
    <w:rsid w:val="00043514"/>
    <w:rsid w:val="000862E9"/>
    <w:rsid w:val="001A11E8"/>
    <w:rsid w:val="001A58FC"/>
    <w:rsid w:val="002138F0"/>
    <w:rsid w:val="00304E4A"/>
    <w:rsid w:val="0031517C"/>
    <w:rsid w:val="0032462E"/>
    <w:rsid w:val="0033212A"/>
    <w:rsid w:val="00344FA0"/>
    <w:rsid w:val="00396911"/>
    <w:rsid w:val="00417272"/>
    <w:rsid w:val="00423E89"/>
    <w:rsid w:val="00456620"/>
    <w:rsid w:val="00483D86"/>
    <w:rsid w:val="00495E0E"/>
    <w:rsid w:val="004D71EC"/>
    <w:rsid w:val="005052C5"/>
    <w:rsid w:val="00531002"/>
    <w:rsid w:val="00562682"/>
    <w:rsid w:val="005B00CA"/>
    <w:rsid w:val="005F58B2"/>
    <w:rsid w:val="00642AAB"/>
    <w:rsid w:val="00692553"/>
    <w:rsid w:val="006B704C"/>
    <w:rsid w:val="007554A1"/>
    <w:rsid w:val="007A6EFA"/>
    <w:rsid w:val="007C174F"/>
    <w:rsid w:val="0085168B"/>
    <w:rsid w:val="008B2336"/>
    <w:rsid w:val="008F49C0"/>
    <w:rsid w:val="00954110"/>
    <w:rsid w:val="00987202"/>
    <w:rsid w:val="00A41E17"/>
    <w:rsid w:val="00AB6F2C"/>
    <w:rsid w:val="00AE3851"/>
    <w:rsid w:val="00B505A0"/>
    <w:rsid w:val="00B618A7"/>
    <w:rsid w:val="00B732A6"/>
    <w:rsid w:val="00B84015"/>
    <w:rsid w:val="00B944CE"/>
    <w:rsid w:val="00BB5323"/>
    <w:rsid w:val="00BD3928"/>
    <w:rsid w:val="00BF65DF"/>
    <w:rsid w:val="00C166AB"/>
    <w:rsid w:val="00C90708"/>
    <w:rsid w:val="00CB3760"/>
    <w:rsid w:val="00CE6342"/>
    <w:rsid w:val="00D621F4"/>
    <w:rsid w:val="00D8181B"/>
    <w:rsid w:val="00D93A50"/>
    <w:rsid w:val="00E43BAB"/>
    <w:rsid w:val="00E4591C"/>
    <w:rsid w:val="00E60E43"/>
    <w:rsid w:val="00E71DBA"/>
    <w:rsid w:val="00E721C2"/>
    <w:rsid w:val="00EA2581"/>
    <w:rsid w:val="00F0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link w:val="Heading3Char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32462E"/>
    <w:rPr>
      <w:rFonts w:asciiTheme="minorHAnsi" w:hAnsiTheme="minorHAnsi"/>
      <w:b/>
      <w:caps/>
      <w:color w:val="7F7F7F" w:themeColor="text1" w:themeTint="80"/>
      <w:spacing w:val="4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080062"/>
    <w:rsid w:val="00274832"/>
    <w:rsid w:val="002F6855"/>
    <w:rsid w:val="0042209A"/>
    <w:rsid w:val="004D08A0"/>
    <w:rsid w:val="005E4CA6"/>
    <w:rsid w:val="00C0254B"/>
    <w:rsid w:val="00E746E8"/>
    <w:rsid w:val="00EC0662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C76DFCB8008448D08454624A607B935A">
    <w:name w:val="C76DFCB8008448D08454624A607B935A"/>
    <w:rsid w:val="00080062"/>
  </w:style>
  <w:style w:type="paragraph" w:customStyle="1" w:styleId="C686098692704B27A06FA3284E729065">
    <w:name w:val="C686098692704B27A06FA3284E729065"/>
    <w:rsid w:val="00080062"/>
  </w:style>
  <w:style w:type="paragraph" w:customStyle="1" w:styleId="684B39243602417789DB6AFB1177031E">
    <w:name w:val="684B39243602417789DB6AFB1177031E"/>
    <w:rsid w:val="00080062"/>
  </w:style>
  <w:style w:type="paragraph" w:customStyle="1" w:styleId="6E50506459DE48759A7F339FD64BF943">
    <w:name w:val="6E50506459DE48759A7F339FD64BF943"/>
    <w:rsid w:val="00080062"/>
  </w:style>
  <w:style w:type="paragraph" w:customStyle="1" w:styleId="E3DCB39D70D840208F0F7EBAB10A6B60">
    <w:name w:val="E3DCB39D70D840208F0F7EBAB10A6B60"/>
    <w:rsid w:val="00080062"/>
  </w:style>
  <w:style w:type="paragraph" w:customStyle="1" w:styleId="5EB0F3B46480472BBA169DC9EF889F06">
    <w:name w:val="5EB0F3B46480472BBA169DC9EF889F06"/>
    <w:rsid w:val="00080062"/>
  </w:style>
  <w:style w:type="paragraph" w:customStyle="1" w:styleId="D347BCE9E6424E9D9A671FF936640BDD">
    <w:name w:val="D347BCE9E6424E9D9A671FF936640BDD"/>
    <w:rsid w:val="00080062"/>
  </w:style>
  <w:style w:type="paragraph" w:customStyle="1" w:styleId="51C1113E75D14E879E6DE59A9BFDD29E">
    <w:name w:val="51C1113E75D14E879E6DE59A9BFDD29E"/>
    <w:rsid w:val="00080062"/>
  </w:style>
  <w:style w:type="paragraph" w:customStyle="1" w:styleId="6FD7241F963949A7BE3E06FDC430932E">
    <w:name w:val="6FD7241F963949A7BE3E06FDC430932E"/>
    <w:rsid w:val="00080062"/>
  </w:style>
  <w:style w:type="paragraph" w:customStyle="1" w:styleId="57F0BFFEB7EE41B680B190271FCFA256">
    <w:name w:val="57F0BFFEB7EE41B680B190271FCFA256"/>
    <w:rsid w:val="00080062"/>
  </w:style>
  <w:style w:type="paragraph" w:customStyle="1" w:styleId="B2137D79FA8D451F9FA2BE528C332B97">
    <w:name w:val="B2137D79FA8D451F9FA2BE528C332B97"/>
    <w:rsid w:val="00080062"/>
  </w:style>
  <w:style w:type="paragraph" w:customStyle="1" w:styleId="D705457EF89D4B21B1CE62E7DDD71358">
    <w:name w:val="D705457EF89D4B21B1CE62E7DDD71358"/>
    <w:rsid w:val="00080062"/>
  </w:style>
  <w:style w:type="paragraph" w:customStyle="1" w:styleId="7D232232E6154B1BB8A4B23C187B5FE6">
    <w:name w:val="7D232232E6154B1BB8A4B23C187B5FE6"/>
    <w:rsid w:val="00080062"/>
  </w:style>
  <w:style w:type="paragraph" w:customStyle="1" w:styleId="5CACDB6FB9AD4AD08CE698539082070D">
    <w:name w:val="5CACDB6FB9AD4AD08CE698539082070D"/>
    <w:rsid w:val="00080062"/>
  </w:style>
  <w:style w:type="paragraph" w:customStyle="1" w:styleId="C4082382EAEA4AF2BD2FAC1CF3FCF4EF">
    <w:name w:val="C4082382EAEA4AF2BD2FAC1CF3FCF4EF"/>
    <w:rsid w:val="00080062"/>
  </w:style>
  <w:style w:type="paragraph" w:customStyle="1" w:styleId="4B5E7421AC7F491989D6B6B186C43420">
    <w:name w:val="4B5E7421AC7F491989D6B6B186C43420"/>
    <w:rsid w:val="00080062"/>
  </w:style>
  <w:style w:type="paragraph" w:customStyle="1" w:styleId="2634BED6B767443BB6573139A4DBD1E7">
    <w:name w:val="2634BED6B767443BB6573139A4DBD1E7"/>
    <w:rsid w:val="00080062"/>
  </w:style>
  <w:style w:type="paragraph" w:customStyle="1" w:styleId="7F69D981A26B4D0EBB2BBE4580700EFE">
    <w:name w:val="7F69D981A26B4D0EBB2BBE4580700EFE"/>
    <w:rsid w:val="00080062"/>
  </w:style>
  <w:style w:type="paragraph" w:customStyle="1" w:styleId="92659962A0F8424DBB7C7F38D993A2F0">
    <w:name w:val="92659962A0F8424DBB7C7F38D993A2F0"/>
    <w:rsid w:val="00080062"/>
  </w:style>
  <w:style w:type="paragraph" w:customStyle="1" w:styleId="9C5FE28697BF4A3CBAF9659A369B189E">
    <w:name w:val="9C5FE28697BF4A3CBAF9659A369B189E"/>
    <w:rsid w:val="00080062"/>
  </w:style>
  <w:style w:type="paragraph" w:customStyle="1" w:styleId="323C3052501A431FBB2852F3EBD3FC60">
    <w:name w:val="323C3052501A431FBB2852F3EBD3FC60"/>
    <w:rsid w:val="00080062"/>
  </w:style>
  <w:style w:type="paragraph" w:customStyle="1" w:styleId="B00B14DC079640B7BE9DD669E9B293B8">
    <w:name w:val="B00B14DC079640B7BE9DD669E9B293B8"/>
    <w:rsid w:val="00080062"/>
  </w:style>
  <w:style w:type="paragraph" w:customStyle="1" w:styleId="47774307C8E642D0B3A5E78C5F50526D">
    <w:name w:val="47774307C8E642D0B3A5E78C5F50526D"/>
    <w:rsid w:val="00080062"/>
  </w:style>
  <w:style w:type="paragraph" w:customStyle="1" w:styleId="C71EC1B8A3284D7C839D7291FB7ED92C">
    <w:name w:val="C71EC1B8A3284D7C839D7291FB7ED92C"/>
    <w:rsid w:val="00080062"/>
  </w:style>
  <w:style w:type="paragraph" w:customStyle="1" w:styleId="5BE3D3BD476B4708B5E87BA457C8339F">
    <w:name w:val="5BE3D3BD476B4708B5E87BA457C8339F"/>
    <w:rsid w:val="00080062"/>
  </w:style>
  <w:style w:type="paragraph" w:customStyle="1" w:styleId="773BB6F5D093404AB06D0A5668D63E59">
    <w:name w:val="773BB6F5D093404AB06D0A5668D63E59"/>
    <w:rsid w:val="00080062"/>
  </w:style>
  <w:style w:type="paragraph" w:customStyle="1" w:styleId="5BEB72ACA22D4BD8843D5310F68928E6">
    <w:name w:val="5BEB72ACA22D4BD8843D5310F68928E6"/>
    <w:rsid w:val="00080062"/>
  </w:style>
  <w:style w:type="paragraph" w:customStyle="1" w:styleId="867E5B1FCE4145288387B77AEBF24464">
    <w:name w:val="867E5B1FCE4145288387B77AEBF24464"/>
    <w:rsid w:val="00080062"/>
  </w:style>
  <w:style w:type="paragraph" w:customStyle="1" w:styleId="2EF6B0C3BE844170AA6D2C399BAF9627">
    <w:name w:val="2EF6B0C3BE844170AA6D2C399BAF9627"/>
    <w:rsid w:val="00080062"/>
  </w:style>
  <w:style w:type="paragraph" w:customStyle="1" w:styleId="058894B02485462881D14B7EE471E808">
    <w:name w:val="058894B02485462881D14B7EE471E808"/>
    <w:rsid w:val="00080062"/>
  </w:style>
  <w:style w:type="paragraph" w:customStyle="1" w:styleId="0934257148924B7FB967569D851A0252">
    <w:name w:val="0934257148924B7FB967569D851A0252"/>
    <w:rsid w:val="00080062"/>
  </w:style>
  <w:style w:type="paragraph" w:customStyle="1" w:styleId="411A8F272BCB41C8A0B99908CE25C4A0">
    <w:name w:val="411A8F272BCB41C8A0B99908CE25C4A0"/>
    <w:rsid w:val="00080062"/>
  </w:style>
  <w:style w:type="paragraph" w:customStyle="1" w:styleId="60D677C96D834B2B90FAD6DE7D321B75">
    <w:name w:val="60D677C96D834B2B90FAD6DE7D321B75"/>
    <w:rsid w:val="00080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73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Dimitar Markov</cp:lastModifiedBy>
  <cp:revision>20</cp:revision>
  <cp:lastPrinted>2004-01-21T19:22:00Z</cp:lastPrinted>
  <dcterms:created xsi:type="dcterms:W3CDTF">2016-02-23T22:51:00Z</dcterms:created>
  <dcterms:modified xsi:type="dcterms:W3CDTF">2016-03-27T14:27:00Z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