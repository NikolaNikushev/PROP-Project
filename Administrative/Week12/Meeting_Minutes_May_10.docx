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itle"/>
        <w:tag w:val="Title"/>
        <w:id w:val="48425763"/>
        <w:placeholder>
          <w:docPart w:val="6CEE464547DF49A282C299EEDADFF19D"/>
        </w:placeholder>
        <w:temporary/>
        <w:showingPlcHdr/>
      </w:sdtPr>
      <w:sdtEndPr/>
      <w:sdtContent>
        <w:p w:rsidR="00954110" w:rsidRDefault="00423E89" w:rsidP="00B732A6">
          <w:pPr>
            <w:pStyle w:val="Title"/>
            <w:tabs>
              <w:tab w:val="left" w:pos="6390"/>
            </w:tabs>
            <w:jc w:val="right"/>
          </w:pPr>
          <w:r w:rsidRPr="00423E89">
            <w:t>[Meeting Title]</w:t>
          </w:r>
        </w:p>
      </w:sdtContent>
    </w:sdt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7842CE1917634F62A4472266F7C7EB51"/>
            </w:placeholder>
            <w:date w:fullDate="2016-05-17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CF6C1C" w:rsidP="00CF6C1C">
                <w:pPr>
                  <w:pStyle w:val="Details"/>
                </w:pPr>
                <w:r>
                  <w:t>May 17, 2016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784FA9" w:rsidP="00784FA9">
            <w:pPr>
              <w:pStyle w:val="Details"/>
            </w:pPr>
            <w:r>
              <w:t>11:35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784FA9" w:rsidP="00784FA9">
            <w:pPr>
              <w:pStyle w:val="Details"/>
            </w:pPr>
            <w:r>
              <w:t>2.41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71"/>
        <w:gridCol w:w="8119"/>
      </w:tblGrid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D56069" w:rsidP="005052C5">
            <w:r>
              <w:t>Tutor Meeting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B732A6" w:rsidP="00954110">
            <w:pPr>
              <w:pStyle w:val="Heading3"/>
            </w:pPr>
            <w:r>
              <w:t>CHAIRMAN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CF6C1C" w:rsidP="005052C5">
            <w:r>
              <w:t>Dimitar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CF6C1C" w:rsidP="005052C5">
            <w:r>
              <w:t>Dmitrii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Timekeeper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D56069" w:rsidP="005052C5">
            <w:r>
              <w:t>N/A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CF6C1C" w:rsidP="005052C5">
            <w:r>
              <w:t>Default</w:t>
            </w:r>
            <w:bookmarkStart w:id="0" w:name="_GoBack"/>
            <w:bookmarkEnd w:id="0"/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3255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4"/>
      </w:tblGrid>
      <w:tr w:rsidR="00B732A6" w:rsidRPr="00954110" w:rsidTr="00B732A6">
        <w:bookmarkStart w:id="1" w:name="MinuteTopic" w:displacedByCustomXml="next"/>
        <w:bookmarkEnd w:id="1" w:displacedByCustomXml="next"/>
        <w:bookmarkStart w:id="2" w:name="MinuteItems" w:displacedByCustomXml="next"/>
        <w:bookmarkEnd w:id="2" w:displacedByCustomXml="next"/>
        <w:bookmarkStart w:id="3" w:name="MinuteTopicSection" w:displacedByCustomXml="next"/>
        <w:sdt>
          <w:sdtPr>
            <w:alias w:val="Time"/>
            <w:tag w:val="Time"/>
            <w:id w:val="48425664"/>
            <w:placeholder>
              <w:docPart w:val="2392C0F6BBEB4FC98874838C74874200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B732A6" w:rsidRPr="00954110" w:rsidRDefault="00B732A6" w:rsidP="005F58B2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B732A6" w:rsidRPr="00CF6C1C" w:rsidRDefault="00CF6C1C" w:rsidP="00784FA9">
            <w:pPr>
              <w:pStyle w:val="Heading4"/>
            </w:pPr>
            <w:r>
              <w:t>Applications</w:t>
            </w: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1152"/>
        <w:gridCol w:w="4037"/>
        <w:gridCol w:w="3528"/>
      </w:tblGrid>
      <w:tr w:rsidR="00E71DBA" w:rsidRPr="00692553" w:rsidTr="00784FA9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4" w:name="MinuteDiscussion"/>
            <w:bookmarkEnd w:id="4"/>
            <w:r>
              <w:t>Discussion</w:t>
            </w:r>
          </w:p>
        </w:tc>
        <w:tc>
          <w:tcPr>
            <w:tcW w:w="8717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CF6C1C" w:rsidP="00CF6C1C">
            <w:r>
              <w:t>Demonstrated the Shopping application and discussed some concepts of other apps</w:t>
            </w:r>
          </w:p>
        </w:tc>
      </w:tr>
      <w:tr w:rsidR="00B63C39" w:rsidRPr="00692553" w:rsidTr="00784FA9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B63C39" w:rsidRPr="00CE6342" w:rsidRDefault="00B63C39" w:rsidP="00B63C39"/>
        </w:tc>
      </w:tr>
      <w:tr w:rsidR="00CF6C1C" w:rsidRPr="00692553" w:rsidTr="00784FA9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CF6C1C" w:rsidRPr="00CE6342" w:rsidRDefault="00CF6C1C" w:rsidP="00B63C39"/>
        </w:tc>
      </w:tr>
      <w:tr w:rsidR="00CF6C1C" w:rsidRPr="00692553" w:rsidTr="00784FA9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CF6C1C" w:rsidRPr="00CE6342" w:rsidRDefault="00CF6C1C" w:rsidP="00B63C39"/>
        </w:tc>
      </w:tr>
      <w:tr w:rsidR="00B63C39" w:rsidRPr="00692553" w:rsidTr="00784FA9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63C39" w:rsidRPr="00692553" w:rsidRDefault="00B63C39" w:rsidP="00B63C39">
            <w:bookmarkStart w:id="5" w:name="MinuteConclusion"/>
            <w:bookmarkEnd w:id="5"/>
            <w:r w:rsidRPr="00B63C39">
              <w:t>CONCLUSIONS</w:t>
            </w:r>
          </w:p>
        </w:tc>
        <w:tc>
          <w:tcPr>
            <w:tcW w:w="8717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B63C39" w:rsidRPr="00CE6342" w:rsidRDefault="00B63C39" w:rsidP="005B7955"/>
        </w:tc>
      </w:tr>
      <w:tr w:rsidR="00B63C39" w:rsidRPr="00692553" w:rsidTr="00784FA9">
        <w:trPr>
          <w:trHeight w:val="288"/>
        </w:trPr>
        <w:tc>
          <w:tcPr>
            <w:tcW w:w="1009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B63C39" w:rsidRPr="00CE6342" w:rsidRDefault="00B63C39" w:rsidP="00B63C39"/>
        </w:tc>
      </w:tr>
      <w:tr w:rsidR="00B63C39" w:rsidRPr="00954110" w:rsidTr="00DC35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528" w:type="dxa"/>
        </w:trPr>
        <w:tc>
          <w:tcPr>
            <w:tcW w:w="2525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B63C39" w:rsidRDefault="00B63C39" w:rsidP="00B63C39">
            <w:pPr>
              <w:pStyle w:val="Heading4"/>
            </w:pPr>
            <w:bookmarkStart w:id="6" w:name="MinuteActionItems"/>
            <w:bookmarkEnd w:id="6"/>
          </w:p>
          <w:p w:rsidR="00B63C39" w:rsidRPr="00784FA9" w:rsidRDefault="00B63C39" w:rsidP="00B63C39"/>
          <w:p w:rsidR="00B63C39" w:rsidRDefault="00B63C39" w:rsidP="00B63C39"/>
          <w:p w:rsidR="00B63C39" w:rsidRPr="00784FA9" w:rsidRDefault="00B63C39" w:rsidP="00B63C39"/>
          <w:p w:rsidR="00B63C39" w:rsidRPr="00954110" w:rsidRDefault="00B63C39" w:rsidP="00B63C39">
            <w:pPr>
              <w:pStyle w:val="Heading4"/>
            </w:pPr>
            <w:r>
              <w:t>n/a</w:t>
            </w:r>
          </w:p>
        </w:tc>
        <w:tc>
          <w:tcPr>
            <w:tcW w:w="4037" w:type="dxa"/>
            <w:shd w:val="clear" w:color="auto" w:fill="auto"/>
            <w:tcMar>
              <w:left w:w="0" w:type="dxa"/>
            </w:tcMar>
            <w:vAlign w:val="center"/>
          </w:tcPr>
          <w:p w:rsidR="00B63C39" w:rsidRPr="00954110" w:rsidRDefault="00B63C39" w:rsidP="00B63C39">
            <w:pPr>
              <w:pStyle w:val="Heading4"/>
            </w:pPr>
            <w:r>
              <w:t>Applications</w:t>
            </w: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8717"/>
      </w:tblGrid>
      <w:tr w:rsidR="00344FA0" w:rsidRPr="00692553" w:rsidTr="00784FA9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D32429" w:rsidP="00344FA0">
            <w:r>
              <w:t>Demonstrate the applications</w:t>
            </w:r>
          </w:p>
        </w:tc>
      </w:tr>
      <w:tr w:rsidR="00344FA0" w:rsidRPr="00692553" w:rsidTr="00784FA9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B7955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5B7955" w:rsidP="00344FA0">
            <w:r>
              <w:t>We have to improve the application that will be used in the shops by adding functionality:</w:t>
            </w:r>
          </w:p>
        </w:tc>
      </w:tr>
      <w:tr w:rsidR="005B7955" w:rsidRPr="00692553" w:rsidTr="00784FA9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B7955" w:rsidRDefault="005B7955" w:rsidP="00344FA0">
            <w:pPr>
              <w:pStyle w:val="Heading3"/>
            </w:pP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5B7955" w:rsidRDefault="005B7955" w:rsidP="00C73F67">
            <w:r>
              <w:t>Add field where the worker can adjust the quantity of given product</w:t>
            </w:r>
            <w:r w:rsidR="00C4491C">
              <w:t>.</w:t>
            </w:r>
            <w:r w:rsidR="00DC3570">
              <w:t>We can add</w:t>
            </w:r>
            <w:r w:rsidR="00C4491C">
              <w:t xml:space="preserve"> </w:t>
            </w:r>
            <w:r>
              <w:t>revert button.</w:t>
            </w:r>
          </w:p>
        </w:tc>
      </w:tr>
    </w:tbl>
    <w:p w:rsidR="00344FA0" w:rsidRDefault="00344FA0" w:rsidP="00B63C39">
      <w:pPr>
        <w:ind w:left="0"/>
      </w:pPr>
    </w:p>
    <w:tbl>
      <w:tblPr>
        <w:tblW w:w="3255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4"/>
      </w:tblGrid>
      <w:tr w:rsidR="001A58FC" w:rsidRPr="00954110" w:rsidTr="001A58FC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1A58FC" w:rsidRPr="00954110" w:rsidRDefault="00AD46AE" w:rsidP="00AD46AE">
            <w:pPr>
              <w:pStyle w:val="Heading4"/>
            </w:pPr>
            <w:r>
              <w:t>n/a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1A58FC" w:rsidRPr="00954110" w:rsidRDefault="00F4785A" w:rsidP="00B63C39">
            <w:pPr>
              <w:pStyle w:val="Heading4"/>
            </w:pPr>
            <w:r>
              <w:t xml:space="preserve">General </w:t>
            </w:r>
            <w:r w:rsidR="00B63C39">
              <w:t>Questions</w:t>
            </w: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8717"/>
      </w:tblGrid>
      <w:tr w:rsidR="00344FA0" w:rsidRPr="00692553" w:rsidTr="00F4785A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4176ED" w:rsidP="00344FA0">
            <w:r>
              <w:t>Security codes</w:t>
            </w:r>
          </w:p>
        </w:tc>
      </w:tr>
      <w:tr w:rsidR="00344FA0" w:rsidRPr="00692553" w:rsidTr="00F4785A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F4785A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4176ED" w:rsidP="008D57A5">
            <w:r>
              <w:t>If we are going to use security codes better have them pregenerated</w:t>
            </w:r>
            <w:r w:rsidR="008D57A5">
              <w:t xml:space="preserve"> and stored in a separate database table, </w:t>
            </w:r>
          </w:p>
        </w:tc>
      </w:tr>
      <w:tr w:rsidR="00344FA0" w:rsidRPr="00692553" w:rsidTr="00F4785A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CE6342" w:rsidRDefault="008D57A5" w:rsidP="008D57A5">
            <w:r>
              <w:t>w</w:t>
            </w:r>
            <w:r w:rsidRPr="008D57A5">
              <w:t>hen</w:t>
            </w:r>
            <w:r>
              <w:t xml:space="preserve"> user is registered, a random number is generated and then the respective row is queried from the table with secret codes</w:t>
            </w:r>
          </w:p>
        </w:tc>
      </w:tr>
    </w:tbl>
    <w:p w:rsidR="00344FA0" w:rsidRDefault="00344FA0"/>
    <w:bookmarkEnd w:id="3"/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7C"/>
    <w:rsid w:val="000145A5"/>
    <w:rsid w:val="00043514"/>
    <w:rsid w:val="00091ABA"/>
    <w:rsid w:val="000C1ADF"/>
    <w:rsid w:val="000C5610"/>
    <w:rsid w:val="001A58FC"/>
    <w:rsid w:val="002138F0"/>
    <w:rsid w:val="002522F5"/>
    <w:rsid w:val="0031517C"/>
    <w:rsid w:val="00344FA0"/>
    <w:rsid w:val="003D51AD"/>
    <w:rsid w:val="00417272"/>
    <w:rsid w:val="004176ED"/>
    <w:rsid w:val="00423E89"/>
    <w:rsid w:val="00456620"/>
    <w:rsid w:val="00495E0E"/>
    <w:rsid w:val="005052C5"/>
    <w:rsid w:val="00531002"/>
    <w:rsid w:val="005B7955"/>
    <w:rsid w:val="005F58B2"/>
    <w:rsid w:val="00692553"/>
    <w:rsid w:val="007554A1"/>
    <w:rsid w:val="00784FA9"/>
    <w:rsid w:val="007C174F"/>
    <w:rsid w:val="0085168B"/>
    <w:rsid w:val="008B2336"/>
    <w:rsid w:val="008D57A5"/>
    <w:rsid w:val="008F49C0"/>
    <w:rsid w:val="00954110"/>
    <w:rsid w:val="00987202"/>
    <w:rsid w:val="00AD46AE"/>
    <w:rsid w:val="00AE3851"/>
    <w:rsid w:val="00B63C39"/>
    <w:rsid w:val="00B732A6"/>
    <w:rsid w:val="00B84015"/>
    <w:rsid w:val="00BB5323"/>
    <w:rsid w:val="00BF65DF"/>
    <w:rsid w:val="00C166AB"/>
    <w:rsid w:val="00C4491C"/>
    <w:rsid w:val="00C73F67"/>
    <w:rsid w:val="00CB2069"/>
    <w:rsid w:val="00CB3760"/>
    <w:rsid w:val="00CE6342"/>
    <w:rsid w:val="00CF6C1C"/>
    <w:rsid w:val="00D32429"/>
    <w:rsid w:val="00D56069"/>
    <w:rsid w:val="00D621F4"/>
    <w:rsid w:val="00D8181B"/>
    <w:rsid w:val="00DC3570"/>
    <w:rsid w:val="00E43BAB"/>
    <w:rsid w:val="00E4591C"/>
    <w:rsid w:val="00E60E43"/>
    <w:rsid w:val="00E71DBA"/>
    <w:rsid w:val="00E844E3"/>
    <w:rsid w:val="00EA2581"/>
    <w:rsid w:val="00F4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B90EB09-D07A-4ECD-AA03-84A5A504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y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EE464547DF49A282C299EEDADFF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8A245-5CF1-448A-90E8-182BF0F72392}"/>
      </w:docPartPr>
      <w:docPartBody>
        <w:p w:rsidR="007103AD" w:rsidRDefault="00FA3591">
          <w:pPr>
            <w:pStyle w:val="6CEE464547DF49A282C299EEDADFF19D"/>
          </w:pPr>
          <w:r>
            <w:t>[M</w:t>
          </w:r>
          <w:r w:rsidRPr="00954110">
            <w:t>ee</w:t>
          </w:r>
          <w:r>
            <w:t>ting Title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7842CE1917634F62A4472266F7C7E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6AEBB-7F98-4677-B29B-2572ABCA4479}"/>
      </w:docPartPr>
      <w:docPartBody>
        <w:p w:rsidR="007103AD" w:rsidRDefault="00FA3591">
          <w:pPr>
            <w:pStyle w:val="7842CE1917634F62A4472266F7C7EB51"/>
          </w:pPr>
          <w:r>
            <w:t>[Click to Select Date]</w:t>
          </w:r>
        </w:p>
      </w:docPartBody>
    </w:docPart>
    <w:docPart>
      <w:docPartPr>
        <w:name w:val="2392C0F6BBEB4FC98874838C74874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C3A66-A1E8-4C64-87B6-0ADB0655D0EA}"/>
      </w:docPartPr>
      <w:docPartBody>
        <w:p w:rsidR="007103AD" w:rsidRDefault="00F032B6" w:rsidP="00F032B6">
          <w:pPr>
            <w:pStyle w:val="2392C0F6BBEB4FC98874838C74874200"/>
          </w:pPr>
          <w:r>
            <w:t>[Time Allotted]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2B6"/>
    <w:rsid w:val="001712F0"/>
    <w:rsid w:val="002E3635"/>
    <w:rsid w:val="007103AD"/>
    <w:rsid w:val="00A5732C"/>
    <w:rsid w:val="00B9438D"/>
    <w:rsid w:val="00BC5B0F"/>
    <w:rsid w:val="00EC452D"/>
    <w:rsid w:val="00F032B6"/>
    <w:rsid w:val="00FA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EE464547DF49A282C299EEDADFF19D">
    <w:name w:val="6CEE464547DF49A282C299EEDADFF19D"/>
  </w:style>
  <w:style w:type="paragraph" w:customStyle="1" w:styleId="7842CE1917634F62A4472266F7C7EB51">
    <w:name w:val="7842CE1917634F62A4472266F7C7EB51"/>
  </w:style>
  <w:style w:type="paragraph" w:customStyle="1" w:styleId="F59867C5D182422B9AB69D7FBD1DFAFE">
    <w:name w:val="F59867C5D182422B9AB69D7FBD1DFAFE"/>
  </w:style>
  <w:style w:type="paragraph" w:customStyle="1" w:styleId="FB9C322BF798431F92B41A0505D36390">
    <w:name w:val="FB9C322BF798431F92B41A0505D36390"/>
  </w:style>
  <w:style w:type="paragraph" w:customStyle="1" w:styleId="D95AB861312C427C8EF47068D1AA619D">
    <w:name w:val="D95AB861312C427C8EF47068D1AA619D"/>
  </w:style>
  <w:style w:type="paragraph" w:customStyle="1" w:styleId="9A2592C24965489E95C7A44DB87E834F">
    <w:name w:val="9A2592C24965489E95C7A44DB87E834F"/>
  </w:style>
  <w:style w:type="paragraph" w:customStyle="1" w:styleId="6B7BA7DE219A4DCCB2D766400A1F7D0C">
    <w:name w:val="6B7BA7DE219A4DCCB2D766400A1F7D0C"/>
  </w:style>
  <w:style w:type="paragraph" w:customStyle="1" w:styleId="E7A602CA65F24962A07BDB6317435605">
    <w:name w:val="E7A602CA65F24962A07BDB6317435605"/>
  </w:style>
  <w:style w:type="paragraph" w:customStyle="1" w:styleId="66CF9CB665FC4A4D9D0C64E8640A256C">
    <w:name w:val="66CF9CB665FC4A4D9D0C64E8640A256C"/>
  </w:style>
  <w:style w:type="paragraph" w:customStyle="1" w:styleId="BE4A1E34A69A46A1A79BECD7A1A9A7CF">
    <w:name w:val="BE4A1E34A69A46A1A79BECD7A1A9A7CF"/>
  </w:style>
  <w:style w:type="paragraph" w:customStyle="1" w:styleId="CA80D80FA56F44FAA6D48A0DD8542C39">
    <w:name w:val="CA80D80FA56F44FAA6D48A0DD8542C39"/>
  </w:style>
  <w:style w:type="paragraph" w:customStyle="1" w:styleId="AB1A2422C372481BB06C6C3F1F5F35FE">
    <w:name w:val="AB1A2422C372481BB06C6C3F1F5F35FE"/>
  </w:style>
  <w:style w:type="paragraph" w:customStyle="1" w:styleId="82BBAF09B4184B8F82E65777891337CB">
    <w:name w:val="82BBAF09B4184B8F82E65777891337CB"/>
  </w:style>
  <w:style w:type="paragraph" w:customStyle="1" w:styleId="F929096AE9A246A69F97A465EBA2DAE2">
    <w:name w:val="F929096AE9A246A69F97A465EBA2DAE2"/>
  </w:style>
  <w:style w:type="paragraph" w:customStyle="1" w:styleId="0407DEC1EE9A413181345823900F2F19">
    <w:name w:val="0407DEC1EE9A413181345823900F2F19"/>
  </w:style>
  <w:style w:type="paragraph" w:customStyle="1" w:styleId="1126BEDCEB664FAE8BFD25690B212232">
    <w:name w:val="1126BEDCEB664FAE8BFD25690B212232"/>
  </w:style>
  <w:style w:type="paragraph" w:customStyle="1" w:styleId="2994983D9990418A87D85E2136AA2362">
    <w:name w:val="2994983D9990418A87D85E2136AA2362"/>
  </w:style>
  <w:style w:type="paragraph" w:customStyle="1" w:styleId="29654508591D40ED8AAAC0FD3D8466A2">
    <w:name w:val="29654508591D40ED8AAAC0FD3D8466A2"/>
  </w:style>
  <w:style w:type="paragraph" w:customStyle="1" w:styleId="DA6BCFA4F9B544BB9A7D55767B2021AE">
    <w:name w:val="DA6BCFA4F9B544BB9A7D55767B2021AE"/>
  </w:style>
  <w:style w:type="paragraph" w:customStyle="1" w:styleId="2392C0F6BBEB4FC98874838C74874200">
    <w:name w:val="2392C0F6BBEB4FC98874838C74874200"/>
    <w:rsid w:val="00F032B6"/>
  </w:style>
  <w:style w:type="paragraph" w:customStyle="1" w:styleId="69ED4588D1CE4EB69D75AE19E8D45DCE">
    <w:name w:val="69ED4588D1CE4EB69D75AE19E8D45DCE"/>
    <w:rsid w:val="00F032B6"/>
  </w:style>
  <w:style w:type="paragraph" w:customStyle="1" w:styleId="B83D95CFA26944CCB36D3DD1E27BC7ED">
    <w:name w:val="B83D95CFA26944CCB36D3DD1E27BC7ED"/>
    <w:rsid w:val="00F032B6"/>
  </w:style>
  <w:style w:type="paragraph" w:customStyle="1" w:styleId="EAE40D88BCDF43E8AE405A799A399B58">
    <w:name w:val="EAE40D88BCDF43E8AE405A799A399B58"/>
    <w:rsid w:val="00F032B6"/>
  </w:style>
  <w:style w:type="paragraph" w:customStyle="1" w:styleId="06527958357748558BA52CF3F238D142">
    <w:name w:val="06527958357748558BA52CF3F238D142"/>
    <w:rsid w:val="00F032B6"/>
  </w:style>
  <w:style w:type="paragraph" w:customStyle="1" w:styleId="3162946A2836433EA405B97E03A46949">
    <w:name w:val="3162946A2836433EA405B97E03A46949"/>
    <w:rsid w:val="00F032B6"/>
  </w:style>
  <w:style w:type="paragraph" w:customStyle="1" w:styleId="0D3E69B1F1F54F01858C62BBB9BD9969">
    <w:name w:val="0D3E69B1F1F54F01858C62BBB9BD9969"/>
    <w:rsid w:val="00F032B6"/>
  </w:style>
  <w:style w:type="paragraph" w:customStyle="1" w:styleId="C6AD81B4C50C4B0AA6D9F171AA006007">
    <w:name w:val="C6AD81B4C50C4B0AA6D9F171AA006007"/>
    <w:rsid w:val="00F032B6"/>
  </w:style>
  <w:style w:type="paragraph" w:customStyle="1" w:styleId="731392AA12A7420587E5682D58141237">
    <w:name w:val="731392AA12A7420587E5682D58141237"/>
    <w:rsid w:val="00F032B6"/>
  </w:style>
  <w:style w:type="paragraph" w:customStyle="1" w:styleId="FB113C38AA5645F984164BEF8C43C42B">
    <w:name w:val="FB113C38AA5645F984164BEF8C43C42B"/>
    <w:rsid w:val="00F032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194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Dmitry Orlov</dc:creator>
  <cp:lastModifiedBy>Dmitry Orlov</cp:lastModifiedBy>
  <cp:revision>13</cp:revision>
  <cp:lastPrinted>2004-01-21T19:22:00Z</cp:lastPrinted>
  <dcterms:created xsi:type="dcterms:W3CDTF">2016-05-05T14:21:00Z</dcterms:created>
  <dcterms:modified xsi:type="dcterms:W3CDTF">2016-05-22T17:37:00Z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