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333EAF" w:rsidP="00B732A6">
      <w:pPr>
        <w:pStyle w:val="Title"/>
        <w:tabs>
          <w:tab w:val="left" w:pos="6390"/>
        </w:tabs>
        <w:jc w:val="right"/>
      </w:pPr>
      <w:r>
        <w:t>Meeting Week 2.3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CF6C1C" w:rsidP="00CF6C1C">
                <w:pPr>
                  <w:pStyle w:val="Details"/>
                </w:pPr>
                <w:r>
                  <w:t>May 17,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11:35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2.41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proofErr w:type="spellStart"/>
            <w:r>
              <w:t>Dimitar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112390" w:rsidP="00112390">
            <w:pPr>
              <w:pStyle w:val="Heading4"/>
            </w:pPr>
            <w:bookmarkStart w:id="0" w:name="MinuteTopicSection"/>
            <w:bookmarkStart w:id="1" w:name="MinuteTopic"/>
            <w:bookmarkStart w:id="2" w:name="MinuteItems"/>
            <w:bookmarkEnd w:id="1"/>
            <w:bookmarkEnd w:id="2"/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CF6C1C" w:rsidRDefault="00CF6C1C" w:rsidP="00784FA9">
            <w:pPr>
              <w:pStyle w:val="Heading4"/>
            </w:pPr>
            <w:r>
              <w:t>Applications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11239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CF6C1C" w:rsidP="00333EAF">
            <w:r>
              <w:t xml:space="preserve">Demonstrated the Shopping application and discussed some concepts of </w:t>
            </w:r>
            <w:r w:rsidR="00333EAF">
              <w:t xml:space="preserve">the </w:t>
            </w:r>
            <w:r>
              <w:t>app</w:t>
            </w:r>
            <w:r w:rsidR="00333EAF">
              <w:t>lications</w:t>
            </w:r>
          </w:p>
        </w:tc>
      </w:tr>
      <w:tr w:rsidR="00B63C39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B63C39" w:rsidRPr="00CE6342" w:rsidRDefault="00BA43CE" w:rsidP="00BA43CE">
            <w:r>
              <w:t xml:space="preserve">The application </w:t>
            </w:r>
            <w:proofErr w:type="gramStart"/>
            <w:r>
              <w:t>is locked</w:t>
            </w:r>
            <w:proofErr w:type="gramEnd"/>
            <w:r>
              <w:t xml:space="preserve"> unless an RFID bracelet was scanned.</w:t>
            </w:r>
            <w:r w:rsidR="00112390">
              <w:t xml:space="preserve"> The application </w:t>
            </w:r>
            <w:proofErr w:type="gramStart"/>
            <w:r w:rsidR="00112390">
              <w:t>is meant to be used</w:t>
            </w:r>
            <w:proofErr w:type="gramEnd"/>
            <w:r w:rsidR="00112390">
              <w:t xml:space="preserve"> by a salesperson.</w:t>
            </w:r>
          </w:p>
        </w:tc>
      </w:tr>
      <w:tr w:rsidR="00CF6C1C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F6C1C" w:rsidRPr="00CE6342" w:rsidRDefault="00112390" w:rsidP="00B63C39">
            <w:r>
              <w:t xml:space="preserve">The functionality that </w:t>
            </w:r>
            <w:proofErr w:type="gramStart"/>
            <w:r>
              <w:t>is implemented</w:t>
            </w:r>
            <w:proofErr w:type="gramEnd"/>
            <w:r>
              <w:t xml:space="preserve"> – selling the products, however it needs some modifications.</w:t>
            </w:r>
          </w:p>
        </w:tc>
      </w:tr>
      <w:tr w:rsidR="00CF6C1C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F6C1C" w:rsidRPr="00CE6342" w:rsidRDefault="00112390" w:rsidP="00B63C39">
            <w:r>
              <w:t>T</w:t>
            </w:r>
            <w:r>
              <w:t>he undo func</w:t>
            </w:r>
            <w:r>
              <w:t xml:space="preserve">tionality </w:t>
            </w:r>
            <w:proofErr w:type="gramStart"/>
            <w:r>
              <w:t>is not yet implemented</w:t>
            </w:r>
            <w:proofErr w:type="gramEnd"/>
            <w:r>
              <w:t xml:space="preserve"> but is being worked on. </w:t>
            </w:r>
          </w:p>
        </w:tc>
      </w:tr>
      <w:tr w:rsidR="00112390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B63C39">
            <w:r>
              <w:t>Two approaches of the app use “history”: a) deleting actions from the history and reverting changes done</w:t>
            </w:r>
          </w:p>
        </w:tc>
      </w:tr>
      <w:tr w:rsidR="00112390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B63C39">
            <w:r>
              <w:t xml:space="preserve">b) adding inverses of the actions </w:t>
            </w:r>
          </w:p>
        </w:tc>
      </w:tr>
      <w:tr w:rsidR="00112390" w:rsidRPr="00692553" w:rsidTr="00112390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B63C39">
            <w:r>
              <w:t>Discussed an idea of an applications to manage access to other applications</w:t>
            </w:r>
          </w:p>
        </w:tc>
      </w:tr>
      <w:tr w:rsidR="00B63C39" w:rsidRPr="00692553" w:rsidTr="0011239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3C39" w:rsidRPr="00692553" w:rsidRDefault="00B63C39" w:rsidP="00B63C39">
            <w:bookmarkStart w:id="4" w:name="MinuteConclusion"/>
            <w:bookmarkEnd w:id="4"/>
            <w:r w:rsidRPr="00B63C39"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12390" w:rsidRPr="00CE6342" w:rsidRDefault="00112390" w:rsidP="005B7955">
            <w:r>
              <w:t>Dynamic content loading should be implemented in the shops app</w:t>
            </w:r>
          </w:p>
        </w:tc>
      </w:tr>
      <w:tr w:rsidR="00B63C39" w:rsidRPr="00692553" w:rsidTr="00112390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63C39" w:rsidRPr="00CE6342" w:rsidRDefault="00112390" w:rsidP="00B63C39">
            <w:r>
              <w:t>History is to be developed and worked on</w:t>
            </w:r>
          </w:p>
        </w:tc>
      </w:tr>
    </w:tbl>
    <w:p w:rsidR="00344FA0" w:rsidRDefault="00344FA0" w:rsidP="00344FA0">
      <w:bookmarkStart w:id="5" w:name="MinuteActionItems"/>
      <w:bookmarkEnd w:id="5"/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12390" w:rsidRPr="00CF6C1C" w:rsidTr="007E3E6D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12390" w:rsidRPr="00954110" w:rsidRDefault="00112390" w:rsidP="00112390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12390" w:rsidRPr="00CF6C1C" w:rsidRDefault="00647C15" w:rsidP="007E3E6D">
            <w:pPr>
              <w:pStyle w:val="Heading4"/>
            </w:pPr>
            <w:r>
              <w:t>Website</w:t>
            </w:r>
          </w:p>
        </w:tc>
      </w:tr>
    </w:tbl>
    <w:p w:rsidR="00112390" w:rsidRDefault="00112390" w:rsidP="00344FA0"/>
    <w:tbl>
      <w:tblPr>
        <w:tblW w:w="5002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4"/>
      </w:tblGrid>
      <w:tr w:rsidR="00344FA0" w:rsidRPr="00692553" w:rsidTr="00647C15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112390" w:rsidP="00344FA0">
            <w:r>
              <w:t>Demonstration of the website</w:t>
            </w:r>
          </w:p>
        </w:tc>
      </w:tr>
      <w:tr w:rsidR="00344FA0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44FA0" w:rsidRPr="00692553" w:rsidRDefault="00112390" w:rsidP="00344FA0">
            <w:r>
              <w:t xml:space="preserve">Showing the functionality added recently: </w:t>
            </w:r>
          </w:p>
        </w:tc>
      </w:tr>
      <w:tr w:rsidR="00112390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112390">
            <w:r w:rsidRPr="00112390">
              <w:t>Registration and user profile</w:t>
            </w:r>
            <w:r>
              <w:t xml:space="preserve">, </w:t>
            </w:r>
            <w:proofErr w:type="spellStart"/>
            <w:r>
              <w:t>Dimitar</w:t>
            </w:r>
            <w:proofErr w:type="spellEnd"/>
            <w:r>
              <w:t xml:space="preserve"> made use of a stylish alert function to inform the user of </w:t>
            </w:r>
            <w:proofErr w:type="gramStart"/>
            <w:r>
              <w:t>being redirected</w:t>
            </w:r>
            <w:proofErr w:type="gramEnd"/>
            <w:r>
              <w:t xml:space="preserve">. </w:t>
            </w:r>
          </w:p>
        </w:tc>
      </w:tr>
      <w:tr w:rsidR="00112390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Pr="00112390" w:rsidRDefault="00112390" w:rsidP="00112390">
            <w:r>
              <w:t>Showing different functionality of the personal page.</w:t>
            </w:r>
          </w:p>
        </w:tc>
      </w:tr>
      <w:tr w:rsidR="00112390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112390">
            <w:r>
              <w:t>The sessions</w:t>
            </w:r>
            <w:r>
              <w:t xml:space="preserve"> </w:t>
            </w:r>
            <w:proofErr w:type="gramStart"/>
            <w:r>
              <w:t>should be used</w:t>
            </w:r>
            <w:proofErr w:type="gramEnd"/>
            <w:r>
              <w:t xml:space="preserve"> more efficiently to manage access to different pages. </w:t>
            </w:r>
          </w:p>
        </w:tc>
      </w:tr>
      <w:tr w:rsidR="00112390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112390" w:rsidRDefault="00112390" w:rsidP="00647C15">
            <w:r>
              <w:t xml:space="preserve">Activities functionality shown. “Socialize” </w:t>
            </w:r>
            <w:r w:rsidR="00647C15">
              <w:t xml:space="preserve">shown the use of the social network provided APIs and discussed general ideas about the </w:t>
            </w:r>
          </w:p>
        </w:tc>
      </w:tr>
      <w:tr w:rsidR="00647C15" w:rsidRPr="00692553" w:rsidTr="00647C15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647C15" w:rsidRDefault="00647C15" w:rsidP="00647C15">
            <w:proofErr w:type="gramStart"/>
            <w:r>
              <w:t>page</w:t>
            </w:r>
            <w:proofErr w:type="gramEnd"/>
            <w:r>
              <w:t xml:space="preserve">. </w:t>
            </w:r>
          </w:p>
        </w:tc>
      </w:tr>
      <w:tr w:rsidR="00344FA0" w:rsidRPr="00692553" w:rsidTr="00647C15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647C15" w:rsidP="00344FA0">
            <w:r>
              <w:t xml:space="preserve">More cleanup </w:t>
            </w:r>
            <w:proofErr w:type="gramStart"/>
            <w:r>
              <w:t>should be done</w:t>
            </w:r>
            <w:proofErr w:type="gramEnd"/>
            <w:r>
              <w:t xml:space="preserve"> to the website. Some time is still required to ensure all the functionality</w:t>
            </w:r>
          </w:p>
        </w:tc>
      </w:tr>
      <w:tr w:rsidR="00647C15" w:rsidRPr="00692553" w:rsidTr="00647C15">
        <w:trPr>
          <w:trHeight w:val="288"/>
        </w:trPr>
        <w:tc>
          <w:tcPr>
            <w:tcW w:w="1007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647C15" w:rsidRDefault="00647C15" w:rsidP="00C73F67"/>
        </w:tc>
      </w:tr>
    </w:tbl>
    <w:p w:rsidR="00344FA0" w:rsidRDefault="00344FA0" w:rsidP="00B63C39">
      <w:pPr>
        <w:ind w:left="0"/>
      </w:pP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647C15" w:rsidP="00B63C39">
            <w:pPr>
              <w:pStyle w:val="Heading4"/>
            </w:pPr>
            <w:r>
              <w:t>Documentation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647C15" w:rsidP="00344FA0">
            <w:r>
              <w:t xml:space="preserve">Discussed the final report: 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647C15" w:rsidP="00344FA0">
            <w:r>
              <w:t xml:space="preserve">It should include: a) Main part: </w:t>
            </w:r>
            <w:proofErr w:type="spellStart"/>
            <w:r>
              <w:t>Decisisons</w:t>
            </w:r>
            <w:proofErr w:type="spellEnd"/>
            <w:r>
              <w:t xml:space="preserve">, Outcomes, Methods and processes of work. </w:t>
            </w:r>
          </w:p>
        </w:tc>
      </w:tr>
      <w:tr w:rsidR="00647C15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647C15" w:rsidRDefault="00647C15" w:rsidP="00344FA0">
            <w:r>
              <w:t>b) Personal parts: your own impressions and thoughts on the project</w:t>
            </w:r>
          </w:p>
        </w:tc>
      </w:tr>
      <w:tr w:rsidR="00647C15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647C15" w:rsidRDefault="00647C15" w:rsidP="00344FA0">
            <w:r>
              <w:t>To be delivered as well:</w:t>
            </w:r>
          </w:p>
        </w:tc>
      </w:tr>
      <w:tr w:rsidR="00647C15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647C15" w:rsidRDefault="00647C15" w:rsidP="00344FA0">
            <w:r>
              <w:t>Organized directories, apps explanation, testing data</w:t>
            </w:r>
          </w:p>
        </w:tc>
      </w:tr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647C15" w:rsidP="008D57A5">
            <w:r>
              <w:t>Documentation should be created and reviewed by the team before submitting</w:t>
            </w:r>
            <w:bookmarkStart w:id="6" w:name="_GoBack"/>
            <w:bookmarkEnd w:id="6"/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8D57A5"/>
        </w:tc>
      </w:tr>
    </w:tbl>
    <w:p w:rsidR="00344FA0" w:rsidRDefault="00344FA0"/>
    <w:bookmarkEnd w:id="0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091ABA"/>
    <w:rsid w:val="000C1ADF"/>
    <w:rsid w:val="000C5610"/>
    <w:rsid w:val="00112390"/>
    <w:rsid w:val="001A58FC"/>
    <w:rsid w:val="002138F0"/>
    <w:rsid w:val="002522F5"/>
    <w:rsid w:val="0031517C"/>
    <w:rsid w:val="00333EAF"/>
    <w:rsid w:val="00344FA0"/>
    <w:rsid w:val="003D51AD"/>
    <w:rsid w:val="00417272"/>
    <w:rsid w:val="004176ED"/>
    <w:rsid w:val="00423E89"/>
    <w:rsid w:val="00456620"/>
    <w:rsid w:val="00495E0E"/>
    <w:rsid w:val="005052C5"/>
    <w:rsid w:val="00531002"/>
    <w:rsid w:val="005B7955"/>
    <w:rsid w:val="005F58B2"/>
    <w:rsid w:val="00647C15"/>
    <w:rsid w:val="00692553"/>
    <w:rsid w:val="007554A1"/>
    <w:rsid w:val="00784FA9"/>
    <w:rsid w:val="007C174F"/>
    <w:rsid w:val="0085168B"/>
    <w:rsid w:val="008B2336"/>
    <w:rsid w:val="008D57A5"/>
    <w:rsid w:val="008F49C0"/>
    <w:rsid w:val="00954110"/>
    <w:rsid w:val="00987202"/>
    <w:rsid w:val="00AD46AE"/>
    <w:rsid w:val="00AE3851"/>
    <w:rsid w:val="00B63C39"/>
    <w:rsid w:val="00B732A6"/>
    <w:rsid w:val="00B84015"/>
    <w:rsid w:val="00BA43CE"/>
    <w:rsid w:val="00BB5323"/>
    <w:rsid w:val="00BF65DF"/>
    <w:rsid w:val="00C166AB"/>
    <w:rsid w:val="00C4491C"/>
    <w:rsid w:val="00C532A9"/>
    <w:rsid w:val="00C73F67"/>
    <w:rsid w:val="00CB2069"/>
    <w:rsid w:val="00CB3760"/>
    <w:rsid w:val="00CE6342"/>
    <w:rsid w:val="00CF6C1C"/>
    <w:rsid w:val="00D32429"/>
    <w:rsid w:val="00D56069"/>
    <w:rsid w:val="00D621F4"/>
    <w:rsid w:val="00D8181B"/>
    <w:rsid w:val="00DC3570"/>
    <w:rsid w:val="00E43BAB"/>
    <w:rsid w:val="00E4591C"/>
    <w:rsid w:val="00E60E43"/>
    <w:rsid w:val="00E71DBA"/>
    <w:rsid w:val="00E844E3"/>
    <w:rsid w:val="00EA2581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90EB09-D07A-4ECD-AA03-84A5A504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1C35D4"/>
    <w:rsid w:val="002E3635"/>
    <w:rsid w:val="0043436D"/>
    <w:rsid w:val="007103AD"/>
    <w:rsid w:val="00A5732C"/>
    <w:rsid w:val="00B9438D"/>
    <w:rsid w:val="00BC5B0F"/>
    <w:rsid w:val="00EC452D"/>
    <w:rsid w:val="00EF0E84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CFE3624213454B00BEAF6AEE3C8947DE">
    <w:name w:val="CFE3624213454B00BEAF6AEE3C8947DE"/>
    <w:rsid w:val="001C35D4"/>
  </w:style>
  <w:style w:type="paragraph" w:customStyle="1" w:styleId="389A0D3333764F029470DF4E192D8BD3">
    <w:name w:val="389A0D3333764F029470DF4E192D8BD3"/>
    <w:rsid w:val="001C3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38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Dmitry Orlov</cp:lastModifiedBy>
  <cp:revision>3</cp:revision>
  <cp:lastPrinted>2004-01-21T19:22:00Z</cp:lastPrinted>
  <dcterms:created xsi:type="dcterms:W3CDTF">2016-05-22T17:52:00Z</dcterms:created>
  <dcterms:modified xsi:type="dcterms:W3CDTF">2016-05-22T19:15:00Z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