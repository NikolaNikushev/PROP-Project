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 </w:t>
      </w:r>
      <w:r w:rsidR="000862E9">
        <w:t>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5-1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7F6151" w:rsidP="007F6151">
                <w:pPr>
                  <w:pStyle w:val="Details"/>
                </w:pPr>
                <w:r>
                  <w:t>May 17,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642AAB" w:rsidP="004B069A">
            <w:pPr>
              <w:pStyle w:val="Details"/>
            </w:pPr>
            <w:r>
              <w:t>1</w:t>
            </w:r>
            <w:r w:rsidR="004B069A">
              <w:t>1</w:t>
            </w:r>
            <w:r w:rsidR="00F05C85">
              <w:t>:</w:t>
            </w:r>
            <w:r w:rsidR="004B069A">
              <w:t>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2D1C89">
            <w:pPr>
              <w:pStyle w:val="Details"/>
            </w:pPr>
            <w:r>
              <w:t>Room 2.4</w:t>
            </w:r>
            <w:r w:rsidR="002D1C89">
              <w:t>1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2D1C89">
            <w:r>
              <w:t>Tutor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2E6935" w:rsidP="005052C5">
            <w:r>
              <w:t>Dimitar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2E6935" w:rsidP="005052C5">
            <w:r>
              <w:t>Dmitrii</w:t>
            </w:r>
          </w:p>
        </w:tc>
      </w:tr>
      <w:tr w:rsidR="0085168B" w:rsidRPr="002D1C89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45550D" w:rsidRDefault="002D1C89" w:rsidP="005052C5">
            <w:pPr>
              <w:rPr>
                <w:lang w:val="nl-NL"/>
              </w:rPr>
            </w:pPr>
            <w:r>
              <w:rPr>
                <w:lang w:val="nl-NL"/>
              </w:rPr>
              <w:t>Default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3212A" w:rsidP="004B069A">
            <w:pPr>
              <w:pStyle w:val="Heading4"/>
            </w:pPr>
            <w:bookmarkStart w:id="0" w:name="MinuteTopicSection"/>
            <w:bookmarkStart w:id="1" w:name="MinuteTopic"/>
            <w:bookmarkStart w:id="2" w:name="MinuteItems"/>
            <w:bookmarkEnd w:id="1"/>
            <w:bookmarkEnd w:id="2"/>
            <w:r>
              <w:t>1</w:t>
            </w:r>
            <w:r w:rsidR="004B069A">
              <w:t>1</w:t>
            </w:r>
            <w:r w:rsidR="005B00CA">
              <w:t>:</w:t>
            </w:r>
            <w:r w:rsidR="004B069A">
              <w:t>35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64104F" w:rsidP="004B069A">
            <w:pPr>
              <w:pStyle w:val="Heading4"/>
            </w:pPr>
            <w:r>
              <w:t>12:00</w:t>
            </w:r>
          </w:p>
        </w:tc>
        <w:tc>
          <w:tcPr>
            <w:tcW w:w="12040" w:type="dxa"/>
          </w:tcPr>
          <w:p w:rsidR="00BD3928" w:rsidRDefault="002E6935" w:rsidP="002D1C89">
            <w:pPr>
              <w:pStyle w:val="Heading4"/>
            </w:pPr>
            <w:r>
              <w:t>Applications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5B00CA" w:rsidP="005B00CA">
            <w:pPr>
              <w:pStyle w:val="Heading3"/>
            </w:pPr>
            <w:bookmarkStart w:id="3" w:name="MinuteDiscussion"/>
            <w:bookmarkEnd w:id="3"/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F6D54" w:rsidP="004B069A">
            <w:r w:rsidRPr="00BF6D54">
              <w:t>Discuss the implementation of  the “undo” button in shop app. Discuss how to organise the applications better.</w:t>
            </w:r>
          </w:p>
        </w:tc>
      </w:tr>
      <w:tr w:rsidR="00D37605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37605" w:rsidRDefault="00D37605" w:rsidP="00D37605">
            <w:pPr>
              <w:pStyle w:val="Heading3"/>
            </w:pPr>
            <w:bookmarkStart w:id="4" w:name="MinuteConclusion"/>
            <w:bookmarkEnd w:id="4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D37605" w:rsidRPr="00CE6342" w:rsidRDefault="00D37605" w:rsidP="00D37605"/>
        </w:tc>
      </w:tr>
      <w:tr w:rsidR="00D37605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D37605" w:rsidRPr="00CE6342" w:rsidRDefault="00D37605" w:rsidP="00D37605">
            <w:pPr>
              <w:ind w:left="0"/>
            </w:pPr>
          </w:p>
        </w:tc>
      </w:tr>
    </w:tbl>
    <w:p w:rsidR="00D8181B" w:rsidRDefault="00D8181B">
      <w:bookmarkStart w:id="5" w:name="MinuteActionItems"/>
      <w:bookmarkEnd w:id="5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64104F" w:rsidP="0064104F">
            <w:pPr>
              <w:pStyle w:val="Heading4"/>
            </w:pPr>
            <w:r>
              <w:t>12</w:t>
            </w:r>
            <w:r w:rsidR="00562682">
              <w:t>:</w:t>
            </w:r>
            <w:r>
              <w:t>00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33212A" w:rsidP="0064104F">
            <w:pPr>
              <w:pStyle w:val="Heading4"/>
            </w:pPr>
            <w:r>
              <w:t>1</w:t>
            </w:r>
            <w:r w:rsidR="004B069A">
              <w:t>2</w:t>
            </w:r>
            <w:r w:rsidR="00562682">
              <w:t>:</w:t>
            </w:r>
            <w:r w:rsidR="0064104F">
              <w:t>25</w:t>
            </w:r>
          </w:p>
        </w:tc>
        <w:tc>
          <w:tcPr>
            <w:tcW w:w="12040" w:type="dxa"/>
          </w:tcPr>
          <w:p w:rsidR="004D71EC" w:rsidRDefault="004B069A" w:rsidP="00562682">
            <w:pPr>
              <w:pStyle w:val="Heading4"/>
            </w:pPr>
            <w:r>
              <w:t>WEBSITE</w:t>
            </w:r>
            <w:bookmarkStart w:id="6" w:name="_GoBack"/>
            <w:bookmarkEnd w:id="6"/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Pr="00BD3928" w:rsidRDefault="004B799C" w:rsidP="0032462E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4B069A" w:rsidP="00C464F2">
            <w:r>
              <w:t>Demonstr</w:t>
            </w:r>
            <w:r w:rsidR="00C464F2">
              <w:t xml:space="preserve">ation of </w:t>
            </w:r>
            <w:r>
              <w:t>the website</w:t>
            </w:r>
            <w:r w:rsidR="00C90708">
              <w:t xml:space="preserve"> </w:t>
            </w:r>
            <w:r w:rsidR="00C464F2">
              <w:t>and some questions</w:t>
            </w:r>
          </w:p>
        </w:tc>
      </w:tr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Default="0032462E" w:rsidP="0032462E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05400B" w:rsidP="006D0227">
            <w:r>
              <w:t>We made s</w:t>
            </w:r>
            <w:r w:rsidR="002E6935">
              <w:t>ome modifications to the web pages</w:t>
            </w:r>
            <w:r w:rsidR="006D0227">
              <w:t xml:space="preserve">. Having trouble with executing few sql queries at once and retrieve 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2462E" w:rsidRPr="00CE6342" w:rsidRDefault="006D0227" w:rsidP="00DB14CB">
            <w:r>
              <w:t xml:space="preserve">data. </w:t>
            </w:r>
            <w:r w:rsidR="0005400B">
              <w:t xml:space="preserve">We have </w:t>
            </w:r>
            <w:r w:rsidR="0005400B" w:rsidRPr="0005400B">
              <w:t xml:space="preserve">some questions about embedding of the “social network” feeds </w:t>
            </w:r>
            <w:r w:rsidR="0005400B">
              <w:t xml:space="preserve"> </w:t>
            </w:r>
            <w:r w:rsidR="0005400B" w:rsidRPr="0005400B">
              <w:t>and shares</w:t>
            </w:r>
            <w:r w:rsidR="00D37605">
              <w:t>.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692553" w:rsidRDefault="0032462E" w:rsidP="0032462E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304E4A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7F6151">
            <w:pPr>
              <w:pStyle w:val="Heading4"/>
            </w:pPr>
            <w:r>
              <w:t>1</w:t>
            </w:r>
            <w:r w:rsidR="008C043D">
              <w:t>2</w:t>
            </w:r>
            <w:r>
              <w:t>:</w:t>
            </w:r>
            <w:r w:rsidR="007F6151">
              <w:t>25</w:t>
            </w:r>
          </w:p>
        </w:tc>
        <w:tc>
          <w:tcPr>
            <w:tcW w:w="180" w:type="dxa"/>
          </w:tcPr>
          <w:p w:rsidR="00304E4A" w:rsidRDefault="00304E4A" w:rsidP="00304E4A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8C043D" w:rsidP="004B799C">
            <w:pPr>
              <w:pStyle w:val="Heading4"/>
            </w:pPr>
            <w:r>
              <w:t>12:35</w:t>
            </w:r>
          </w:p>
        </w:tc>
        <w:tc>
          <w:tcPr>
            <w:tcW w:w="12040" w:type="dxa"/>
          </w:tcPr>
          <w:p w:rsidR="00304E4A" w:rsidRDefault="00BF6D54" w:rsidP="00304E4A">
            <w:pPr>
              <w:pStyle w:val="Heading4"/>
            </w:pPr>
            <w:r>
              <w:t>Documentation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4B799C" w:rsidP="000E5B99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BF6D54" w:rsidP="00F033EF">
            <w:r>
              <w:t>Some more info about how to make good report.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562682" w:rsidP="007F22D0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562682" w:rsidP="007F22D0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p w:rsidR="00562682" w:rsidRDefault="00562682" w:rsidP="00B505A0">
      <w:pPr>
        <w:ind w:left="0"/>
      </w:pPr>
    </w:p>
    <w:p w:rsidR="00562682" w:rsidRDefault="00562682"/>
    <w:p w:rsidR="00562682" w:rsidRDefault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bookmarkEnd w:id="0"/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24177"/>
    <w:rsid w:val="00043514"/>
    <w:rsid w:val="0005400B"/>
    <w:rsid w:val="000862E9"/>
    <w:rsid w:val="001A11E8"/>
    <w:rsid w:val="001A58FC"/>
    <w:rsid w:val="002138F0"/>
    <w:rsid w:val="002D1C89"/>
    <w:rsid w:val="002E6935"/>
    <w:rsid w:val="00304E4A"/>
    <w:rsid w:val="0031517C"/>
    <w:rsid w:val="0032462E"/>
    <w:rsid w:val="0033212A"/>
    <w:rsid w:val="00344FA0"/>
    <w:rsid w:val="00396911"/>
    <w:rsid w:val="00417272"/>
    <w:rsid w:val="00423E89"/>
    <w:rsid w:val="0045550D"/>
    <w:rsid w:val="00456620"/>
    <w:rsid w:val="00483D86"/>
    <w:rsid w:val="00495E0E"/>
    <w:rsid w:val="004B069A"/>
    <w:rsid w:val="004B799C"/>
    <w:rsid w:val="004D71EC"/>
    <w:rsid w:val="005052C5"/>
    <w:rsid w:val="00514B70"/>
    <w:rsid w:val="00531002"/>
    <w:rsid w:val="00562682"/>
    <w:rsid w:val="005B00CA"/>
    <w:rsid w:val="005F58B2"/>
    <w:rsid w:val="00630230"/>
    <w:rsid w:val="0064104F"/>
    <w:rsid w:val="00642AAB"/>
    <w:rsid w:val="00685576"/>
    <w:rsid w:val="00692553"/>
    <w:rsid w:val="006B704C"/>
    <w:rsid w:val="006D0227"/>
    <w:rsid w:val="006D4011"/>
    <w:rsid w:val="007554A1"/>
    <w:rsid w:val="007A6EFA"/>
    <w:rsid w:val="007C174F"/>
    <w:rsid w:val="007F22D0"/>
    <w:rsid w:val="007F6151"/>
    <w:rsid w:val="0085168B"/>
    <w:rsid w:val="008B2336"/>
    <w:rsid w:val="008C043D"/>
    <w:rsid w:val="008F49C0"/>
    <w:rsid w:val="00954110"/>
    <w:rsid w:val="00987202"/>
    <w:rsid w:val="00A41E17"/>
    <w:rsid w:val="00AB6F2C"/>
    <w:rsid w:val="00AE3851"/>
    <w:rsid w:val="00B505A0"/>
    <w:rsid w:val="00B618A7"/>
    <w:rsid w:val="00B732A6"/>
    <w:rsid w:val="00B84015"/>
    <w:rsid w:val="00B944CE"/>
    <w:rsid w:val="00BB5323"/>
    <w:rsid w:val="00BD3928"/>
    <w:rsid w:val="00BF65DF"/>
    <w:rsid w:val="00BF6D54"/>
    <w:rsid w:val="00C04F41"/>
    <w:rsid w:val="00C166AB"/>
    <w:rsid w:val="00C464F2"/>
    <w:rsid w:val="00C90708"/>
    <w:rsid w:val="00CB3760"/>
    <w:rsid w:val="00CE6342"/>
    <w:rsid w:val="00D37605"/>
    <w:rsid w:val="00D621F4"/>
    <w:rsid w:val="00D8181B"/>
    <w:rsid w:val="00D93A50"/>
    <w:rsid w:val="00DB14CB"/>
    <w:rsid w:val="00E251A9"/>
    <w:rsid w:val="00E43BAB"/>
    <w:rsid w:val="00E4591C"/>
    <w:rsid w:val="00E60E43"/>
    <w:rsid w:val="00E71DBA"/>
    <w:rsid w:val="00E721C2"/>
    <w:rsid w:val="00EA2581"/>
    <w:rsid w:val="00F033EF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2462E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080062"/>
    <w:rsid w:val="001851E2"/>
    <w:rsid w:val="00274832"/>
    <w:rsid w:val="002F6855"/>
    <w:rsid w:val="0042209A"/>
    <w:rsid w:val="004D08A0"/>
    <w:rsid w:val="005677BF"/>
    <w:rsid w:val="005B4CA9"/>
    <w:rsid w:val="005E4CA6"/>
    <w:rsid w:val="00845AB7"/>
    <w:rsid w:val="00BE40EE"/>
    <w:rsid w:val="00C0254B"/>
    <w:rsid w:val="00CF5DD7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C76DFCB8008448D08454624A607B935A">
    <w:name w:val="C76DFCB8008448D08454624A607B935A"/>
    <w:rsid w:val="00080062"/>
  </w:style>
  <w:style w:type="paragraph" w:customStyle="1" w:styleId="C686098692704B27A06FA3284E729065">
    <w:name w:val="C686098692704B27A06FA3284E729065"/>
    <w:rsid w:val="00080062"/>
  </w:style>
  <w:style w:type="paragraph" w:customStyle="1" w:styleId="684B39243602417789DB6AFB1177031E">
    <w:name w:val="684B39243602417789DB6AFB1177031E"/>
    <w:rsid w:val="00080062"/>
  </w:style>
  <w:style w:type="paragraph" w:customStyle="1" w:styleId="6E50506459DE48759A7F339FD64BF943">
    <w:name w:val="6E50506459DE48759A7F339FD64BF943"/>
    <w:rsid w:val="00080062"/>
  </w:style>
  <w:style w:type="paragraph" w:customStyle="1" w:styleId="E3DCB39D70D840208F0F7EBAB10A6B60">
    <w:name w:val="E3DCB39D70D840208F0F7EBAB10A6B60"/>
    <w:rsid w:val="00080062"/>
  </w:style>
  <w:style w:type="paragraph" w:customStyle="1" w:styleId="5EB0F3B46480472BBA169DC9EF889F06">
    <w:name w:val="5EB0F3B46480472BBA169DC9EF889F06"/>
    <w:rsid w:val="00080062"/>
  </w:style>
  <w:style w:type="paragraph" w:customStyle="1" w:styleId="D347BCE9E6424E9D9A671FF936640BDD">
    <w:name w:val="D347BCE9E6424E9D9A671FF936640BDD"/>
    <w:rsid w:val="00080062"/>
  </w:style>
  <w:style w:type="paragraph" w:customStyle="1" w:styleId="51C1113E75D14E879E6DE59A9BFDD29E">
    <w:name w:val="51C1113E75D14E879E6DE59A9BFDD29E"/>
    <w:rsid w:val="00080062"/>
  </w:style>
  <w:style w:type="paragraph" w:customStyle="1" w:styleId="6FD7241F963949A7BE3E06FDC430932E">
    <w:name w:val="6FD7241F963949A7BE3E06FDC430932E"/>
    <w:rsid w:val="00080062"/>
  </w:style>
  <w:style w:type="paragraph" w:customStyle="1" w:styleId="57F0BFFEB7EE41B680B190271FCFA256">
    <w:name w:val="57F0BFFEB7EE41B680B190271FCFA256"/>
    <w:rsid w:val="00080062"/>
  </w:style>
  <w:style w:type="paragraph" w:customStyle="1" w:styleId="B2137D79FA8D451F9FA2BE528C332B97">
    <w:name w:val="B2137D79FA8D451F9FA2BE528C332B97"/>
    <w:rsid w:val="00080062"/>
  </w:style>
  <w:style w:type="paragraph" w:customStyle="1" w:styleId="D705457EF89D4B21B1CE62E7DDD71358">
    <w:name w:val="D705457EF89D4B21B1CE62E7DDD71358"/>
    <w:rsid w:val="00080062"/>
  </w:style>
  <w:style w:type="paragraph" w:customStyle="1" w:styleId="7D232232E6154B1BB8A4B23C187B5FE6">
    <w:name w:val="7D232232E6154B1BB8A4B23C187B5FE6"/>
    <w:rsid w:val="00080062"/>
  </w:style>
  <w:style w:type="paragraph" w:customStyle="1" w:styleId="5CACDB6FB9AD4AD08CE698539082070D">
    <w:name w:val="5CACDB6FB9AD4AD08CE698539082070D"/>
    <w:rsid w:val="00080062"/>
  </w:style>
  <w:style w:type="paragraph" w:customStyle="1" w:styleId="C4082382EAEA4AF2BD2FAC1CF3FCF4EF">
    <w:name w:val="C4082382EAEA4AF2BD2FAC1CF3FCF4EF"/>
    <w:rsid w:val="00080062"/>
  </w:style>
  <w:style w:type="paragraph" w:customStyle="1" w:styleId="4B5E7421AC7F491989D6B6B186C43420">
    <w:name w:val="4B5E7421AC7F491989D6B6B186C43420"/>
    <w:rsid w:val="00080062"/>
  </w:style>
  <w:style w:type="paragraph" w:customStyle="1" w:styleId="2634BED6B767443BB6573139A4DBD1E7">
    <w:name w:val="2634BED6B767443BB6573139A4DBD1E7"/>
    <w:rsid w:val="00080062"/>
  </w:style>
  <w:style w:type="paragraph" w:customStyle="1" w:styleId="7F69D981A26B4D0EBB2BBE4580700EFE">
    <w:name w:val="7F69D981A26B4D0EBB2BBE4580700EFE"/>
    <w:rsid w:val="00080062"/>
  </w:style>
  <w:style w:type="paragraph" w:customStyle="1" w:styleId="92659962A0F8424DBB7C7F38D993A2F0">
    <w:name w:val="92659962A0F8424DBB7C7F38D993A2F0"/>
    <w:rsid w:val="00080062"/>
  </w:style>
  <w:style w:type="paragraph" w:customStyle="1" w:styleId="9C5FE28697BF4A3CBAF9659A369B189E">
    <w:name w:val="9C5FE28697BF4A3CBAF9659A369B189E"/>
    <w:rsid w:val="00080062"/>
  </w:style>
  <w:style w:type="paragraph" w:customStyle="1" w:styleId="323C3052501A431FBB2852F3EBD3FC60">
    <w:name w:val="323C3052501A431FBB2852F3EBD3FC60"/>
    <w:rsid w:val="00080062"/>
  </w:style>
  <w:style w:type="paragraph" w:customStyle="1" w:styleId="B00B14DC079640B7BE9DD669E9B293B8">
    <w:name w:val="B00B14DC079640B7BE9DD669E9B293B8"/>
    <w:rsid w:val="00080062"/>
  </w:style>
  <w:style w:type="paragraph" w:customStyle="1" w:styleId="47774307C8E642D0B3A5E78C5F50526D">
    <w:name w:val="47774307C8E642D0B3A5E78C5F50526D"/>
    <w:rsid w:val="00080062"/>
  </w:style>
  <w:style w:type="paragraph" w:customStyle="1" w:styleId="C71EC1B8A3284D7C839D7291FB7ED92C">
    <w:name w:val="C71EC1B8A3284D7C839D7291FB7ED92C"/>
    <w:rsid w:val="00080062"/>
  </w:style>
  <w:style w:type="paragraph" w:customStyle="1" w:styleId="5BE3D3BD476B4708B5E87BA457C8339F">
    <w:name w:val="5BE3D3BD476B4708B5E87BA457C8339F"/>
    <w:rsid w:val="00080062"/>
  </w:style>
  <w:style w:type="paragraph" w:customStyle="1" w:styleId="773BB6F5D093404AB06D0A5668D63E59">
    <w:name w:val="773BB6F5D093404AB06D0A5668D63E59"/>
    <w:rsid w:val="00080062"/>
  </w:style>
  <w:style w:type="paragraph" w:customStyle="1" w:styleId="5BEB72ACA22D4BD8843D5310F68928E6">
    <w:name w:val="5BEB72ACA22D4BD8843D5310F68928E6"/>
    <w:rsid w:val="00080062"/>
  </w:style>
  <w:style w:type="paragraph" w:customStyle="1" w:styleId="867E5B1FCE4145288387B77AEBF24464">
    <w:name w:val="867E5B1FCE4145288387B77AEBF24464"/>
    <w:rsid w:val="00080062"/>
  </w:style>
  <w:style w:type="paragraph" w:customStyle="1" w:styleId="2EF6B0C3BE844170AA6D2C399BAF9627">
    <w:name w:val="2EF6B0C3BE844170AA6D2C399BAF9627"/>
    <w:rsid w:val="00080062"/>
  </w:style>
  <w:style w:type="paragraph" w:customStyle="1" w:styleId="058894B02485462881D14B7EE471E808">
    <w:name w:val="058894B02485462881D14B7EE471E808"/>
    <w:rsid w:val="00080062"/>
  </w:style>
  <w:style w:type="paragraph" w:customStyle="1" w:styleId="0934257148924B7FB967569D851A0252">
    <w:name w:val="0934257148924B7FB967569D851A0252"/>
    <w:rsid w:val="00080062"/>
  </w:style>
  <w:style w:type="paragraph" w:customStyle="1" w:styleId="411A8F272BCB41C8A0B99908CE25C4A0">
    <w:name w:val="411A8F272BCB41C8A0B99908CE25C4A0"/>
    <w:rsid w:val="00080062"/>
  </w:style>
  <w:style w:type="paragraph" w:customStyle="1" w:styleId="60D677C96D834B2B90FAD6DE7D321B75">
    <w:name w:val="60D677C96D834B2B90FAD6DE7D321B75"/>
    <w:rsid w:val="00080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65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Dimitar Markov</cp:lastModifiedBy>
  <cp:revision>13</cp:revision>
  <cp:lastPrinted>2004-01-21T19:22:00Z</cp:lastPrinted>
  <dcterms:created xsi:type="dcterms:W3CDTF">2016-04-10T17:52:00Z</dcterms:created>
  <dcterms:modified xsi:type="dcterms:W3CDTF">2016-05-15T21:45:00Z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